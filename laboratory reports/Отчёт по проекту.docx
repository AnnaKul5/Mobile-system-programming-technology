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C9" w:rsidRDefault="00077DC9" w:rsidP="00077DC9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:rsidR="00077DC9" w:rsidRPr="008B1656" w:rsidRDefault="00077DC9" w:rsidP="00077DC9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 w:rsidR="00515F4A"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077DC9" w:rsidRPr="00B527AC" w:rsidRDefault="00077DC9" w:rsidP="00077DC9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077DC9" w:rsidRDefault="00077DC9" w:rsidP="00077DC9">
      <w:pPr>
        <w:ind w:firstLine="0"/>
        <w:jc w:val="center"/>
        <w:rPr>
          <w:b/>
          <w:sz w:val="28"/>
          <w:szCs w:val="28"/>
        </w:rPr>
      </w:pPr>
    </w:p>
    <w:p w:rsidR="00077DC9" w:rsidRPr="00631630" w:rsidRDefault="00077DC9" w:rsidP="00077DC9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077DC9" w:rsidRPr="00DF596C" w:rsidRDefault="00077DC9" w:rsidP="00077DC9">
      <w:pPr>
        <w:pStyle w:val="ad"/>
        <w:jc w:val="both"/>
        <w:rPr>
          <w:sz w:val="28"/>
          <w:szCs w:val="28"/>
        </w:rPr>
      </w:pPr>
    </w:p>
    <w:p w:rsidR="009F6410" w:rsidRPr="009F6410" w:rsidRDefault="009F6410" w:rsidP="006D1309">
      <w:pPr>
        <w:ind w:firstLine="0"/>
        <w:rPr>
          <w:b/>
          <w:sz w:val="28"/>
          <w:szCs w:val="28"/>
          <w:lang w:val="x-none"/>
        </w:rPr>
      </w:pPr>
    </w:p>
    <w:p w:rsidR="00077DC9" w:rsidRPr="00357122" w:rsidRDefault="009F6410" w:rsidP="006D1309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</w:t>
      </w:r>
      <w:r w:rsidR="00077DC9" w:rsidRPr="009F6410">
        <w:rPr>
          <w:b/>
          <w:sz w:val="36"/>
          <w:szCs w:val="36"/>
        </w:rPr>
        <w:t xml:space="preserve">по </w:t>
      </w:r>
      <w:r w:rsidR="003B4AAA">
        <w:rPr>
          <w:b/>
          <w:sz w:val="36"/>
          <w:szCs w:val="36"/>
        </w:rPr>
        <w:t>проектной работе</w:t>
      </w:r>
    </w:p>
    <w:p w:rsidR="00077DC9" w:rsidRDefault="00077DC9" w:rsidP="00077DC9">
      <w:pPr>
        <w:ind w:firstLine="0"/>
        <w:rPr>
          <w:b/>
          <w:sz w:val="36"/>
          <w:szCs w:val="36"/>
        </w:rPr>
      </w:pPr>
    </w:p>
    <w:p w:rsidR="004E0238" w:rsidRDefault="004E0238" w:rsidP="00077DC9">
      <w:pPr>
        <w:ind w:firstLine="0"/>
        <w:rPr>
          <w:sz w:val="28"/>
          <w:szCs w:val="28"/>
        </w:rPr>
      </w:pPr>
    </w:p>
    <w:p w:rsidR="009F6410" w:rsidRDefault="009F6410" w:rsidP="00077DC9">
      <w:pPr>
        <w:ind w:firstLine="0"/>
        <w:rPr>
          <w:sz w:val="28"/>
          <w:szCs w:val="28"/>
        </w:rPr>
      </w:pPr>
    </w:p>
    <w:p w:rsidR="00077DC9" w:rsidRPr="00077DC9" w:rsidRDefault="00077DC9" w:rsidP="00077DC9">
      <w:pPr>
        <w:ind w:firstLine="0"/>
        <w:rPr>
          <w:sz w:val="28"/>
          <w:szCs w:val="28"/>
        </w:rPr>
      </w:pP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Выполнила: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077DC9" w:rsidRDefault="002E7BB1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</w:t>
      </w:r>
      <w:r w:rsidR="00077DC9">
        <w:rPr>
          <w:rFonts w:ascii="TimesNewRomanPSMT" w:hAnsi="TimesNewRomanPSMT" w:cs="TimesNewRomanPSMT"/>
          <w:sz w:val="28"/>
          <w:szCs w:val="28"/>
        </w:rPr>
        <w:t xml:space="preserve">ка группы </w:t>
      </w:r>
      <w:r>
        <w:rPr>
          <w:rFonts w:ascii="TimesNewRomanPSMT" w:hAnsi="TimesNewRomanPSMT" w:cs="TimesNewRomanPSMT"/>
          <w:sz w:val="28"/>
          <w:szCs w:val="28"/>
        </w:rPr>
        <w:t>382006</w:t>
      </w:r>
      <w:r w:rsidR="00762439">
        <w:rPr>
          <w:rFonts w:ascii="TimesNewRomanPSMT" w:hAnsi="TimesNewRomanPSMT" w:cs="TimesNewRomanPSMT"/>
          <w:sz w:val="28"/>
          <w:szCs w:val="28"/>
        </w:rPr>
        <w:t>-2</w:t>
      </w:r>
    </w:p>
    <w:p w:rsidR="00077DC9" w:rsidRPr="00274363" w:rsidRDefault="001D06A8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Кулёва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Анна Андреевна</w:t>
      </w:r>
      <w:r w:rsidR="002E7BB1" w:rsidRPr="00274363">
        <w:rPr>
          <w:rFonts w:ascii="TimesNewRomanPSMT" w:hAnsi="TimesNewRomanPSMT" w:cs="TimesNewRomanPSMT"/>
          <w:sz w:val="28"/>
          <w:szCs w:val="28"/>
        </w:rPr>
        <w:t xml:space="preserve">  </w:t>
      </w: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F142AA" w:rsidRDefault="00F142AA" w:rsidP="00F142AA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Проверил:</w:t>
      </w:r>
    </w:p>
    <w:p w:rsidR="00077DC9" w:rsidRPr="00F142AA" w:rsidRDefault="00F142AA" w:rsidP="00F142AA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proofErr w:type="spellStart"/>
      <w:r w:rsidRPr="00F142AA">
        <w:rPr>
          <w:sz w:val="28"/>
          <w:szCs w:val="28"/>
        </w:rPr>
        <w:t>Карчков</w:t>
      </w:r>
      <w:proofErr w:type="spellEnd"/>
      <w:r w:rsidRPr="00F142AA">
        <w:rPr>
          <w:sz w:val="28"/>
          <w:szCs w:val="28"/>
        </w:rPr>
        <w:t xml:space="preserve"> Денис Александрович</w:t>
      </w: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077DC9" w:rsidRPr="0056405A" w:rsidRDefault="00077DC9" w:rsidP="006D1309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6D1309" w:rsidRPr="003A5ED5" w:rsidRDefault="00077DC9" w:rsidP="00515F4A">
      <w:pPr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762439">
        <w:rPr>
          <w:sz w:val="28"/>
          <w:szCs w:val="28"/>
        </w:rPr>
        <w:t>3</w:t>
      </w:r>
      <w:r w:rsidR="006D1309" w:rsidRPr="003A5ED5">
        <w:rPr>
          <w:sz w:val="28"/>
          <w:szCs w:val="28"/>
        </w:rPr>
        <w:br w:type="page"/>
      </w:r>
    </w:p>
    <w:p w:rsidR="003216E3" w:rsidRDefault="003216E3" w:rsidP="003216E3">
      <w:pPr>
        <w:pStyle w:val="1"/>
      </w:pPr>
      <w:bookmarkStart w:id="0" w:name="_Toc36637728"/>
      <w:bookmarkStart w:id="1" w:name="_Toc36641742"/>
      <w:bookmarkStart w:id="2" w:name="_Toc60001327"/>
      <w:bookmarkStart w:id="3" w:name="_Toc60049411"/>
      <w:bookmarkStart w:id="4" w:name="_Toc151057914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8790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61B" w:rsidRPr="0047261B" w:rsidRDefault="0047261B">
          <w:pPr>
            <w:pStyle w:val="ab"/>
            <w:rPr>
              <w:sz w:val="8"/>
            </w:rPr>
          </w:pPr>
        </w:p>
        <w:p w:rsidR="00BF0E13" w:rsidRDefault="004726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BF0E13" w:rsidRPr="00540F40">
            <w:rPr>
              <w:rStyle w:val="ac"/>
              <w:noProof/>
            </w:rPr>
            <w:fldChar w:fldCharType="begin"/>
          </w:r>
          <w:r w:rsidR="00BF0E13" w:rsidRPr="00540F40">
            <w:rPr>
              <w:rStyle w:val="ac"/>
              <w:noProof/>
            </w:rPr>
            <w:instrText xml:space="preserve"> </w:instrText>
          </w:r>
          <w:r w:rsidR="00BF0E13">
            <w:rPr>
              <w:noProof/>
            </w:rPr>
            <w:instrText>HYPERLINK \l "_Toc151057914"</w:instrText>
          </w:r>
          <w:r w:rsidR="00BF0E13" w:rsidRPr="00540F40">
            <w:rPr>
              <w:rStyle w:val="ac"/>
              <w:noProof/>
            </w:rPr>
            <w:instrText xml:space="preserve"> </w:instrText>
          </w:r>
          <w:r w:rsidR="00BF0E13" w:rsidRPr="00540F40">
            <w:rPr>
              <w:rStyle w:val="ac"/>
              <w:noProof/>
            </w:rPr>
          </w:r>
          <w:r w:rsidR="00BF0E13" w:rsidRPr="00540F40">
            <w:rPr>
              <w:rStyle w:val="ac"/>
              <w:noProof/>
            </w:rPr>
            <w:fldChar w:fldCharType="separate"/>
          </w:r>
          <w:r w:rsidR="00BF0E13" w:rsidRPr="00540F40">
            <w:rPr>
              <w:rStyle w:val="ac"/>
              <w:noProof/>
            </w:rPr>
            <w:t>Содержание</w:t>
          </w:r>
          <w:r w:rsidR="00BF0E13">
            <w:rPr>
              <w:noProof/>
              <w:webHidden/>
            </w:rPr>
            <w:tab/>
          </w:r>
          <w:r w:rsidR="00BF0E13">
            <w:rPr>
              <w:noProof/>
              <w:webHidden/>
            </w:rPr>
            <w:fldChar w:fldCharType="begin"/>
          </w:r>
          <w:r w:rsidR="00BF0E13">
            <w:rPr>
              <w:noProof/>
              <w:webHidden/>
            </w:rPr>
            <w:instrText xml:space="preserve"> PAGEREF _Toc151057914 \h </w:instrText>
          </w:r>
          <w:r w:rsidR="00BF0E13">
            <w:rPr>
              <w:noProof/>
              <w:webHidden/>
            </w:rPr>
          </w:r>
          <w:r w:rsidR="00BF0E13">
            <w:rPr>
              <w:noProof/>
              <w:webHidden/>
            </w:rPr>
            <w:fldChar w:fldCharType="separate"/>
          </w:r>
          <w:r w:rsidR="00BF0E13">
            <w:rPr>
              <w:noProof/>
              <w:webHidden/>
            </w:rPr>
            <w:t>2</w:t>
          </w:r>
          <w:r w:rsidR="00BF0E13">
            <w:rPr>
              <w:noProof/>
              <w:webHidden/>
            </w:rPr>
            <w:fldChar w:fldCharType="end"/>
          </w:r>
          <w:r w:rsidR="00BF0E13" w:rsidRPr="00540F40">
            <w:rPr>
              <w:rStyle w:val="ac"/>
              <w:noProof/>
            </w:rPr>
            <w:fldChar w:fldCharType="end"/>
          </w:r>
        </w:p>
        <w:p w:rsidR="00BF0E13" w:rsidRDefault="00BF0E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057915" w:history="1">
            <w:r w:rsidRPr="00540F40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0F40">
              <w:rPr>
                <w:rStyle w:val="ac"/>
                <w:noProof/>
              </w:rPr>
              <w:t>Цель проектной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E13" w:rsidRDefault="00BF0E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057916" w:history="1">
            <w:r w:rsidRPr="00540F40">
              <w:rPr>
                <w:rStyle w:val="ac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0F40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E13" w:rsidRDefault="00BF0E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057917" w:history="1">
            <w:r w:rsidRPr="00540F40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0F40">
              <w:rPr>
                <w:rStyle w:val="ac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E13" w:rsidRDefault="00BF0E1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057918" w:history="1">
            <w:r w:rsidRPr="00540F40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40F40">
              <w:rPr>
                <w:rStyle w:val="ac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E13" w:rsidRDefault="00BF0E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057919" w:history="1">
            <w:r w:rsidRPr="00540F40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E13" w:rsidRDefault="00BF0E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057920" w:history="1">
            <w:r w:rsidRPr="00540F40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61B" w:rsidRDefault="0047261B">
          <w:r>
            <w:rPr>
              <w:b/>
              <w:bCs/>
            </w:rPr>
            <w:fldChar w:fldCharType="end"/>
          </w:r>
        </w:p>
      </w:sdtContent>
    </w:sdt>
    <w:p w:rsidR="002F6E2E" w:rsidRPr="003A07A0" w:rsidRDefault="002F6E2E">
      <w:pPr>
        <w:rPr>
          <w:lang w:val="en-US"/>
        </w:rPr>
      </w:pPr>
    </w:p>
    <w:p w:rsidR="00B95350" w:rsidRDefault="0083758B" w:rsidP="008B7CEC">
      <w:pPr>
        <w:pStyle w:val="1"/>
        <w:numPr>
          <w:ilvl w:val="0"/>
          <w:numId w:val="7"/>
        </w:numPr>
      </w:pPr>
      <w:bookmarkStart w:id="6" w:name="_Toc151057915"/>
      <w:r>
        <w:lastRenderedPageBreak/>
        <w:t xml:space="preserve">Цель </w:t>
      </w:r>
      <w:r w:rsidR="003B4AAA">
        <w:t>проектной работы</w:t>
      </w:r>
      <w:bookmarkEnd w:id="6"/>
    </w:p>
    <w:p w:rsidR="00274363" w:rsidRDefault="003E7DD9" w:rsidP="002D713E">
      <w:pPr>
        <w:ind w:firstLine="708"/>
      </w:pPr>
      <w:bookmarkStart w:id="7" w:name="_Toc35799353"/>
      <w:bookmarkStart w:id="8" w:name="_Toc35799498"/>
      <w:proofErr w:type="gramStart"/>
      <w:r>
        <w:t>Целю данной проектной работы является</w:t>
      </w:r>
      <w:proofErr w:type="gramEnd"/>
      <w:r>
        <w:t xml:space="preserve"> закрепление всех навыков работы в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и эмулятор</w:t>
      </w:r>
      <w:r>
        <w:t xml:space="preserve">е, подтверждение полученных навыков работы с </w:t>
      </w:r>
      <w:r>
        <w:t>пользовательски</w:t>
      </w:r>
      <w:r>
        <w:t>м</w:t>
      </w:r>
      <w:r>
        <w:t xml:space="preserve"> интерфейс</w:t>
      </w:r>
      <w:r>
        <w:t>ом</w:t>
      </w:r>
      <w:r w:rsidR="00B94DDA">
        <w:t>, анимацией</w:t>
      </w:r>
      <w:r>
        <w:t xml:space="preserve"> и QML компонент</w:t>
      </w:r>
      <w:r>
        <w:t>ами</w:t>
      </w:r>
      <w:r>
        <w:t>.</w:t>
      </w:r>
    </w:p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1F1095" w:rsidRDefault="001F1095" w:rsidP="008B7CEC">
      <w:pPr>
        <w:pStyle w:val="1"/>
        <w:numPr>
          <w:ilvl w:val="0"/>
          <w:numId w:val="7"/>
        </w:numPr>
        <w:rPr>
          <w:lang w:val="en-US"/>
        </w:rPr>
      </w:pPr>
      <w:bookmarkStart w:id="9" w:name="_Toc60049413"/>
      <w:bookmarkStart w:id="10" w:name="_Toc151057916"/>
      <w:r>
        <w:lastRenderedPageBreak/>
        <w:t>Постановка задачи</w:t>
      </w:r>
      <w:bookmarkEnd w:id="7"/>
      <w:bookmarkEnd w:id="8"/>
      <w:bookmarkEnd w:id="9"/>
      <w:bookmarkEnd w:id="10"/>
    </w:p>
    <w:p w:rsidR="005D6078" w:rsidRDefault="005D6078" w:rsidP="002D713E">
      <w:r>
        <w:t>Создать приложение</w:t>
      </w:r>
      <w:r w:rsidR="00E1438B">
        <w:t xml:space="preserve">, аналог мобильной игры </w:t>
      </w:r>
      <w:r w:rsidR="00E1438B" w:rsidRPr="00E1438B">
        <w:t>“</w:t>
      </w:r>
      <w:r w:rsidR="00E1438B">
        <w:rPr>
          <w:lang w:val="en-US"/>
        </w:rPr>
        <w:t>Fruit</w:t>
      </w:r>
      <w:r w:rsidR="00E1438B" w:rsidRPr="00E1438B">
        <w:t xml:space="preserve"> </w:t>
      </w:r>
      <w:r w:rsidR="00E1438B">
        <w:rPr>
          <w:lang w:val="en-US"/>
        </w:rPr>
        <w:t>Ninja</w:t>
      </w:r>
      <w:r w:rsidR="00E1438B" w:rsidRPr="00E1438B">
        <w:t>”</w:t>
      </w:r>
      <w:r w:rsidR="00E1438B">
        <w:t>, которое будет соответствовать следующим требованиям</w:t>
      </w:r>
      <w:r w:rsidR="00E1438B" w:rsidRPr="00E1438B">
        <w:t>:</w:t>
      </w:r>
      <w:r>
        <w:t xml:space="preserve"> </w:t>
      </w:r>
    </w:p>
    <w:p w:rsidR="002D713E" w:rsidRPr="002D713E" w:rsidRDefault="00E1438B" w:rsidP="002D713E">
      <w:r>
        <w:t>1.  Приложение должно содержать кнопку, запускающую игру</w:t>
      </w:r>
      <w:r w:rsidR="002D713E" w:rsidRPr="002D713E">
        <w:t>.</w:t>
      </w:r>
    </w:p>
    <w:p w:rsidR="002D713E" w:rsidRPr="002D713E" w:rsidRDefault="002D713E" w:rsidP="002D713E">
      <w:r w:rsidRPr="002D713E">
        <w:t>2.</w:t>
      </w:r>
      <w:r w:rsidR="00E1438B">
        <w:t xml:space="preserve">  В приложении должны быть таймер, показывающий время, в течени</w:t>
      </w:r>
      <w:r w:rsidR="00BD0BF9">
        <w:t>е</w:t>
      </w:r>
      <w:r w:rsidR="00E1438B">
        <w:t xml:space="preserve"> которого продолжается игра, и счётчик очков, заработанных игроком</w:t>
      </w:r>
      <w:r w:rsidRPr="002D713E">
        <w:t>.</w:t>
      </w:r>
    </w:p>
    <w:p w:rsidR="002E2E7D" w:rsidRPr="00A27EA7" w:rsidRDefault="00E1438B" w:rsidP="00795B56">
      <w:r>
        <w:t xml:space="preserve">3.  Требуется создать отдельную </w:t>
      </w:r>
      <w:r w:rsidR="00BD0BF9">
        <w:t xml:space="preserve">компоненту </w:t>
      </w:r>
      <w:r>
        <w:rPr>
          <w:lang w:val="en-US"/>
        </w:rPr>
        <w:t>QML</w:t>
      </w:r>
      <w:r w:rsidR="00BD0BF9">
        <w:t>, хранящую объект-апельсин</w:t>
      </w:r>
      <w:r w:rsidR="002D713E" w:rsidRPr="002D713E">
        <w:t>.</w:t>
      </w:r>
    </w:p>
    <w:p w:rsidR="002D713E" w:rsidRPr="002D713E" w:rsidRDefault="002D713E" w:rsidP="002D713E">
      <w:r w:rsidRPr="002D713E">
        <w:t>4.</w:t>
      </w:r>
      <w:r w:rsidR="00BD0BF9">
        <w:t xml:space="preserve">  Фруктовые объекты должны генерироваться каждую секунду игры в </w:t>
      </w:r>
      <w:proofErr w:type="spellStart"/>
      <w:r w:rsidR="00BD0BF9">
        <w:t>рандомной</w:t>
      </w:r>
      <w:proofErr w:type="spellEnd"/>
      <w:r w:rsidR="00BD0BF9">
        <w:t xml:space="preserve"> части снизу экрана</w:t>
      </w:r>
      <w:r w:rsidRPr="002D713E">
        <w:t>.</w:t>
      </w:r>
    </w:p>
    <w:p w:rsidR="002D713E" w:rsidRPr="002D713E" w:rsidRDefault="002D713E" w:rsidP="002D713E">
      <w:r w:rsidRPr="002D713E">
        <w:t xml:space="preserve">5. </w:t>
      </w:r>
      <w:r w:rsidR="00BD0BF9">
        <w:t xml:space="preserve"> Требуется реализовать анимацию подкидывания вверх и падения </w:t>
      </w:r>
      <w:r w:rsidR="00BD0BF9">
        <w:t>апельсинов</w:t>
      </w:r>
      <w:r w:rsidRPr="002D713E">
        <w:t>.</w:t>
      </w:r>
    </w:p>
    <w:p w:rsidR="002D713E" w:rsidRPr="002D713E" w:rsidRDefault="002D713E" w:rsidP="002D713E">
      <w:r w:rsidRPr="002D713E">
        <w:t xml:space="preserve">6. </w:t>
      </w:r>
      <w:r w:rsidR="00BD0BF9">
        <w:t xml:space="preserve">  При нажатии на апельсин, игроку должно присваиваться 1 очко, а сам апельсин должен исчезнуть</w:t>
      </w:r>
      <w:r w:rsidRPr="002D713E">
        <w:t>.</w:t>
      </w:r>
    </w:p>
    <w:p w:rsidR="002D713E" w:rsidRPr="008E484C" w:rsidRDefault="00BD0BF9" w:rsidP="002D713E">
      <w:pPr>
        <w:rPr>
          <w:lang w:val="en-US"/>
        </w:rPr>
      </w:pPr>
      <w:r>
        <w:t>7. Игра должна заканчиваться, если игрок позволил упасть 3 апельсинам. При окончании игры должно появляться окно с итоговым счётом игрока</w:t>
      </w:r>
      <w:r w:rsidR="002D713E" w:rsidRPr="002D713E">
        <w:t>.</w:t>
      </w:r>
    </w:p>
    <w:p w:rsidR="002E2E7D" w:rsidRPr="00BD0BF9" w:rsidRDefault="002E2E7D" w:rsidP="002E2E7D"/>
    <w:p w:rsidR="001F1095" w:rsidRDefault="009F6410" w:rsidP="00DC4152">
      <w:pPr>
        <w:pStyle w:val="1"/>
        <w:numPr>
          <w:ilvl w:val="0"/>
          <w:numId w:val="7"/>
        </w:numPr>
      </w:pPr>
      <w:bookmarkStart w:id="11" w:name="_Toc60049414"/>
      <w:bookmarkStart w:id="12" w:name="_Toc151057917"/>
      <w:r>
        <w:lastRenderedPageBreak/>
        <w:t>Руководство пользователя</w:t>
      </w:r>
      <w:bookmarkEnd w:id="11"/>
      <w:bookmarkEnd w:id="12"/>
    </w:p>
    <w:p w:rsidR="004D0C53" w:rsidRDefault="000051DD" w:rsidP="00BD09F4">
      <w:pPr>
        <w:rPr>
          <w:noProof/>
          <w:lang w:eastAsia="ru-RU"/>
        </w:rPr>
      </w:pPr>
      <w:r>
        <w:t>При запуске программы</w:t>
      </w:r>
      <w:r w:rsidR="00854B35">
        <w:t xml:space="preserve"> </w:t>
      </w:r>
      <w:r w:rsidR="00A879B2">
        <w:t xml:space="preserve">пользователь увидит </w:t>
      </w:r>
      <w:r w:rsidR="00786ABB">
        <w:t>стартовую</w:t>
      </w:r>
      <w:r w:rsidR="00A879B2">
        <w:t xml:space="preserve"> страницу</w:t>
      </w:r>
      <w:r w:rsidR="00B7553F" w:rsidRPr="00B7553F">
        <w:t xml:space="preserve"> </w:t>
      </w:r>
      <w:r w:rsidR="00B7553F">
        <w:t xml:space="preserve">с </w:t>
      </w:r>
      <w:r w:rsidR="00786ABB">
        <w:t xml:space="preserve">кнопкой </w:t>
      </w:r>
      <w:r w:rsidR="00844C36">
        <w:t>«</w:t>
      </w:r>
      <w:r w:rsidR="00786ABB">
        <w:t>Начать игру», нажав на которую перейдёт к странице с самой игрой</w:t>
      </w:r>
      <w:r w:rsidR="00844C36">
        <w:t xml:space="preserve"> </w:t>
      </w:r>
      <w:r w:rsidR="004D0C53">
        <w:t>(рисунок 1</w:t>
      </w:r>
      <w:r w:rsidR="00786ABB">
        <w:t>)</w:t>
      </w:r>
      <w:r w:rsidR="00844C36">
        <w:t>.</w:t>
      </w:r>
    </w:p>
    <w:p w:rsidR="004D0C53" w:rsidRDefault="00786ABB" w:rsidP="004D0C5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81325" cy="541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356" cy="54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53" w:rsidRDefault="004D0C53" w:rsidP="004D0C53">
      <w:pPr>
        <w:jc w:val="center"/>
        <w:rPr>
          <w:noProof/>
          <w:lang w:eastAsia="ru-RU"/>
        </w:rPr>
      </w:pPr>
      <w:r w:rsidRPr="00DB3EE0">
        <w:rPr>
          <w:noProof/>
          <w:lang w:eastAsia="ru-RU"/>
        </w:rPr>
        <mc:AlternateContent>
          <mc:Choice Requires="wps">
            <w:drawing>
              <wp:inline distT="0" distB="0" distL="0" distR="0" wp14:anchorId="4D676CB3" wp14:editId="13C1EF17">
                <wp:extent cx="5229225" cy="635"/>
                <wp:effectExtent l="0" t="0" r="9525" b="0"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7EA7" w:rsidRDefault="00A27EA7" w:rsidP="004D0C53">
                            <w:pPr>
                              <w:pStyle w:val="aa"/>
                            </w:pPr>
                          </w:p>
                          <w:p w:rsidR="00A27EA7" w:rsidRPr="00844C36" w:rsidRDefault="00786ABB" w:rsidP="00786ABB">
                            <w:pPr>
                              <w:pStyle w:val="aa"/>
                              <w:ind w:left="1416" w:firstLine="708"/>
                              <w:jc w:val="both"/>
                            </w:pPr>
                            <w:r>
                              <w:t xml:space="preserve">   </w:t>
                            </w:r>
                            <w:r w:rsidR="00A27EA7">
                              <w:t xml:space="preserve">   Рисунок 1. </w:t>
                            </w:r>
                            <w:r>
                              <w:t>Стартовая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width:411.75pt;height: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" stroked="f">
                <v:textbox style="mso-fit-shape-to-text:t" inset="0,0,0,0">
                  <w:txbxContent>
                    <w:p w:rsidR="00A27EA7" w:rsidRDefault="00A27EA7" w:rsidP="004D0C53">
                      <w:pPr>
                        <w:pStyle w:val="aa"/>
                      </w:pPr>
                    </w:p>
                    <w:p w:rsidR="00A27EA7" w:rsidRPr="00844C36" w:rsidRDefault="00786ABB" w:rsidP="00786ABB">
                      <w:pPr>
                        <w:pStyle w:val="aa"/>
                        <w:ind w:left="1416" w:firstLine="708"/>
                        <w:jc w:val="both"/>
                      </w:pPr>
                      <w:r>
                        <w:t xml:space="preserve">   </w:t>
                      </w:r>
                      <w:r w:rsidR="00A27EA7">
                        <w:t xml:space="preserve">   Рисунок 1. </w:t>
                      </w:r>
                      <w:r>
                        <w:t>Стартовая страница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1D47" w:rsidRDefault="00B93BD4" w:rsidP="00B93BD4">
      <w:pPr>
        <w:ind w:firstLine="360"/>
      </w:pPr>
      <w:r>
        <w:t xml:space="preserve">Сама игра представляет собой поле, из нижней части которого каждую секунду появляются апельсины, по которым игрок должен успеть нажать. В этом случае игрок зарабатывает очко, а апельсин исчезает. </w:t>
      </w:r>
      <w:r w:rsidR="00786ABB">
        <w:t xml:space="preserve">Страница с игрой в верхнем правом углу содержит </w:t>
      </w:r>
      <w:r>
        <w:t>таймер, показывающий, сколько секунд продолжается игра, а в верхнем левом углу – счётчик очков, заработанных игроком</w:t>
      </w:r>
      <w:r>
        <w:t xml:space="preserve"> (рисунок 2</w:t>
      </w:r>
      <w:r w:rsidRPr="00481D47">
        <w:t>)</w:t>
      </w:r>
      <w:r w:rsidRPr="00BD09F4">
        <w:t>.</w:t>
      </w:r>
    </w:p>
    <w:p w:rsidR="00481D47" w:rsidRDefault="003140E0" w:rsidP="004D0C53">
      <w:pPr>
        <w:ind w:firstLine="0"/>
        <w:jc w:val="center"/>
      </w:pPr>
      <w:r>
        <w:lastRenderedPageBreak/>
        <w:t xml:space="preserve">      </w:t>
      </w:r>
      <w:r w:rsidR="00B93BD4">
        <w:rPr>
          <w:noProof/>
          <w:lang w:eastAsia="ru-RU"/>
        </w:rPr>
        <w:drawing>
          <wp:inline distT="0" distB="0" distL="0" distR="0">
            <wp:extent cx="3381847" cy="6011114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B93BD4" w:rsidRDefault="00B93BD4" w:rsidP="004D0C53">
      <w:pPr>
        <w:ind w:firstLine="0"/>
        <w:jc w:val="center"/>
      </w:pPr>
      <w:r w:rsidRPr="004D0C53">
        <w:rPr>
          <w:noProof/>
          <w:lang w:eastAsia="ru-RU"/>
        </w:rPr>
        <mc:AlternateContent>
          <mc:Choice Requires="wps">
            <w:drawing>
              <wp:inline distT="0" distB="0" distL="0" distR="0" wp14:anchorId="2CD89866" wp14:editId="0C5B4159">
                <wp:extent cx="5229225" cy="635"/>
                <wp:effectExtent l="0" t="0" r="9525" b="2540"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3BD4" w:rsidRPr="00481D47" w:rsidRDefault="00B93BD4" w:rsidP="00B93BD4">
                            <w:pPr>
                              <w:pStyle w:val="aa"/>
                              <w:ind w:firstLine="0"/>
                            </w:pPr>
                            <w:r>
                              <w:t>Рисунок 2. Игра в апельсины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35" o:spid="_x0000_s1027" type="#_x0000_t202" style="width:411.75pt;height: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" stroked="f">
                <v:textbox style="mso-fit-shape-to-text:t" inset="0,0,0,0">
                  <w:txbxContent>
                    <w:p w:rsidR="00B93BD4" w:rsidRPr="00481D47" w:rsidRDefault="00B93BD4" w:rsidP="00B93BD4">
                      <w:pPr>
                        <w:pStyle w:val="aa"/>
                        <w:ind w:firstLine="0"/>
                      </w:pPr>
                      <w:r>
                        <w:t>Рисунок 2. Игра в апельсины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3BD4" w:rsidRDefault="00B93BD4" w:rsidP="00B93BD4">
      <w:pPr>
        <w:ind w:firstLine="708"/>
        <w:jc w:val="left"/>
      </w:pPr>
      <w:r>
        <w:t>Если в ходе игры игрок не успеет кликнуть на 3 апельсина, и они упадут вниз, то игра закончится, и на экране появится финальный счёт игрока (рисунок 3).</w:t>
      </w:r>
    </w:p>
    <w:p w:rsidR="00B93BD4" w:rsidRDefault="00B93BD4" w:rsidP="00B93BD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10426" cy="604921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53" w:rsidRDefault="00B93BD4" w:rsidP="00B93BD4">
      <w:pPr>
        <w:ind w:firstLine="0"/>
      </w:pPr>
      <w:r w:rsidRPr="004D0C53">
        <w:rPr>
          <w:noProof/>
          <w:lang w:eastAsia="ru-RU"/>
        </w:rPr>
        <mc:AlternateContent>
          <mc:Choice Requires="wps">
            <w:drawing>
              <wp:inline distT="0" distB="0" distL="0" distR="0" wp14:anchorId="28755D57" wp14:editId="398A92F8">
                <wp:extent cx="5229225" cy="635"/>
                <wp:effectExtent l="0" t="0" r="9525" b="2540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3BD4" w:rsidRPr="00481D47" w:rsidRDefault="00B93BD4" w:rsidP="00B93BD4">
                            <w:pPr>
                              <w:pStyle w:val="aa"/>
                              <w:ind w:firstLine="0"/>
                            </w:pPr>
                            <w:r>
                              <w:t xml:space="preserve">              </w:t>
                            </w:r>
                            <w:r>
                              <w:t xml:space="preserve">Рисунок </w:t>
                            </w: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>Финальный счёт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5" o:spid="_x0000_s1028" type="#_x0000_t202" style="width:411.75pt;height: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" stroked="f">
                <v:textbox style="mso-fit-shape-to-text:t" inset="0,0,0,0">
                  <w:txbxContent>
                    <w:p w:rsidR="00B93BD4" w:rsidRPr="00481D47" w:rsidRDefault="00B93BD4" w:rsidP="00B93BD4">
                      <w:pPr>
                        <w:pStyle w:val="aa"/>
                        <w:ind w:firstLine="0"/>
                      </w:pPr>
                      <w:r>
                        <w:t xml:space="preserve">              </w:t>
                      </w:r>
                      <w:r>
                        <w:t xml:space="preserve">Рисунок </w:t>
                      </w:r>
                      <w:r>
                        <w:t>3</w:t>
                      </w:r>
                      <w:r>
                        <w:t xml:space="preserve">. </w:t>
                      </w:r>
                      <w:r>
                        <w:t>Финальный счёт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6410" w:rsidRPr="001F01D3" w:rsidRDefault="009F6410" w:rsidP="00DC4152">
      <w:pPr>
        <w:pStyle w:val="1"/>
        <w:numPr>
          <w:ilvl w:val="0"/>
          <w:numId w:val="7"/>
        </w:numPr>
      </w:pPr>
      <w:bookmarkStart w:id="13" w:name="_Toc60049415"/>
      <w:bookmarkStart w:id="14" w:name="_Toc151057918"/>
      <w:r w:rsidRPr="001F01D3">
        <w:lastRenderedPageBreak/>
        <w:t>Руководство программиста</w:t>
      </w:r>
      <w:bookmarkEnd w:id="13"/>
      <w:bookmarkEnd w:id="14"/>
    </w:p>
    <w:p w:rsidR="00D56435" w:rsidRDefault="00CF74F3" w:rsidP="008C7674">
      <w:pPr>
        <w:ind w:firstLine="360"/>
        <w:rPr>
          <w:lang w:val="en-US"/>
        </w:rPr>
      </w:pPr>
      <w:r>
        <w:t xml:space="preserve">Программа реализована на языке программирования </w:t>
      </w:r>
      <w:r w:rsidR="003A07A0">
        <w:rPr>
          <w:lang w:val="en-US"/>
        </w:rPr>
        <w:t>QML</w:t>
      </w:r>
      <w:r>
        <w:t>.</w:t>
      </w:r>
    </w:p>
    <w:p w:rsidR="008C7674" w:rsidRPr="008C7674" w:rsidRDefault="008C7674" w:rsidP="008C7674">
      <w:pPr>
        <w:pStyle w:val="a4"/>
        <w:numPr>
          <w:ilvl w:val="0"/>
          <w:numId w:val="20"/>
        </w:numPr>
      </w:pPr>
      <w:r w:rsidRPr="008C7674">
        <w:t xml:space="preserve"> </w:t>
      </w:r>
      <w:r>
        <w:t>В</w:t>
      </w:r>
      <w:r w:rsidRPr="008C7674">
        <w:t xml:space="preserve"> </w:t>
      </w:r>
      <w:r>
        <w:t>начале</w:t>
      </w:r>
      <w:r w:rsidRPr="008C7674">
        <w:t xml:space="preserve"> </w:t>
      </w:r>
      <w:r>
        <w:t>работы</w:t>
      </w:r>
      <w:r w:rsidRPr="008C7674">
        <w:t xml:space="preserve"> </w:t>
      </w:r>
      <w:r>
        <w:t>проект</w:t>
      </w:r>
      <w:r w:rsidRPr="008C7674">
        <w:t xml:space="preserve"> </w:t>
      </w:r>
      <w:r>
        <w:t>загружает</w:t>
      </w:r>
      <w:r w:rsidRPr="008C7674">
        <w:t xml:space="preserve"> </w:t>
      </w:r>
      <w:r>
        <w:t>стартовую</w:t>
      </w:r>
      <w:r w:rsidRPr="008C7674">
        <w:t xml:space="preserve"> </w:t>
      </w:r>
      <w:r>
        <w:t>страницу</w:t>
      </w:r>
      <w:proofErr w:type="gramStart"/>
      <w:r w:rsidRPr="008C7674">
        <w:t xml:space="preserve"> :</w:t>
      </w:r>
      <w:proofErr w:type="gramEnd"/>
    </w:p>
    <w:p w:rsidR="008C7674" w:rsidRDefault="008C7674" w:rsidP="008C7674">
      <w:pPr>
        <w:ind w:firstLine="360"/>
      </w:pPr>
      <w:proofErr w:type="spellStart"/>
      <w:proofErr w:type="gramStart"/>
      <w:r w:rsidRPr="008C7674">
        <w:rPr>
          <w:color w:val="FF6AAD"/>
          <w:lang w:val="en-US"/>
        </w:rPr>
        <w:t>initialPage</w:t>
      </w:r>
      <w:proofErr w:type="spellEnd"/>
      <w:proofErr w:type="gramEnd"/>
      <w:r w:rsidRPr="008C7674">
        <w:rPr>
          <w:lang w:val="en-US"/>
        </w:rPr>
        <w:t>:</w:t>
      </w:r>
      <w:r w:rsidRPr="008C7674">
        <w:rPr>
          <w:color w:val="BEC0C2"/>
          <w:lang w:val="en-US"/>
        </w:rPr>
        <w:t xml:space="preserve"> </w:t>
      </w:r>
      <w:proofErr w:type="spellStart"/>
      <w:r w:rsidRPr="008C7674">
        <w:rPr>
          <w:i/>
          <w:iCs/>
          <w:color w:val="4564D6"/>
          <w:lang w:val="en-US"/>
        </w:rPr>
        <w:t>Qt</w:t>
      </w:r>
      <w:r w:rsidRPr="008C7674">
        <w:rPr>
          <w:lang w:val="en-US"/>
        </w:rPr>
        <w:t>.resolvedUrl</w:t>
      </w:r>
      <w:proofErr w:type="spellEnd"/>
      <w:r w:rsidRPr="008C7674">
        <w:rPr>
          <w:lang w:val="en-US"/>
        </w:rPr>
        <w:t>(</w:t>
      </w:r>
      <w:r w:rsidRPr="008C7674">
        <w:rPr>
          <w:color w:val="D69545"/>
          <w:lang w:val="en-US"/>
        </w:rPr>
        <w:t>"pages/</w:t>
      </w:r>
      <w:proofErr w:type="spellStart"/>
      <w:r w:rsidRPr="008C7674">
        <w:rPr>
          <w:color w:val="D69545"/>
          <w:lang w:val="en-US"/>
        </w:rPr>
        <w:t>StartPage.qml</w:t>
      </w:r>
      <w:proofErr w:type="spellEnd"/>
      <w:r w:rsidRPr="008C7674">
        <w:rPr>
          <w:color w:val="D69545"/>
          <w:lang w:val="en-US"/>
        </w:rPr>
        <w:t>"</w:t>
      </w:r>
      <w:r w:rsidRPr="008C7674">
        <w:rPr>
          <w:lang w:val="en-US"/>
        </w:rPr>
        <w:t>)</w:t>
      </w:r>
    </w:p>
    <w:p w:rsidR="008C7674" w:rsidRPr="008C7674" w:rsidRDefault="008C7674" w:rsidP="008C7674">
      <w:pPr>
        <w:ind w:firstLine="360"/>
      </w:pPr>
      <w:r>
        <w:t xml:space="preserve">На ней расположена кнопка </w:t>
      </w:r>
      <w:r w:rsidRPr="008C7674">
        <w:t>“</w:t>
      </w:r>
      <w:r>
        <w:t>Начать игру</w:t>
      </w:r>
      <w:r w:rsidRPr="008C7674">
        <w:t>”</w:t>
      </w:r>
      <w:r>
        <w:t>, которая по клику отправляет игрока на страницу с самой игрой</w:t>
      </w:r>
      <w:r w:rsidRPr="008C7674">
        <w:t>:</w:t>
      </w:r>
    </w:p>
    <w:p w:rsidR="008C7674" w:rsidRDefault="008C7674" w:rsidP="008C7674">
      <w:pPr>
        <w:ind w:firstLine="360"/>
        <w:rPr>
          <w:lang w:val="en-US"/>
        </w:rPr>
      </w:pPr>
      <w:proofErr w:type="spellStart"/>
      <w:proofErr w:type="gramStart"/>
      <w:r w:rsidRPr="008C7674">
        <w:rPr>
          <w:color w:val="FF6AAD"/>
          <w:lang w:val="en-US"/>
        </w:rPr>
        <w:t>onClicked</w:t>
      </w:r>
      <w:proofErr w:type="spellEnd"/>
      <w:proofErr w:type="gramEnd"/>
      <w:r w:rsidRPr="008C7674">
        <w:rPr>
          <w:lang w:val="en-US"/>
        </w:rPr>
        <w:t>:</w:t>
      </w:r>
      <w:r w:rsidRPr="008C7674">
        <w:rPr>
          <w:color w:val="BEC0C2"/>
          <w:lang w:val="en-US"/>
        </w:rPr>
        <w:t xml:space="preserve"> </w:t>
      </w:r>
      <w:proofErr w:type="spellStart"/>
      <w:r w:rsidRPr="008C7674">
        <w:rPr>
          <w:lang w:val="en-US"/>
        </w:rPr>
        <w:t>pageStack.push</w:t>
      </w:r>
      <w:proofErr w:type="spellEnd"/>
      <w:r w:rsidRPr="008C7674">
        <w:rPr>
          <w:lang w:val="en-US"/>
        </w:rPr>
        <w:t>(</w:t>
      </w:r>
      <w:proofErr w:type="spellStart"/>
      <w:r w:rsidRPr="008C7674">
        <w:rPr>
          <w:i/>
          <w:iCs/>
          <w:color w:val="4564D6"/>
          <w:lang w:val="en-US"/>
        </w:rPr>
        <w:t>Qt</w:t>
      </w:r>
      <w:r w:rsidRPr="008C7674">
        <w:rPr>
          <w:lang w:val="en-US"/>
        </w:rPr>
        <w:t>.resolvedUrl</w:t>
      </w:r>
      <w:proofErr w:type="spellEnd"/>
      <w:r w:rsidRPr="008C7674">
        <w:rPr>
          <w:lang w:val="en-US"/>
        </w:rPr>
        <w:t>(</w:t>
      </w:r>
      <w:r w:rsidRPr="008C7674">
        <w:rPr>
          <w:color w:val="D69545"/>
          <w:lang w:val="en-US"/>
        </w:rPr>
        <w:t>"</w:t>
      </w:r>
      <w:proofErr w:type="spellStart"/>
      <w:r w:rsidRPr="008C7674">
        <w:rPr>
          <w:color w:val="D69545"/>
          <w:lang w:val="en-US"/>
        </w:rPr>
        <w:t>MainPage.qml</w:t>
      </w:r>
      <w:proofErr w:type="spellEnd"/>
      <w:r w:rsidRPr="008C7674">
        <w:rPr>
          <w:color w:val="D69545"/>
          <w:lang w:val="en-US"/>
        </w:rPr>
        <w:t>"</w:t>
      </w:r>
      <w:r w:rsidRPr="008C7674">
        <w:rPr>
          <w:lang w:val="en-US"/>
        </w:rPr>
        <w:t>))</w:t>
      </w:r>
    </w:p>
    <w:p w:rsidR="008C7674" w:rsidRDefault="008C7674" w:rsidP="008C7674">
      <w:pPr>
        <w:pStyle w:val="a4"/>
        <w:numPr>
          <w:ilvl w:val="0"/>
          <w:numId w:val="20"/>
        </w:numPr>
      </w:pPr>
      <w:r>
        <w:t xml:space="preserve">Проект содержит отдельный </w:t>
      </w:r>
      <w:r>
        <w:rPr>
          <w:lang w:val="en-US"/>
        </w:rPr>
        <w:t>QML</w:t>
      </w:r>
      <w:r w:rsidRPr="008C7674">
        <w:t xml:space="preserve"> </w:t>
      </w:r>
      <w:r>
        <w:t xml:space="preserve">компонент </w:t>
      </w:r>
      <w:r>
        <w:rPr>
          <w:lang w:val="en-US"/>
        </w:rPr>
        <w:t>Orange</w:t>
      </w:r>
      <w:r w:rsidRPr="008C7674">
        <w:t>.</w:t>
      </w:r>
      <w:proofErr w:type="spellStart"/>
      <w:r>
        <w:rPr>
          <w:lang w:val="en-US"/>
        </w:rPr>
        <w:t>qml</w:t>
      </w:r>
      <w:proofErr w:type="spellEnd"/>
      <w:r w:rsidRPr="008C7674">
        <w:t xml:space="preserve">, </w:t>
      </w:r>
      <w:r>
        <w:t>описывающий ключевой объект игры – апельсин, который игрок должен поймать мышкой.</w:t>
      </w:r>
    </w:p>
    <w:p w:rsidR="008C7674" w:rsidRDefault="008C7674" w:rsidP="00145141">
      <w:pPr>
        <w:ind w:left="360" w:firstLine="348"/>
      </w:pPr>
      <w:r>
        <w:t xml:space="preserve">Апельсин реализован с помощью </w:t>
      </w:r>
      <w:proofErr w:type="spellStart"/>
      <w:r>
        <w:rPr>
          <w:color w:val="66A334"/>
        </w:rPr>
        <w:t>Rectangle</w:t>
      </w:r>
      <w:proofErr w:type="spellEnd"/>
      <w:r w:rsidRPr="008C7674">
        <w:rPr>
          <w:color w:val="66A334"/>
        </w:rPr>
        <w:t xml:space="preserve"> </w:t>
      </w:r>
      <w:r>
        <w:t>заданного размера</w:t>
      </w:r>
      <w:r w:rsidRPr="008C7674">
        <w:t xml:space="preserve">: </w:t>
      </w:r>
      <w:proofErr w:type="spellStart"/>
      <w:r>
        <w:rPr>
          <w:color w:val="66A334"/>
        </w:rPr>
        <w:t>Screen</w:t>
      </w:r>
      <w:r>
        <w:t>.height</w:t>
      </w:r>
      <w:proofErr w:type="spellEnd"/>
      <w:r w:rsidR="00145141" w:rsidRPr="00145141">
        <w:t xml:space="preserve">/10 </w:t>
      </w:r>
      <w:r w:rsidR="00145141">
        <w:t>–</w:t>
      </w:r>
      <w:r w:rsidR="00145141" w:rsidRPr="00145141">
        <w:t xml:space="preserve"> </w:t>
      </w:r>
      <w:r w:rsidR="00145141">
        <w:t xml:space="preserve">одна десятая высоты экрана. </w:t>
      </w:r>
      <w:proofErr w:type="gramStart"/>
      <w:r w:rsidR="00145141">
        <w:t xml:space="preserve">Его изначальное положение определяется с помощью функции </w:t>
      </w:r>
      <w:proofErr w:type="spellStart"/>
      <w:r w:rsidR="00145141" w:rsidRPr="00145141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Math</w:t>
      </w:r>
      <w:r w:rsid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.random</w:t>
      </w:r>
      <w:proofErr w:type="spellEnd"/>
      <w:r w:rsid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(:</w:t>
      </w:r>
      <w:proofErr w:type="gramEnd"/>
    </w:p>
    <w:p w:rsidR="00145141" w:rsidRPr="00145141" w:rsidRDefault="00145141" w:rsidP="001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514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 xml:space="preserve">      </w:t>
      </w:r>
      <w:proofErr w:type="gramStart"/>
      <w:r w:rsidRPr="0014514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x</w:t>
      </w:r>
      <w:proofErr w:type="gramEnd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45141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Math</w:t>
      </w:r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.random</w:t>
      </w:r>
      <w:proofErr w:type="spellEnd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sizex</w:t>
      </w:r>
      <w:proofErr w:type="spellEnd"/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45141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45141" w:rsidRDefault="00145141" w:rsidP="00145141">
      <w:pPr>
        <w:ind w:firstLine="708"/>
        <w:rPr>
          <w:rFonts w:eastAsia="Times New Roman" w:cs="Times New Roman"/>
          <w:szCs w:val="24"/>
          <w:lang w:eastAsia="ru-RU"/>
        </w:rPr>
      </w:pPr>
      <w:proofErr w:type="gramStart"/>
      <w:r w:rsidRPr="00145141">
        <w:rPr>
          <w:rFonts w:eastAsia="Times New Roman" w:cs="Times New Roman"/>
          <w:color w:val="FF6AAD"/>
          <w:szCs w:val="24"/>
          <w:lang w:val="en-US" w:eastAsia="ru-RU"/>
        </w:rPr>
        <w:t>y</w:t>
      </w:r>
      <w:proofErr w:type="gramEnd"/>
      <w:r w:rsidRPr="00145141">
        <w:rPr>
          <w:rFonts w:eastAsia="Times New Roman" w:cs="Times New Roman"/>
          <w:szCs w:val="24"/>
          <w:lang w:val="en-US" w:eastAsia="ru-RU"/>
        </w:rPr>
        <w:t>:</w:t>
      </w:r>
      <w:r w:rsidRPr="00145141">
        <w:rPr>
          <w:rFonts w:eastAsia="Times New Roman" w:cs="Times New Roman"/>
          <w:color w:val="BEC0C2"/>
          <w:szCs w:val="24"/>
          <w:lang w:val="en-US" w:eastAsia="ru-RU"/>
        </w:rPr>
        <w:t xml:space="preserve"> </w:t>
      </w:r>
      <w:proofErr w:type="spellStart"/>
      <w:r w:rsidRPr="00145141">
        <w:rPr>
          <w:rFonts w:eastAsia="Times New Roman" w:cs="Times New Roman"/>
          <w:szCs w:val="24"/>
          <w:lang w:val="en-US" w:eastAsia="ru-RU"/>
        </w:rPr>
        <w:t>sizey</w:t>
      </w:r>
      <w:proofErr w:type="spellEnd"/>
    </w:p>
    <w:p w:rsidR="00145141" w:rsidRDefault="00145141" w:rsidP="00145141">
      <w:pPr>
        <w:ind w:firstLine="708"/>
      </w:pPr>
      <w:r>
        <w:rPr>
          <w:rFonts w:eastAsia="Times New Roman" w:cs="Times New Roman"/>
          <w:szCs w:val="24"/>
          <w:lang w:eastAsia="ru-RU"/>
        </w:rPr>
        <w:t xml:space="preserve">Внутри </w:t>
      </w:r>
      <w:proofErr w:type="spellStart"/>
      <w:r>
        <w:rPr>
          <w:color w:val="66A334"/>
        </w:rPr>
        <w:t>Rectangle</w:t>
      </w:r>
      <w:proofErr w:type="spellEnd"/>
      <w:r>
        <w:rPr>
          <w:color w:val="66A334"/>
        </w:rPr>
        <w:t xml:space="preserve"> </w:t>
      </w:r>
      <w:r>
        <w:t xml:space="preserve">содержится изображение </w:t>
      </w:r>
      <w:proofErr w:type="spellStart"/>
      <w:r>
        <w:rPr>
          <w:color w:val="66A334"/>
        </w:rPr>
        <w:t>Image</w:t>
      </w:r>
      <w:proofErr w:type="spellEnd"/>
      <w:r>
        <w:t>, отвечающее за внешний вид объекта.</w:t>
      </w:r>
    </w:p>
    <w:p w:rsidR="00145141" w:rsidRPr="00145141" w:rsidRDefault="00145141" w:rsidP="001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6A334"/>
          <w:sz w:val="20"/>
          <w:szCs w:val="20"/>
          <w:lang w:eastAsia="ru-RU"/>
        </w:rPr>
        <w:tab/>
      </w:r>
      <w:r w:rsidRPr="00145141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Image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45141" w:rsidRPr="00145141" w:rsidRDefault="00145141" w:rsidP="001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4514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/10</w:t>
      </w:r>
    </w:p>
    <w:p w:rsidR="00145141" w:rsidRPr="00145141" w:rsidRDefault="00145141" w:rsidP="001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4514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/10</w:t>
      </w:r>
    </w:p>
    <w:p w:rsidR="00145141" w:rsidRPr="00145141" w:rsidRDefault="00145141" w:rsidP="001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14514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source</w:t>
      </w:r>
      <w:proofErr w:type="gramEnd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4514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"orange.png"</w:t>
      </w:r>
    </w:p>
    <w:p w:rsidR="00145141" w:rsidRDefault="00145141" w:rsidP="001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14514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14514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451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4514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145141" w:rsidRPr="00145141" w:rsidRDefault="00145141" w:rsidP="0014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ab/>
        <w:t xml:space="preserve">  }</w:t>
      </w:r>
    </w:p>
    <w:p w:rsidR="00145141" w:rsidRDefault="00AE7FC4" w:rsidP="00AE7FC4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E6DA77" wp14:editId="285807E2">
            <wp:extent cx="2362200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363" cy="23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C4" w:rsidRDefault="00AE7FC4" w:rsidP="00AE7FC4">
      <w:pPr>
        <w:ind w:firstLine="708"/>
        <w:jc w:val="center"/>
        <w:rPr>
          <w:lang w:val="en-US"/>
        </w:rPr>
      </w:pPr>
    </w:p>
    <w:p w:rsidR="00AE7FC4" w:rsidRPr="00145141" w:rsidRDefault="00AE7FC4" w:rsidP="00AE7FC4">
      <w:pPr>
        <w:ind w:firstLine="708"/>
        <w:jc w:val="center"/>
        <w:rPr>
          <w:lang w:val="en-US"/>
        </w:rPr>
      </w:pPr>
      <w:r w:rsidRPr="004D0C53">
        <w:rPr>
          <w:noProof/>
          <w:lang w:eastAsia="ru-RU"/>
        </w:rPr>
        <mc:AlternateContent>
          <mc:Choice Requires="wps">
            <w:drawing>
              <wp:inline distT="0" distB="0" distL="0" distR="0" wp14:anchorId="014D2215" wp14:editId="072135E1">
                <wp:extent cx="5229225" cy="635"/>
                <wp:effectExtent l="0" t="0" r="9525" b="0"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7FC4" w:rsidRPr="00481D47" w:rsidRDefault="00AE7FC4" w:rsidP="00AE7FC4">
                            <w:pPr>
                              <w:pStyle w:val="aa"/>
                              <w:ind w:firstLine="0"/>
                            </w:pPr>
                            <w:r>
                              <w:t xml:space="preserve">  </w:t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. </w:t>
                            </w:r>
                            <w:r w:rsidRPr="00145141">
                              <w:rPr>
                                <w:rFonts w:ascii="Courier New" w:eastAsia="Times New Roman" w:hAnsi="Courier New" w:cs="Courier New"/>
                                <w:color w:val="D69545"/>
                                <w:sz w:val="20"/>
                                <w:szCs w:val="20"/>
                                <w:lang w:val="en-US" w:eastAsia="ru-RU"/>
                              </w:rPr>
                              <w:t>orange.png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9" o:spid="_x0000_s1029" type="#_x0000_t202" style="width:411.75pt;height: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" stroked="f">
                <v:textbox style="mso-fit-shape-to-text:t" inset="0,0,0,0">
                  <w:txbxContent>
                    <w:p w:rsidR="00AE7FC4" w:rsidRPr="00481D47" w:rsidRDefault="00AE7FC4" w:rsidP="00AE7FC4">
                      <w:pPr>
                        <w:pStyle w:val="aa"/>
                        <w:ind w:firstLine="0"/>
                      </w:pPr>
                      <w:r>
                        <w:t xml:space="preserve">  </w:t>
                      </w: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. </w:t>
                      </w:r>
                      <w:r w:rsidRPr="00145141">
                        <w:rPr>
                          <w:rFonts w:ascii="Courier New" w:eastAsia="Times New Roman" w:hAnsi="Courier New" w:cs="Courier New"/>
                          <w:color w:val="D69545"/>
                          <w:sz w:val="20"/>
                          <w:szCs w:val="20"/>
                          <w:lang w:val="en-US" w:eastAsia="ru-RU"/>
                        </w:rPr>
                        <w:t>orange.png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613" w:rsidRDefault="00105613" w:rsidP="00D56435">
      <w:pPr>
        <w:ind w:firstLine="360"/>
        <w:rPr>
          <w:lang w:val="en-US"/>
        </w:rPr>
      </w:pPr>
    </w:p>
    <w:p w:rsidR="00FF5968" w:rsidRDefault="00FF5968" w:rsidP="00FF5968">
      <w:pPr>
        <w:ind w:firstLine="708"/>
        <w:rPr>
          <w:lang w:val="en-US"/>
        </w:rPr>
      </w:pPr>
      <w:r>
        <w:rPr>
          <w:rFonts w:eastAsia="Times New Roman" w:cs="Times New Roman"/>
          <w:szCs w:val="24"/>
          <w:lang w:eastAsia="ru-RU"/>
        </w:rPr>
        <w:lastRenderedPageBreak/>
        <w:t>Также</w:t>
      </w:r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color w:val="66A334"/>
        </w:rPr>
        <w:t>Rectangle</w:t>
      </w:r>
      <w:proofErr w:type="spellEnd"/>
      <w:r>
        <w:rPr>
          <w:color w:val="66A334"/>
        </w:rPr>
        <w:t xml:space="preserve"> </w:t>
      </w:r>
      <w:r>
        <w:t xml:space="preserve">содержит </w:t>
      </w:r>
      <w:r>
        <w:t>кнопку</w:t>
      </w:r>
      <w:r>
        <w:t xml:space="preserve">, </w:t>
      </w:r>
      <w:r>
        <w:t>нажатие на которую увеличивает счёт на единицу и уничтожает объект</w:t>
      </w:r>
      <w:r w:rsidRPr="00FF5968">
        <w:t>:</w:t>
      </w:r>
    </w:p>
    <w:p w:rsidR="00FF5968" w:rsidRPr="00FF5968" w:rsidRDefault="001663F1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ab/>
      </w:r>
      <w:proofErr w:type="spellStart"/>
      <w:proofErr w:type="gramStart"/>
      <w:r w:rsidR="00FF5968" w:rsidRPr="00FF59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="00FF5968" w:rsidRPr="00FF596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="00FF5968" w:rsidRPr="00FF59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="00FF5968" w:rsidRPr="00FF596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F5968" w:rsidRPr="00FF5968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59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FF5968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proofErr w:type="gramEnd"/>
      <w:r w:rsidRPr="00FF5968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</w:p>
    <w:p w:rsidR="00FF5968" w:rsidRPr="00FF5968" w:rsidRDefault="00FF5968" w:rsidP="00FF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F59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F5968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FF5968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.destroy</w:t>
      </w:r>
      <w:proofErr w:type="spellEnd"/>
      <w:r w:rsidRPr="00FF596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FF5968" w:rsidRPr="00FF5968" w:rsidRDefault="00FF5968" w:rsidP="00FF5968">
      <w:pPr>
        <w:ind w:firstLine="708"/>
        <w:rPr>
          <w:lang w:val="en-US"/>
        </w:rPr>
      </w:pPr>
      <w:r w:rsidRPr="001663F1">
        <w:rPr>
          <w:rFonts w:eastAsia="Times New Roman" w:cs="Times New Roman"/>
          <w:color w:val="BEC0C2"/>
          <w:szCs w:val="24"/>
          <w:lang w:val="en-US" w:eastAsia="ru-RU"/>
        </w:rPr>
        <w:t xml:space="preserve">           </w:t>
      </w:r>
      <w:r w:rsidRPr="00FF5968">
        <w:rPr>
          <w:rFonts w:eastAsia="Times New Roman" w:cs="Times New Roman"/>
          <w:color w:val="BEC0C2"/>
          <w:szCs w:val="24"/>
          <w:lang w:eastAsia="ru-RU"/>
        </w:rPr>
        <w:t xml:space="preserve"> </w:t>
      </w:r>
      <w:r w:rsidR="001663F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}</w:t>
      </w:r>
    </w:p>
    <w:p w:rsidR="001663F1" w:rsidRDefault="001663F1" w:rsidP="001663F1">
      <w:pPr>
        <w:ind w:firstLine="0"/>
      </w:pPr>
      <w:r>
        <w:rPr>
          <w:lang w:val="en-US"/>
        </w:rPr>
        <w:tab/>
      </w:r>
      <w:r>
        <w:t xml:space="preserve">Внутри объекта описаны две анимации </w:t>
      </w:r>
      <w:proofErr w:type="spellStart"/>
      <w:r>
        <w:rPr>
          <w:color w:val="66A334"/>
        </w:rPr>
        <w:t>SequentialAnimation</w:t>
      </w:r>
      <w:proofErr w:type="spellEnd"/>
      <w:r>
        <w:rPr>
          <w:color w:val="66A334"/>
        </w:rPr>
        <w:t xml:space="preserve"> </w:t>
      </w:r>
      <w:r w:rsidRPr="001663F1">
        <w:t>и</w:t>
      </w:r>
      <w:r>
        <w:t xml:space="preserve"> </w:t>
      </w:r>
      <w:proofErr w:type="spellStart"/>
      <w:r>
        <w:rPr>
          <w:color w:val="66A334"/>
        </w:rPr>
        <w:t>RotationAnimation</w:t>
      </w:r>
      <w:proofErr w:type="spellEnd"/>
      <w:r w:rsidRPr="001663F1">
        <w:t>.</w:t>
      </w:r>
      <w:r>
        <w:t xml:space="preserve"> </w:t>
      </w:r>
    </w:p>
    <w:p w:rsidR="00AE7FC4" w:rsidRDefault="001663F1" w:rsidP="001663F1">
      <w:pPr>
        <w:pStyle w:val="a4"/>
        <w:numPr>
          <w:ilvl w:val="0"/>
          <w:numId w:val="21"/>
        </w:numPr>
      </w:pPr>
      <w:proofErr w:type="spellStart"/>
      <w:r w:rsidRPr="001663F1">
        <w:rPr>
          <w:color w:val="66A334"/>
        </w:rPr>
        <w:t>SequentialAnimation</w:t>
      </w:r>
      <w:proofErr w:type="spellEnd"/>
      <w:r w:rsidRPr="001663F1">
        <w:rPr>
          <w:color w:val="66A334"/>
        </w:rPr>
        <w:t xml:space="preserve"> </w:t>
      </w:r>
      <w:r>
        <w:t xml:space="preserve">описывает последовательное движение апельсина до некоторой </w:t>
      </w:r>
      <w:proofErr w:type="spellStart"/>
      <w:r>
        <w:t>рандомной</w:t>
      </w:r>
      <w:proofErr w:type="spellEnd"/>
      <w:r>
        <w:t xml:space="preserve"> точки </w:t>
      </w:r>
      <w:proofErr w:type="spellStart"/>
      <w:r w:rsidRPr="001663F1">
        <w:rPr>
          <w:i/>
          <w:iCs/>
          <w:color w:val="45C6D6"/>
        </w:rPr>
        <w:t>property</w:t>
      </w:r>
      <w:proofErr w:type="spellEnd"/>
      <w:r w:rsidRPr="001663F1">
        <w:rPr>
          <w:color w:val="BEC0C2"/>
        </w:rPr>
        <w:t xml:space="preserve"> </w:t>
      </w:r>
      <w:proofErr w:type="spellStart"/>
      <w:r w:rsidRPr="001663F1">
        <w:rPr>
          <w:i/>
          <w:iCs/>
          <w:color w:val="45C6D6"/>
        </w:rPr>
        <w:t>int</w:t>
      </w:r>
      <w:proofErr w:type="spellEnd"/>
      <w:r w:rsidRPr="001663F1">
        <w:rPr>
          <w:color w:val="BEC0C2"/>
        </w:rPr>
        <w:t xml:space="preserve"> </w:t>
      </w:r>
      <w:proofErr w:type="spellStart"/>
      <w:r w:rsidRPr="001663F1">
        <w:rPr>
          <w:color w:val="FF6AAD"/>
        </w:rPr>
        <w:t>targetY</w:t>
      </w:r>
      <w:proofErr w:type="spellEnd"/>
      <w:r>
        <w:t>:</w:t>
      </w:r>
      <w:r w:rsidRPr="001663F1">
        <w:rPr>
          <w:color w:val="BEC0C2"/>
        </w:rPr>
        <w:t xml:space="preserve"> </w:t>
      </w:r>
      <w:proofErr w:type="spellStart"/>
      <w:r w:rsidRPr="001663F1">
        <w:rPr>
          <w:i/>
          <w:iCs/>
          <w:color w:val="4564D6"/>
        </w:rPr>
        <w:t>Math</w:t>
      </w:r>
      <w:r>
        <w:t>.random</w:t>
      </w:r>
      <w:proofErr w:type="spellEnd"/>
      <w:r>
        <w:t>()</w:t>
      </w:r>
      <w:r w:rsidRPr="001663F1">
        <w:rPr>
          <w:color w:val="BEC0C2"/>
        </w:rPr>
        <w:t xml:space="preserve"> </w:t>
      </w:r>
      <w:r>
        <w:t>*</w:t>
      </w:r>
      <w:r w:rsidRPr="001663F1">
        <w:rPr>
          <w:color w:val="BEC0C2"/>
        </w:rPr>
        <w:t xml:space="preserve"> </w:t>
      </w:r>
      <w:r>
        <w:t>(</w:t>
      </w:r>
      <w:proofErr w:type="spellStart"/>
      <w:r>
        <w:t>sizey</w:t>
      </w:r>
      <w:proofErr w:type="spellEnd"/>
      <w:r w:rsidRPr="001663F1">
        <w:rPr>
          <w:color w:val="BEC0C2"/>
        </w:rPr>
        <w:t xml:space="preserve"> </w:t>
      </w:r>
      <w:r>
        <w:t>/</w:t>
      </w:r>
      <w:r w:rsidRPr="001663F1">
        <w:rPr>
          <w:color w:val="BEC0C2"/>
        </w:rPr>
        <w:t xml:space="preserve"> </w:t>
      </w:r>
      <w:r>
        <w:t>4)</w:t>
      </w:r>
      <w:r w:rsidRPr="001663F1">
        <w:rPr>
          <w:color w:val="BEC0C2"/>
        </w:rPr>
        <w:t xml:space="preserve"> </w:t>
      </w:r>
      <w:r>
        <w:t>+</w:t>
      </w:r>
      <w:r w:rsidRPr="001663F1">
        <w:rPr>
          <w:color w:val="BEC0C2"/>
        </w:rPr>
        <w:t xml:space="preserve"> </w:t>
      </w:r>
      <w:proofErr w:type="spellStart"/>
      <w:r>
        <w:t>sizey</w:t>
      </w:r>
      <w:proofErr w:type="spellEnd"/>
      <w:r w:rsidRPr="001663F1">
        <w:rPr>
          <w:color w:val="BEC0C2"/>
        </w:rPr>
        <w:t xml:space="preserve"> </w:t>
      </w:r>
      <w:r>
        <w:t>/</w:t>
      </w:r>
      <w:r w:rsidRPr="001663F1">
        <w:rPr>
          <w:color w:val="BEC0C2"/>
        </w:rPr>
        <w:t xml:space="preserve"> </w:t>
      </w:r>
      <w:r>
        <w:t>4</w:t>
      </w:r>
      <w:r>
        <w:t xml:space="preserve"> и назад до нижней части экрана. Движение происходит по координате </w:t>
      </w:r>
      <w:r w:rsidRPr="001663F1">
        <w:rPr>
          <w:color w:val="D69545"/>
        </w:rPr>
        <w:t>y</w:t>
      </w:r>
    </w:p>
    <w:p w:rsidR="001663F1" w:rsidRDefault="001663F1" w:rsidP="001663F1">
      <w:pPr>
        <w:pStyle w:val="a4"/>
        <w:numPr>
          <w:ilvl w:val="0"/>
          <w:numId w:val="21"/>
        </w:numPr>
      </w:pPr>
      <w:proofErr w:type="spellStart"/>
      <w:r>
        <w:rPr>
          <w:color w:val="66A334"/>
        </w:rPr>
        <w:t>RotationAnimation</w:t>
      </w:r>
      <w:proofErr w:type="spellEnd"/>
      <w:r>
        <w:rPr>
          <w:color w:val="66A334"/>
        </w:rPr>
        <w:t xml:space="preserve"> </w:t>
      </w:r>
      <w:r>
        <w:t>описывает вращение апельсина от 0 до 180 градусов. Вращение происходит параллельно с перемещением.</w:t>
      </w:r>
    </w:p>
    <w:p w:rsidR="001663F1" w:rsidRDefault="001663F1" w:rsidP="001663F1">
      <w:r>
        <w:t xml:space="preserve">При перемещении отслеживается координата объекта по </w:t>
      </w:r>
      <w:r>
        <w:rPr>
          <w:lang w:val="en-US"/>
        </w:rPr>
        <w:t>y</w:t>
      </w:r>
      <w:r w:rsidRPr="001663F1">
        <w:t xml:space="preserve">, </w:t>
      </w:r>
      <w:r>
        <w:t xml:space="preserve">и, если апельсин пересекает нижнюю границу, то начисляются очки </w:t>
      </w:r>
      <w:r w:rsidR="00497B94">
        <w:t>падения</w:t>
      </w:r>
      <w:r>
        <w:t xml:space="preserve"> </w:t>
      </w:r>
      <w:r w:rsidRPr="001663F1">
        <w:rPr>
          <w:rFonts w:ascii="Courier New" w:eastAsia="Times New Roman" w:hAnsi="Courier New" w:cs="Courier New"/>
          <w:sz w:val="20"/>
          <w:szCs w:val="20"/>
          <w:lang w:val="en-US" w:eastAsia="ru-RU"/>
        </w:rPr>
        <w:t>lose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663F1" w:rsidRPr="001663F1" w:rsidRDefault="001663F1" w:rsidP="0016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ab/>
      </w:r>
      <w:proofErr w:type="spellStart"/>
      <w:proofErr w:type="gramStart"/>
      <w:r w:rsidRPr="001663F1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onYChanged</w:t>
      </w:r>
      <w:proofErr w:type="spellEnd"/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1663F1" w:rsidRPr="001663F1" w:rsidRDefault="001663F1" w:rsidP="0016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1663F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663F1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eastAsia="ru-RU"/>
        </w:rPr>
        <w:t>tgt</w:t>
      </w:r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.y</w:t>
      </w:r>
      <w:proofErr w:type="spellEnd"/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sizey</w:t>
      </w:r>
      <w:proofErr w:type="spellEnd"/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2)</w:t>
      </w:r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1663F1" w:rsidRPr="001663F1" w:rsidRDefault="001663F1" w:rsidP="0016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1663F1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1663F1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.destroy</w:t>
      </w:r>
      <w:proofErr w:type="spellEnd"/>
      <w:r w:rsidRPr="001663F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1663F1" w:rsidRPr="001663F1" w:rsidRDefault="001663F1" w:rsidP="0016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1663F1">
        <w:rPr>
          <w:rFonts w:ascii="Courier New" w:eastAsia="Times New Roman" w:hAnsi="Courier New" w:cs="Courier New"/>
          <w:sz w:val="20"/>
          <w:szCs w:val="20"/>
          <w:lang w:val="en-US" w:eastAsia="ru-RU"/>
        </w:rPr>
        <w:t>lose</w:t>
      </w:r>
      <w:proofErr w:type="gramEnd"/>
      <w:r w:rsidRPr="001663F1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</w:p>
    <w:p w:rsidR="001663F1" w:rsidRPr="001663F1" w:rsidRDefault="001663F1" w:rsidP="0016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63F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663F1" w:rsidRPr="00532E15" w:rsidRDefault="001663F1" w:rsidP="001663F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663F1">
        <w:rPr>
          <w:rFonts w:eastAsia="Times New Roman" w:cs="Times New Roman"/>
          <w:color w:val="BEC0C2"/>
          <w:szCs w:val="24"/>
          <w:lang w:eastAsia="ru-RU"/>
        </w:rPr>
        <w:t xml:space="preserve">            </w:t>
      </w:r>
      <w:r w:rsidRPr="001663F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="00532E1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532E15" w:rsidRPr="00532E15" w:rsidRDefault="00532E15" w:rsidP="00532E15">
      <w:pPr>
        <w:pStyle w:val="a4"/>
        <w:numPr>
          <w:ilvl w:val="0"/>
          <w:numId w:val="20"/>
        </w:numPr>
      </w:pPr>
      <w:r>
        <w:t xml:space="preserve">Файл, описывающий главную страницу игры </w:t>
      </w:r>
      <w:proofErr w:type="spellStart"/>
      <w:r w:rsidRPr="00532E15">
        <w:rPr>
          <w:lang w:val="en-US"/>
        </w:rPr>
        <w:t>MainPage</w:t>
      </w:r>
      <w:proofErr w:type="spellEnd"/>
      <w:r w:rsidRPr="00532E15">
        <w:t>.</w:t>
      </w:r>
      <w:proofErr w:type="spellStart"/>
      <w:r w:rsidRPr="00532E15">
        <w:rPr>
          <w:lang w:val="en-US"/>
        </w:rPr>
        <w:t>qml</w:t>
      </w:r>
      <w:proofErr w:type="spellEnd"/>
      <w:r w:rsidRPr="00532E15">
        <w:t xml:space="preserve"> </w:t>
      </w:r>
      <w:proofErr w:type="spellStart"/>
      <w:r>
        <w:t>содержин</w:t>
      </w:r>
      <w:proofErr w:type="spellEnd"/>
      <w:r>
        <w:t xml:space="preserve"> несколько переменных типа </w:t>
      </w:r>
      <w:proofErr w:type="spellStart"/>
      <w:r w:rsidRPr="00532E15">
        <w:rPr>
          <w:lang w:val="en-US"/>
        </w:rPr>
        <w:t>int</w:t>
      </w:r>
      <w:proofErr w:type="spellEnd"/>
      <w:r w:rsidRPr="00532E15">
        <w:t>:</w:t>
      </w:r>
    </w:p>
    <w:p w:rsidR="00532E15" w:rsidRPr="00532E15" w:rsidRDefault="00532E15" w:rsidP="00532E15">
      <w:pPr>
        <w:pStyle w:val="HTML"/>
        <w:numPr>
          <w:ilvl w:val="0"/>
          <w:numId w:val="23"/>
        </w:numPr>
      </w:pPr>
      <w:r w:rsidRPr="00532E15">
        <w:rPr>
          <w:i/>
          <w:iCs/>
          <w:color w:val="45C6D6"/>
          <w:lang w:val="en-US"/>
        </w:rPr>
        <w:t>property</w:t>
      </w:r>
      <w:r w:rsidRPr="00532E15">
        <w:rPr>
          <w:color w:val="BEC0C2"/>
        </w:rPr>
        <w:t xml:space="preserve"> </w:t>
      </w:r>
      <w:proofErr w:type="spellStart"/>
      <w:r w:rsidRPr="00532E15">
        <w:rPr>
          <w:i/>
          <w:iCs/>
          <w:color w:val="45C6D6"/>
          <w:lang w:val="en-US"/>
        </w:rPr>
        <w:t>int</w:t>
      </w:r>
      <w:proofErr w:type="spellEnd"/>
      <w:r w:rsidRPr="00532E15">
        <w:rPr>
          <w:color w:val="BEC0C2"/>
        </w:rPr>
        <w:t xml:space="preserve"> </w:t>
      </w:r>
      <w:r w:rsidRPr="00532E15">
        <w:rPr>
          <w:color w:val="FF6AAD"/>
          <w:lang w:val="en-US"/>
        </w:rPr>
        <w:t>time</w:t>
      </w:r>
      <w:r w:rsidRPr="00532E15">
        <w:t xml:space="preserve"> </w:t>
      </w:r>
      <w:r>
        <w:rPr>
          <w:rStyle w:val="af2"/>
          <w:sz w:val="24"/>
        </w:rPr>
        <w:t>–</w:t>
      </w:r>
      <w:r w:rsidRPr="00532E15">
        <w:rPr>
          <w:rStyle w:val="af2"/>
          <w:sz w:val="24"/>
        </w:rPr>
        <w:t xml:space="preserve"> пере</w:t>
      </w:r>
      <w:r>
        <w:rPr>
          <w:rStyle w:val="af2"/>
          <w:sz w:val="24"/>
        </w:rPr>
        <w:t>менная, описывающая время, в течение которого длится игра</w:t>
      </w:r>
    </w:p>
    <w:p w:rsidR="00532E15" w:rsidRPr="00497B94" w:rsidRDefault="00532E15" w:rsidP="00532E15">
      <w:pPr>
        <w:pStyle w:val="HTML"/>
        <w:numPr>
          <w:ilvl w:val="0"/>
          <w:numId w:val="23"/>
        </w:numPr>
      </w:pPr>
      <w:r w:rsidRPr="00532E15">
        <w:rPr>
          <w:i/>
          <w:iCs/>
          <w:color w:val="45C6D6"/>
          <w:lang w:val="en-US"/>
        </w:rPr>
        <w:t>property</w:t>
      </w:r>
      <w:r w:rsidRPr="00497B94">
        <w:rPr>
          <w:color w:val="BEC0C2"/>
        </w:rPr>
        <w:t xml:space="preserve"> </w:t>
      </w:r>
      <w:proofErr w:type="spellStart"/>
      <w:r w:rsidRPr="00532E15">
        <w:rPr>
          <w:i/>
          <w:iCs/>
          <w:color w:val="45C6D6"/>
          <w:lang w:val="en-US"/>
        </w:rPr>
        <w:t>int</w:t>
      </w:r>
      <w:proofErr w:type="spellEnd"/>
      <w:r w:rsidRPr="00497B94">
        <w:rPr>
          <w:color w:val="BEC0C2"/>
        </w:rPr>
        <w:t xml:space="preserve"> </w:t>
      </w:r>
      <w:r w:rsidRPr="00532E15">
        <w:rPr>
          <w:color w:val="FF6AAD"/>
          <w:lang w:val="en-US"/>
        </w:rPr>
        <w:t>score</w:t>
      </w:r>
      <w:r w:rsidR="00497B94">
        <w:rPr>
          <w:color w:val="FF6AAD"/>
        </w:rPr>
        <w:t xml:space="preserve"> </w:t>
      </w:r>
      <w:r w:rsidR="00497B94">
        <w:rPr>
          <w:rStyle w:val="af2"/>
          <w:sz w:val="24"/>
        </w:rPr>
        <w:t>–</w:t>
      </w:r>
      <w:r w:rsidR="00497B94" w:rsidRPr="00532E15">
        <w:rPr>
          <w:rStyle w:val="af2"/>
          <w:sz w:val="24"/>
        </w:rPr>
        <w:t xml:space="preserve"> пере</w:t>
      </w:r>
      <w:r w:rsidR="00497B94">
        <w:rPr>
          <w:rStyle w:val="af2"/>
          <w:sz w:val="24"/>
        </w:rPr>
        <w:t xml:space="preserve">менная, описывающая </w:t>
      </w:r>
      <w:r w:rsidR="00497B94">
        <w:rPr>
          <w:rStyle w:val="af2"/>
          <w:sz w:val="24"/>
        </w:rPr>
        <w:t>счёт игрока</w:t>
      </w:r>
    </w:p>
    <w:p w:rsidR="00532E15" w:rsidRPr="00497B94" w:rsidRDefault="00532E15" w:rsidP="00532E15">
      <w:pPr>
        <w:pStyle w:val="HTML"/>
        <w:numPr>
          <w:ilvl w:val="0"/>
          <w:numId w:val="23"/>
        </w:numPr>
      </w:pPr>
      <w:r w:rsidRPr="00532E15">
        <w:rPr>
          <w:i/>
          <w:iCs/>
          <w:color w:val="45C6D6"/>
          <w:lang w:val="en-US"/>
        </w:rPr>
        <w:t>property</w:t>
      </w:r>
      <w:r w:rsidRPr="00497B94">
        <w:rPr>
          <w:color w:val="BEC0C2"/>
        </w:rPr>
        <w:t xml:space="preserve"> </w:t>
      </w:r>
      <w:proofErr w:type="spellStart"/>
      <w:r w:rsidRPr="00532E15">
        <w:rPr>
          <w:i/>
          <w:iCs/>
          <w:color w:val="45C6D6"/>
          <w:lang w:val="en-US"/>
        </w:rPr>
        <w:t>int</w:t>
      </w:r>
      <w:proofErr w:type="spellEnd"/>
      <w:r w:rsidRPr="00497B94">
        <w:rPr>
          <w:color w:val="BEC0C2"/>
        </w:rPr>
        <w:t xml:space="preserve"> </w:t>
      </w:r>
      <w:r w:rsidRPr="00532E15">
        <w:rPr>
          <w:color w:val="FF6AAD"/>
          <w:lang w:val="en-US"/>
        </w:rPr>
        <w:t>lose</w:t>
      </w:r>
      <w:r w:rsidR="00497B94">
        <w:rPr>
          <w:color w:val="FF6AAD"/>
        </w:rPr>
        <w:t xml:space="preserve"> </w:t>
      </w:r>
      <w:r w:rsidR="00497B94">
        <w:rPr>
          <w:rStyle w:val="af2"/>
          <w:sz w:val="24"/>
        </w:rPr>
        <w:t>–</w:t>
      </w:r>
      <w:r w:rsidR="00497B94" w:rsidRPr="00532E15">
        <w:rPr>
          <w:rStyle w:val="af2"/>
          <w:sz w:val="24"/>
        </w:rPr>
        <w:t xml:space="preserve"> пере</w:t>
      </w:r>
      <w:r w:rsidR="00497B94">
        <w:rPr>
          <w:rStyle w:val="af2"/>
          <w:sz w:val="24"/>
        </w:rPr>
        <w:t xml:space="preserve">менная, описывающая </w:t>
      </w:r>
      <w:r w:rsidR="00497B94">
        <w:rPr>
          <w:rStyle w:val="af2"/>
          <w:sz w:val="24"/>
        </w:rPr>
        <w:t>количество падений фруктов</w:t>
      </w:r>
    </w:p>
    <w:p w:rsidR="00532E15" w:rsidRPr="00497B94" w:rsidRDefault="00532E15" w:rsidP="00532E15">
      <w:pPr>
        <w:pStyle w:val="HTML"/>
        <w:numPr>
          <w:ilvl w:val="0"/>
          <w:numId w:val="23"/>
        </w:numPr>
      </w:pPr>
      <w:r w:rsidRPr="00532E15">
        <w:rPr>
          <w:i/>
          <w:iCs/>
          <w:color w:val="45C6D6"/>
          <w:lang w:val="en-US"/>
        </w:rPr>
        <w:t>property</w:t>
      </w:r>
      <w:r w:rsidRPr="00497B94">
        <w:rPr>
          <w:color w:val="BEC0C2"/>
        </w:rPr>
        <w:t xml:space="preserve"> </w:t>
      </w:r>
      <w:proofErr w:type="spellStart"/>
      <w:r w:rsidRPr="00532E15">
        <w:rPr>
          <w:i/>
          <w:iCs/>
          <w:color w:val="45C6D6"/>
          <w:lang w:val="en-US"/>
        </w:rPr>
        <w:t>int</w:t>
      </w:r>
      <w:proofErr w:type="spellEnd"/>
      <w:r w:rsidRPr="00497B94">
        <w:rPr>
          <w:color w:val="BEC0C2"/>
        </w:rPr>
        <w:t xml:space="preserve"> </w:t>
      </w:r>
      <w:proofErr w:type="spellStart"/>
      <w:r w:rsidRPr="00532E15">
        <w:rPr>
          <w:color w:val="FF6AAD"/>
          <w:lang w:val="en-US"/>
        </w:rPr>
        <w:t>sizex</w:t>
      </w:r>
      <w:proofErr w:type="spellEnd"/>
      <w:r w:rsidRPr="00497B94">
        <w:t>:</w:t>
      </w:r>
      <w:r w:rsidRPr="00497B94">
        <w:rPr>
          <w:color w:val="BEC0C2"/>
        </w:rPr>
        <w:t xml:space="preserve"> </w:t>
      </w:r>
      <w:r w:rsidRPr="00532E15">
        <w:rPr>
          <w:color w:val="66A334"/>
          <w:lang w:val="en-US"/>
        </w:rPr>
        <w:t>Screen</w:t>
      </w:r>
      <w:r w:rsidRPr="00497B94">
        <w:t>.</w:t>
      </w:r>
      <w:r w:rsidRPr="00532E15">
        <w:rPr>
          <w:lang w:val="en-US"/>
        </w:rPr>
        <w:t>width</w:t>
      </w:r>
      <w:r w:rsidR="00497B94">
        <w:t xml:space="preserve"> </w:t>
      </w:r>
      <w:r w:rsidR="00497B94">
        <w:rPr>
          <w:rStyle w:val="af2"/>
          <w:sz w:val="24"/>
        </w:rPr>
        <w:t>–</w:t>
      </w:r>
      <w:r w:rsidR="00497B94" w:rsidRPr="00532E15">
        <w:rPr>
          <w:rStyle w:val="af2"/>
          <w:sz w:val="24"/>
        </w:rPr>
        <w:t xml:space="preserve"> пере</w:t>
      </w:r>
      <w:r w:rsidR="00497B94">
        <w:rPr>
          <w:rStyle w:val="af2"/>
          <w:sz w:val="24"/>
        </w:rPr>
        <w:t xml:space="preserve">менная, описывающая </w:t>
      </w:r>
      <w:r w:rsidR="00497B94">
        <w:rPr>
          <w:rStyle w:val="af2"/>
          <w:sz w:val="24"/>
        </w:rPr>
        <w:t>ширину экрана</w:t>
      </w:r>
    </w:p>
    <w:p w:rsidR="001663F1" w:rsidRPr="00497B94" w:rsidRDefault="00532E15" w:rsidP="00532E15">
      <w:pPr>
        <w:pStyle w:val="HTML"/>
        <w:numPr>
          <w:ilvl w:val="0"/>
          <w:numId w:val="23"/>
        </w:numPr>
        <w:rPr>
          <w:rStyle w:val="af2"/>
          <w:rFonts w:ascii="Courier New" w:hAnsi="Courier New"/>
          <w:color w:val="auto"/>
          <w:sz w:val="20"/>
          <w:szCs w:val="20"/>
        </w:rPr>
      </w:pPr>
      <w:r w:rsidRPr="00532E15">
        <w:rPr>
          <w:i/>
          <w:iCs/>
          <w:color w:val="45C6D6"/>
          <w:lang w:val="en-US"/>
        </w:rPr>
        <w:t>property</w:t>
      </w:r>
      <w:r w:rsidRPr="00497B94">
        <w:rPr>
          <w:color w:val="BEC0C2"/>
        </w:rPr>
        <w:t xml:space="preserve"> </w:t>
      </w:r>
      <w:proofErr w:type="spellStart"/>
      <w:r w:rsidRPr="00532E15">
        <w:rPr>
          <w:i/>
          <w:iCs/>
          <w:color w:val="45C6D6"/>
          <w:lang w:val="en-US"/>
        </w:rPr>
        <w:t>int</w:t>
      </w:r>
      <w:proofErr w:type="spellEnd"/>
      <w:r w:rsidRPr="00497B94">
        <w:rPr>
          <w:color w:val="BEC0C2"/>
        </w:rPr>
        <w:t xml:space="preserve"> </w:t>
      </w:r>
      <w:proofErr w:type="spellStart"/>
      <w:r w:rsidRPr="00532E15">
        <w:rPr>
          <w:color w:val="FF6AAD"/>
          <w:lang w:val="en-US"/>
        </w:rPr>
        <w:t>sizey</w:t>
      </w:r>
      <w:proofErr w:type="spellEnd"/>
      <w:r w:rsidRPr="00497B94">
        <w:t>:</w:t>
      </w:r>
      <w:r w:rsidRPr="00497B94">
        <w:rPr>
          <w:color w:val="BEC0C2"/>
        </w:rPr>
        <w:t xml:space="preserve"> </w:t>
      </w:r>
      <w:r w:rsidRPr="00532E15">
        <w:rPr>
          <w:color w:val="66A334"/>
          <w:lang w:val="en-US"/>
        </w:rPr>
        <w:t>Screen</w:t>
      </w:r>
      <w:r w:rsidRPr="00497B94">
        <w:t>.</w:t>
      </w:r>
      <w:r w:rsidRPr="00532E15">
        <w:rPr>
          <w:lang w:val="en-US"/>
        </w:rPr>
        <w:t>height</w:t>
      </w:r>
      <w:r w:rsidR="00497B94">
        <w:t xml:space="preserve"> </w:t>
      </w:r>
      <w:r w:rsidR="00497B94">
        <w:rPr>
          <w:rStyle w:val="af2"/>
          <w:sz w:val="24"/>
        </w:rPr>
        <w:t>–</w:t>
      </w:r>
      <w:r w:rsidR="00497B94" w:rsidRPr="00532E15">
        <w:rPr>
          <w:rStyle w:val="af2"/>
          <w:sz w:val="24"/>
        </w:rPr>
        <w:t xml:space="preserve"> пере</w:t>
      </w:r>
      <w:r w:rsidR="00497B94">
        <w:rPr>
          <w:rStyle w:val="af2"/>
          <w:sz w:val="24"/>
        </w:rPr>
        <w:t xml:space="preserve">менная, описывающая </w:t>
      </w:r>
      <w:r w:rsidR="00497B94">
        <w:rPr>
          <w:rStyle w:val="af2"/>
          <w:sz w:val="24"/>
        </w:rPr>
        <w:t>высоту</w:t>
      </w:r>
      <w:r w:rsidR="00497B94">
        <w:rPr>
          <w:rStyle w:val="af2"/>
          <w:sz w:val="24"/>
        </w:rPr>
        <w:t xml:space="preserve"> экрана</w:t>
      </w:r>
    </w:p>
    <w:p w:rsidR="00497B94" w:rsidRDefault="00497B94" w:rsidP="00497B94">
      <w:pPr>
        <w:pStyle w:val="HTML"/>
        <w:ind w:left="720"/>
        <w:rPr>
          <w:i/>
          <w:iCs/>
          <w:color w:val="45C6D6"/>
        </w:rPr>
      </w:pPr>
    </w:p>
    <w:p w:rsidR="00497B94" w:rsidRPr="00497B94" w:rsidRDefault="00497B94" w:rsidP="00497B94">
      <w:pPr>
        <w:rPr>
          <w:lang w:eastAsia="ru-RU"/>
        </w:rPr>
      </w:pPr>
      <w:r>
        <w:rPr>
          <w:lang w:eastAsia="ru-RU"/>
        </w:rPr>
        <w:t xml:space="preserve">В файле создан объект </w:t>
      </w:r>
      <w:r w:rsidRPr="00497B94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Timer</w:t>
      </w:r>
      <w:r w:rsidRPr="00497B94">
        <w:rPr>
          <w:rFonts w:ascii="Courier New" w:eastAsia="Times New Roman" w:hAnsi="Courier New" w:cs="Courier New"/>
          <w:color w:val="66A334"/>
          <w:sz w:val="20"/>
          <w:szCs w:val="20"/>
          <w:lang w:eastAsia="ru-RU"/>
        </w:rPr>
        <w:t xml:space="preserve"> </w:t>
      </w:r>
      <w:r w:rsidRPr="00497B94">
        <w:t>с</w:t>
      </w:r>
      <w:r>
        <w:t xml:space="preserve"> интервалом 1 секунда. При изменении времени он прибавляет к значению переменной </w:t>
      </w:r>
      <w:r>
        <w:rPr>
          <w:lang w:val="en-US"/>
        </w:rPr>
        <w:t>time</w:t>
      </w:r>
      <w:r w:rsidRPr="00497B94">
        <w:t xml:space="preserve"> </w:t>
      </w:r>
      <w:r>
        <w:t xml:space="preserve">единицу (каждую секунду), а также отслеживает значение переменной </w:t>
      </w:r>
      <w:r>
        <w:rPr>
          <w:lang w:val="en-US"/>
        </w:rPr>
        <w:t>lose</w:t>
      </w:r>
      <w:r w:rsidRPr="00497B94">
        <w:t xml:space="preserve">. </w:t>
      </w:r>
      <w:r>
        <w:t>Если количество упавших апельсинов будет превышать 3, тогда таймер останавливается, очки игрока выводятся на экран (</w:t>
      </w:r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end</w:t>
      </w:r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eastAsia="ru-RU"/>
        </w:rPr>
        <w:t>_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rect</w:t>
      </w:r>
      <w:proofErr w:type="spellEnd"/>
      <w:r w:rsidRPr="00497B9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visible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t xml:space="preserve">. Также, если количество </w:t>
      </w:r>
      <w:r w:rsidRPr="00497B94">
        <w:t xml:space="preserve"> </w:t>
      </w:r>
      <w:r>
        <w:t xml:space="preserve">очков падения не превышает 3, то каждую секунду создаётся новый апельсин с помощью функции </w:t>
      </w:r>
      <w:proofErr w:type="spellStart"/>
      <w:r w:rsidRPr="00497B9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createOrange</w:t>
      </w:r>
      <w:proofErr w:type="spellEnd"/>
      <w:r w:rsidRPr="00497B9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97B9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7B94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Timer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proofErr w:type="gramStart"/>
      <w:r w:rsidRPr="00497B9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timer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497B9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interval</w:t>
      </w:r>
      <w:proofErr w:type="gram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497B9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running</w:t>
      </w:r>
      <w:proofErr w:type="gram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repeat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97B9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onTriggered</w:t>
      </w:r>
      <w:proofErr w:type="spellEnd"/>
      <w:proofErr w:type="gram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97B9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.time</w:t>
      </w:r>
      <w:proofErr w:type="spell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97B9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.time</w:t>
      </w:r>
      <w:proofErr w:type="spell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497B9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7B9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lose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end_rect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scoreLabel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timeLabel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timer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.running</w:t>
      </w:r>
      <w:proofErr w:type="spell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97B9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createOrange</w:t>
      </w:r>
      <w:proofErr w:type="spell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7B94" w:rsidRDefault="00497B94" w:rsidP="00497B94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7B94">
        <w:rPr>
          <w:rFonts w:eastAsia="Times New Roman" w:cs="Times New Roman"/>
          <w:color w:val="BEC0C2"/>
          <w:szCs w:val="24"/>
          <w:lang w:val="en-US" w:eastAsia="ru-RU"/>
        </w:rPr>
        <w:t xml:space="preserve">   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7B94" w:rsidRDefault="00497B94" w:rsidP="00497B94">
      <w:pPr>
        <w:rPr>
          <w:lang w:val="en-US"/>
        </w:rPr>
      </w:pPr>
      <w:r>
        <w:t xml:space="preserve">Функция, отвечающая за создание объекта </w:t>
      </w:r>
      <w:r>
        <w:rPr>
          <w:lang w:val="en-US"/>
        </w:rPr>
        <w:t>Orange</w:t>
      </w:r>
      <w:r w:rsidRPr="00497B94">
        <w:t>.</w:t>
      </w:r>
      <w:proofErr w:type="spellStart"/>
      <w:r>
        <w:rPr>
          <w:lang w:val="en-US"/>
        </w:rPr>
        <w:t>qml</w:t>
      </w:r>
      <w:proofErr w:type="spellEnd"/>
      <w:r w:rsidRPr="00497B94">
        <w:t xml:space="preserve"> </w:t>
      </w:r>
      <w:r>
        <w:t>приведена ниже</w:t>
      </w:r>
      <w:r w:rsidRPr="00497B94">
        <w:t>: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ab/>
      </w:r>
      <w:proofErr w:type="gramStart"/>
      <w:r w:rsidRPr="00497B9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function</w:t>
      </w:r>
      <w:proofErr w:type="gram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97B9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createOrange</w:t>
      </w:r>
      <w:proofErr w:type="spell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497B9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var</w:t>
      </w:r>
      <w:proofErr w:type="spellEnd"/>
      <w:proofErr w:type="gram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orangeComponent</w:t>
      </w:r>
      <w:proofErr w:type="spell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.createComponent</w:t>
      </w:r>
      <w:proofErr w:type="spell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97B9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497B9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Orange.qml</w:t>
      </w:r>
      <w:proofErr w:type="spellEnd"/>
      <w:r w:rsidRPr="00497B9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497B9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orangeComponent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.status</w:t>
      </w:r>
      <w:proofErr w:type="spell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===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97B94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Component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.Ready</w:t>
      </w:r>
      <w:proofErr w:type="spell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497B9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var</w:t>
      </w:r>
      <w:proofErr w:type="spellEnd"/>
      <w:proofErr w:type="gram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orangeComponent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.createObject</w:t>
      </w:r>
      <w:proofErr w:type="spell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orangeContainer</w:t>
      </w:r>
      <w:proofErr w:type="spell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97B94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Item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97B94" w:rsidRPr="00497B94" w:rsidRDefault="00497B94" w:rsidP="00497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497B94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97B9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97B94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orangeContainer</w:t>
      </w:r>
      <w:proofErr w:type="spellEnd"/>
    </w:p>
    <w:p w:rsidR="00497B94" w:rsidRDefault="00497B94" w:rsidP="00497B94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7B94">
        <w:rPr>
          <w:rFonts w:eastAsia="Times New Roman" w:cs="Times New Roman"/>
          <w:color w:val="BEC0C2"/>
          <w:szCs w:val="24"/>
          <w:lang w:val="en-US" w:eastAsia="ru-RU"/>
        </w:rPr>
        <w:t xml:space="preserve">                </w:t>
      </w:r>
      <w:r w:rsidRPr="00497B9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97B94" w:rsidRDefault="00497B94" w:rsidP="00497B94">
      <w:r>
        <w:t>В верхней части экрана располагаются</w:t>
      </w:r>
      <w:r w:rsidRPr="00497B94">
        <w:t xml:space="preserve"> 2</w:t>
      </w:r>
      <w:r>
        <w:t xml:space="preserve"> объекта</w:t>
      </w:r>
      <w:r w:rsidRPr="00497B94">
        <w:t xml:space="preserve"> </w:t>
      </w:r>
      <w:r w:rsidRPr="00497B94">
        <w:rPr>
          <w:color w:val="66A334"/>
          <w:lang w:val="en-US"/>
        </w:rPr>
        <w:t>Label</w:t>
      </w:r>
      <w:r w:rsidRPr="00497B94">
        <w:t xml:space="preserve">, </w:t>
      </w:r>
      <w:r w:rsidR="00283139">
        <w:t>выводящие на экран счёт игрока и время, прошедшее от начала игры.</w:t>
      </w:r>
    </w:p>
    <w:p w:rsidR="006376E1" w:rsidRPr="006376E1" w:rsidRDefault="006376E1" w:rsidP="006376E1">
      <w:pPr>
        <w:rPr>
          <w:color w:val="66A334"/>
        </w:rPr>
      </w:pPr>
      <w:r>
        <w:t xml:space="preserve">При завершении игры появляется табличка с итоговым счётом игрока. Она реализована с помощью объекта  </w:t>
      </w:r>
      <w:proofErr w:type="spellStart"/>
      <w:r>
        <w:rPr>
          <w:color w:val="66A334"/>
        </w:rPr>
        <w:t>Rectangle</w:t>
      </w:r>
      <w:proofErr w:type="spellEnd"/>
      <w:r w:rsidRPr="006376E1">
        <w:t>, у которого поставлено</w:t>
      </w:r>
      <w:r>
        <w:rPr>
          <w:color w:val="66A334"/>
        </w:rPr>
        <w:t xml:space="preserve"> </w:t>
      </w:r>
      <w:proofErr w:type="spellStart"/>
      <w:r>
        <w:rPr>
          <w:color w:val="FF6AAD"/>
        </w:rPr>
        <w:t>visible</w:t>
      </w:r>
      <w:proofErr w:type="spellEnd"/>
      <w:r>
        <w:t>:</w:t>
      </w:r>
      <w:r>
        <w:rPr>
          <w:color w:val="BEC0C2"/>
        </w:rPr>
        <w:t xml:space="preserve"> </w:t>
      </w:r>
      <w:proofErr w:type="spellStart"/>
      <w:r>
        <w:t>false</w:t>
      </w:r>
      <w:proofErr w:type="spellEnd"/>
      <w:r>
        <w:t xml:space="preserve">. Свойство </w:t>
      </w:r>
      <w:r>
        <w:rPr>
          <w:lang w:val="en-US"/>
        </w:rPr>
        <w:t>visible</w:t>
      </w:r>
      <w:r w:rsidRPr="006376E1">
        <w:t xml:space="preserve"> </w:t>
      </w:r>
      <w:r>
        <w:t xml:space="preserve">меняется в таймере. </w:t>
      </w:r>
      <w:proofErr w:type="spellStart"/>
      <w:proofErr w:type="gramStart"/>
      <w:r>
        <w:rPr>
          <w:color w:val="66A334"/>
        </w:rPr>
        <w:t>Rectangle</w:t>
      </w:r>
      <w:proofErr w:type="spellEnd"/>
      <w:r>
        <w:rPr>
          <w:color w:val="66A334"/>
        </w:rPr>
        <w:t xml:space="preserve"> </w:t>
      </w:r>
      <w:r w:rsidRPr="006376E1">
        <w:t>содержит</w:t>
      </w:r>
      <w:r>
        <w:t xml:space="preserve"> </w:t>
      </w:r>
      <w:proofErr w:type="spellStart"/>
      <w:r>
        <w:rPr>
          <w:color w:val="66A334"/>
        </w:rPr>
        <w:t>Column</w:t>
      </w:r>
      <w:proofErr w:type="spellEnd"/>
      <w:r>
        <w:rPr>
          <w:color w:val="66A334"/>
        </w:rPr>
        <w:t xml:space="preserve"> </w:t>
      </w:r>
      <w:r w:rsidRPr="006376E1">
        <w:t>с</w:t>
      </w:r>
      <w:r>
        <w:t xml:space="preserve"> тремя объектами </w:t>
      </w:r>
      <w:r w:rsidRPr="00497B94">
        <w:rPr>
          <w:color w:val="66A334"/>
          <w:lang w:val="en-US"/>
        </w:rPr>
        <w:t>Label</w:t>
      </w:r>
      <w:r w:rsidRPr="006376E1">
        <w:t>: пе</w:t>
      </w:r>
      <w:r>
        <w:t>рвая надпись сообщает об окончании игры</w:t>
      </w:r>
      <w:r w:rsidRPr="006376E1">
        <w:t xml:space="preserve"> (</w:t>
      </w:r>
      <w:proofErr w:type="spellStart"/>
      <w:r w:rsidR="00F365D8">
        <w:rPr>
          <w:color w:val="FF6AAD"/>
        </w:rPr>
        <w:t>text</w:t>
      </w:r>
      <w:proofErr w:type="spellEnd"/>
      <w:r w:rsidR="00F365D8">
        <w:t>:</w:t>
      </w:r>
      <w:proofErr w:type="gramEnd"/>
      <w:r w:rsidR="00F365D8">
        <w:rPr>
          <w:color w:val="BEC0C2"/>
        </w:rPr>
        <w:t xml:space="preserve"> </w:t>
      </w:r>
      <w:r w:rsidR="00F365D8">
        <w:rPr>
          <w:color w:val="D69545"/>
        </w:rPr>
        <w:t>"Игра</w:t>
      </w:r>
      <w:r w:rsidR="00F365D8">
        <w:rPr>
          <w:color w:val="BEC0C2"/>
        </w:rPr>
        <w:t xml:space="preserve"> </w:t>
      </w:r>
      <w:r w:rsidR="00F365D8">
        <w:rPr>
          <w:color w:val="D69545"/>
        </w:rPr>
        <w:t>окончена"</w:t>
      </w:r>
      <w:r w:rsidRPr="006376E1">
        <w:t xml:space="preserve">), </w:t>
      </w:r>
      <w:r>
        <w:t xml:space="preserve">вторая надпись </w:t>
      </w:r>
      <w:r w:rsidR="00F365D8">
        <w:t>выводит счёт (</w:t>
      </w:r>
      <w:proofErr w:type="spellStart"/>
      <w:r w:rsidR="00F365D8">
        <w:rPr>
          <w:color w:val="FF6AAD"/>
        </w:rPr>
        <w:t>text</w:t>
      </w:r>
      <w:proofErr w:type="spellEnd"/>
      <w:r w:rsidR="00F365D8">
        <w:t>:</w:t>
      </w:r>
      <w:r w:rsidR="00F365D8">
        <w:rPr>
          <w:color w:val="BEC0C2"/>
        </w:rPr>
        <w:t xml:space="preserve"> </w:t>
      </w:r>
      <w:r w:rsidR="00F365D8">
        <w:rPr>
          <w:color w:val="D69545"/>
        </w:rPr>
        <w:t>"Итоговый</w:t>
      </w:r>
      <w:r w:rsidR="00F365D8">
        <w:rPr>
          <w:color w:val="BEC0C2"/>
        </w:rPr>
        <w:t xml:space="preserve"> </w:t>
      </w:r>
      <w:r w:rsidR="00F365D8">
        <w:rPr>
          <w:color w:val="D69545"/>
        </w:rPr>
        <w:t>счёт:</w:t>
      </w:r>
      <w:r w:rsidR="00F365D8">
        <w:rPr>
          <w:color w:val="BEC0C2"/>
        </w:rPr>
        <w:t xml:space="preserve"> </w:t>
      </w:r>
      <w:r w:rsidR="00F365D8">
        <w:rPr>
          <w:color w:val="D69545"/>
        </w:rPr>
        <w:t>"</w:t>
      </w:r>
      <w:r w:rsidR="00F365D8">
        <w:rPr>
          <w:color w:val="BEC0C2"/>
        </w:rPr>
        <w:t xml:space="preserve"> </w:t>
      </w:r>
      <w:r w:rsidR="00F365D8">
        <w:t>+</w:t>
      </w:r>
      <w:r w:rsidR="00F365D8">
        <w:rPr>
          <w:color w:val="BEC0C2"/>
        </w:rPr>
        <w:t xml:space="preserve"> </w:t>
      </w:r>
      <w:proofErr w:type="spellStart"/>
      <w:r w:rsidR="00F365D8">
        <w:rPr>
          <w:i/>
          <w:iCs/>
        </w:rPr>
        <w:t>score</w:t>
      </w:r>
      <w:proofErr w:type="spellEnd"/>
      <w:r w:rsidR="00F365D8">
        <w:t>), третья надпись выводит время (</w:t>
      </w:r>
      <w:proofErr w:type="spellStart"/>
      <w:r w:rsidR="00F365D8">
        <w:rPr>
          <w:color w:val="FF6AAD"/>
        </w:rPr>
        <w:t>text</w:t>
      </w:r>
      <w:proofErr w:type="spellEnd"/>
      <w:r w:rsidR="00F365D8">
        <w:t>:</w:t>
      </w:r>
      <w:r w:rsidR="00F365D8">
        <w:rPr>
          <w:color w:val="BEC0C2"/>
        </w:rPr>
        <w:t xml:space="preserve"> </w:t>
      </w:r>
      <w:proofErr w:type="gramStart"/>
      <w:r w:rsidR="00F365D8">
        <w:rPr>
          <w:color w:val="D69545"/>
        </w:rPr>
        <w:t>"Итоговое</w:t>
      </w:r>
      <w:r w:rsidR="00F365D8">
        <w:rPr>
          <w:color w:val="BEC0C2"/>
        </w:rPr>
        <w:t xml:space="preserve"> </w:t>
      </w:r>
      <w:r w:rsidR="00F365D8">
        <w:rPr>
          <w:color w:val="D69545"/>
        </w:rPr>
        <w:t>время:</w:t>
      </w:r>
      <w:r w:rsidR="00F365D8">
        <w:rPr>
          <w:color w:val="BEC0C2"/>
        </w:rPr>
        <w:t xml:space="preserve"> </w:t>
      </w:r>
      <w:r w:rsidR="00F365D8">
        <w:rPr>
          <w:color w:val="D69545"/>
        </w:rPr>
        <w:t>"</w:t>
      </w:r>
      <w:r w:rsidR="00F365D8">
        <w:rPr>
          <w:color w:val="BEC0C2"/>
        </w:rPr>
        <w:t xml:space="preserve"> </w:t>
      </w:r>
      <w:r w:rsidR="00F365D8">
        <w:t>+</w:t>
      </w:r>
      <w:r w:rsidR="00F365D8">
        <w:rPr>
          <w:color w:val="BEC0C2"/>
        </w:rPr>
        <w:t xml:space="preserve"> </w:t>
      </w:r>
      <w:proofErr w:type="spellStart"/>
      <w:r w:rsidR="00F365D8">
        <w:rPr>
          <w:i/>
          <w:iCs/>
        </w:rPr>
        <w:t>time</w:t>
      </w:r>
      <w:proofErr w:type="spellEnd"/>
      <w:r w:rsidR="00F365D8">
        <w:t>).</w:t>
      </w:r>
      <w:proofErr w:type="gramEnd"/>
    </w:p>
    <w:p w:rsidR="001F1095" w:rsidRPr="00497B94" w:rsidRDefault="002F6E2E" w:rsidP="002F6E2E">
      <w:pPr>
        <w:pStyle w:val="1"/>
      </w:pPr>
      <w:bookmarkStart w:id="15" w:name="_Toc35799361"/>
      <w:bookmarkStart w:id="16" w:name="_Toc35799506"/>
      <w:bookmarkStart w:id="17" w:name="_Toc60049427"/>
      <w:bookmarkStart w:id="18" w:name="_Toc151057919"/>
      <w:r>
        <w:lastRenderedPageBreak/>
        <w:t>З</w:t>
      </w:r>
      <w:r w:rsidR="001F1095">
        <w:t>а</w:t>
      </w:r>
      <w:r>
        <w:t>к</w:t>
      </w:r>
      <w:r w:rsidR="001F1095">
        <w:t>лючение</w:t>
      </w:r>
      <w:bookmarkEnd w:id="15"/>
      <w:bookmarkEnd w:id="16"/>
      <w:bookmarkEnd w:id="17"/>
      <w:bookmarkEnd w:id="18"/>
    </w:p>
    <w:p w:rsidR="00D24BE9" w:rsidRDefault="00640013" w:rsidP="00D24BE9">
      <w:pPr>
        <w:ind w:firstLine="708"/>
      </w:pPr>
      <w:r w:rsidRPr="00640013">
        <w:t>В</w:t>
      </w:r>
      <w:r w:rsidRPr="0032396F">
        <w:t xml:space="preserve"> </w:t>
      </w:r>
      <w:r w:rsidRPr="00640013">
        <w:t>данной</w:t>
      </w:r>
      <w:r w:rsidRPr="0032396F">
        <w:t xml:space="preserve"> </w:t>
      </w:r>
      <w:r w:rsidRPr="00640013">
        <w:t>лабо</w:t>
      </w:r>
      <w:r>
        <w:t>раторной</w:t>
      </w:r>
      <w:r w:rsidRPr="0032396F">
        <w:t xml:space="preserve"> </w:t>
      </w:r>
      <w:r>
        <w:t>работе</w:t>
      </w:r>
      <w:r w:rsidRPr="0032396F">
        <w:t xml:space="preserve"> </w:t>
      </w:r>
      <w:r>
        <w:t>я</w:t>
      </w:r>
      <w:r w:rsidR="0026021D" w:rsidRPr="0026021D">
        <w:t xml:space="preserve"> </w:t>
      </w:r>
      <w:r w:rsidR="00D24BE9">
        <w:t>закре</w:t>
      </w:r>
      <w:r w:rsidR="00D24BE9">
        <w:t>пила мои</w:t>
      </w:r>
      <w:r w:rsidR="00D24BE9">
        <w:t xml:space="preserve"> навык</w:t>
      </w:r>
      <w:r w:rsidR="00D24BE9">
        <w:t>и</w:t>
      </w:r>
      <w:r w:rsidR="00D24BE9">
        <w:t xml:space="preserve"> работы в </w:t>
      </w:r>
      <w:proofErr w:type="spellStart"/>
      <w:r w:rsidR="00D24BE9">
        <w:t>Qt</w:t>
      </w:r>
      <w:proofErr w:type="spellEnd"/>
      <w:r w:rsidR="00D24BE9">
        <w:t xml:space="preserve"> </w:t>
      </w:r>
      <w:proofErr w:type="spellStart"/>
      <w:r w:rsidR="00D24BE9">
        <w:t>Creator</w:t>
      </w:r>
      <w:proofErr w:type="spellEnd"/>
      <w:r w:rsidR="00D24BE9">
        <w:t xml:space="preserve"> и эмуляторе</w:t>
      </w:r>
      <w:r w:rsidR="00D24BE9">
        <w:t>, а также</w:t>
      </w:r>
      <w:r w:rsidR="00D24BE9">
        <w:t xml:space="preserve"> нав</w:t>
      </w:r>
      <w:r w:rsidR="00D24BE9">
        <w:t>ыки</w:t>
      </w:r>
      <w:r w:rsidR="00D24BE9">
        <w:t xml:space="preserve"> работы с пользовательским интерфейсом</w:t>
      </w:r>
      <w:r w:rsidR="00B94DDA">
        <w:t>, анимацией</w:t>
      </w:r>
      <w:r w:rsidR="00D24BE9">
        <w:t xml:space="preserve"> и QML компонентами.</w:t>
      </w:r>
    </w:p>
    <w:p w:rsidR="00640013" w:rsidRDefault="00D24BE9" w:rsidP="00356E04">
      <w:r>
        <w:t>В результате проектной работы было создано приложения, соответствующее всем поставленным требованиям.</w:t>
      </w:r>
    </w:p>
    <w:p w:rsidR="00640013" w:rsidRPr="0086301B" w:rsidRDefault="00640013" w:rsidP="00640013">
      <w:pPr>
        <w:ind w:firstLine="0"/>
      </w:pPr>
    </w:p>
    <w:p w:rsidR="001F1095" w:rsidRDefault="00515F4A" w:rsidP="00515F4A">
      <w:pPr>
        <w:pStyle w:val="1"/>
      </w:pPr>
      <w:bookmarkStart w:id="19" w:name="_Toc60049429"/>
      <w:bookmarkStart w:id="20" w:name="_Toc151057920"/>
      <w:r>
        <w:lastRenderedPageBreak/>
        <w:t>Приложение</w:t>
      </w:r>
      <w:bookmarkEnd w:id="19"/>
      <w:bookmarkEnd w:id="20"/>
    </w:p>
    <w:p w:rsidR="00002496" w:rsidRPr="001424B4" w:rsidRDefault="00A27EA7" w:rsidP="00002496">
      <w:pPr>
        <w:ind w:firstLine="0"/>
        <w:rPr>
          <w:b/>
          <w:sz w:val="28"/>
        </w:rPr>
      </w:pPr>
      <w:proofErr w:type="spellStart"/>
      <w:r>
        <w:rPr>
          <w:b/>
          <w:sz w:val="28"/>
          <w:lang w:val="en-US"/>
        </w:rPr>
        <w:t>StartPage</w:t>
      </w:r>
      <w:proofErr w:type="spellEnd"/>
      <w:r w:rsidR="006B07CD" w:rsidRPr="00EE2D95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qml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sizex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Screen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Screen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sizex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Начать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игру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MainPage.qml</w:t>
      </w:r>
      <w:proofErr w:type="spellEnd"/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C5015" w:rsidRPr="00204E1B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eastAsia="Times New Roman" w:cs="Times New Roman"/>
          <w:szCs w:val="24"/>
          <w:lang w:eastAsia="ru-RU"/>
        </w:rPr>
        <w:t>}</w:t>
      </w:r>
    </w:p>
    <w:p w:rsidR="00002496" w:rsidRPr="002B67F0" w:rsidRDefault="00002496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C5015" w:rsidRPr="005C5015" w:rsidRDefault="005C5015" w:rsidP="005C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Default="00A27EA7" w:rsidP="002B67F0">
      <w:pPr>
        <w:ind w:firstLine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Orange</w:t>
      </w:r>
      <w:r w:rsidR="002B67F0" w:rsidRPr="002B67F0">
        <w:rPr>
          <w:b/>
          <w:sz w:val="28"/>
          <w:lang w:val="en-US"/>
        </w:rPr>
        <w:t>.</w:t>
      </w:r>
      <w:r w:rsidR="002B67F0" w:rsidRPr="00447720">
        <w:rPr>
          <w:b/>
          <w:sz w:val="28"/>
          <w:lang w:val="en-US"/>
        </w:rPr>
        <w:t>qml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Item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Rectangle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x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Math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.random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sizex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y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radius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width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startY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targetY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Math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.random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4)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Image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/10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/10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source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"orange.png"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opacity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.destroy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SequentialAnimation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running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NumberAnimation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target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property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"y"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to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.targetY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duration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1500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NumberAnimation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target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property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"y"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to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.startY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2;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duration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1500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RotationAnimation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on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rotation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loops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Animation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.Infinite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duration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from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to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180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onYChanged</w:t>
      </w:r>
      <w:proofErr w:type="spellEnd"/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2)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tgt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.destroy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lose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A27E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console.log(</w:t>
      </w:r>
      <w:proofErr w:type="gramEnd"/>
      <w:r w:rsidRPr="00A27E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lose)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7EA7" w:rsidRDefault="00A27EA7" w:rsidP="00A27EA7">
      <w:pPr>
        <w:pStyle w:val="HTML"/>
        <w:rPr>
          <w:lang w:val="en-US"/>
        </w:rPr>
      </w:pPr>
      <w:r w:rsidRPr="00A27EA7">
        <w:t>}</w:t>
      </w:r>
    </w:p>
    <w:p w:rsidR="00A27EA7" w:rsidRPr="00A27EA7" w:rsidRDefault="00A27EA7" w:rsidP="00A27EA7">
      <w:pPr>
        <w:pStyle w:val="HTML"/>
        <w:rPr>
          <w:lang w:val="en-US"/>
        </w:rPr>
      </w:pPr>
    </w:p>
    <w:p w:rsidR="002B67F0" w:rsidRDefault="00A27EA7" w:rsidP="00AE5FE2">
      <w:pPr>
        <w:ind w:firstLine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MainPage</w:t>
      </w:r>
      <w:r w:rsidR="002B67F0" w:rsidRPr="002B67F0">
        <w:rPr>
          <w:b/>
          <w:sz w:val="28"/>
          <w:lang w:val="en-US"/>
        </w:rPr>
        <w:t>.</w:t>
      </w:r>
      <w:r w:rsidR="002B67F0" w:rsidRPr="00447720">
        <w:rPr>
          <w:b/>
          <w:sz w:val="28"/>
          <w:lang w:val="en-US"/>
        </w:rPr>
        <w:t>qml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time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score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lose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sizex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Screen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Screen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Timer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timer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interval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running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repeat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onTriggered</w:t>
      </w:r>
      <w:proofErr w:type="spellEnd"/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.time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.time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lose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end_rect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scoreLabel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timeLabel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timer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.running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createOrange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function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createOrange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var</w:t>
      </w:r>
      <w:proofErr w:type="spellEnd"/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orangeComponent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.createComponent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Orange.qml</w:t>
      </w:r>
      <w:proofErr w:type="spellEnd"/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orangeComponent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.status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===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Component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A27E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var</w:t>
      </w:r>
      <w:proofErr w:type="spellEnd"/>
      <w:proofErr w:type="gram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orangeComponent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.createObject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orangeContainer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.visible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Item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orangeContainer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scoreLabel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visible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x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50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anchors.top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Счёт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score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.toString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timeLabel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visible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x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sizex</w:t>
      </w:r>
      <w:proofErr w:type="spellEnd"/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anchors.top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Время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time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.toString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Rectangle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end_rect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visible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4*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sizex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/5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1*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sizey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/3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color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lightblue</w:t>
      </w:r>
      <w:proofErr w:type="spellEnd"/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border.color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"black"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radius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column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visible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30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label_end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Игра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окончена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font.pixelSize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Theme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.fontSizeExtraLarge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label_score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Итоговый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счёт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score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A27EA7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gram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label_time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proofErr w:type="spellStart"/>
      <w:r w:rsidRPr="00A27EA7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text</w:t>
      </w:r>
      <w:proofErr w:type="spellEnd"/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"Итоговое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время: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27EA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A27EA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time</w:t>
      </w:r>
      <w:proofErr w:type="spellEnd"/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</w:t>
      </w: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7EA7" w:rsidRPr="00A27EA7" w:rsidRDefault="00A27EA7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E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04E1B" w:rsidRPr="00204E1B" w:rsidRDefault="00204E1B" w:rsidP="00A27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b/>
          <w:sz w:val="28"/>
          <w:lang w:val="en-US"/>
        </w:rPr>
      </w:pPr>
    </w:p>
    <w:sectPr w:rsidR="00204E1B" w:rsidRPr="00204E1B" w:rsidSect="006F576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5B2" w:rsidRDefault="00CF25B2" w:rsidP="006F5765">
      <w:pPr>
        <w:spacing w:line="240" w:lineRule="auto"/>
      </w:pPr>
      <w:r>
        <w:separator/>
      </w:r>
    </w:p>
  </w:endnote>
  <w:endnote w:type="continuationSeparator" w:id="0">
    <w:p w:rsidR="00CF25B2" w:rsidRDefault="00CF25B2" w:rsidP="006F5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941201"/>
      <w:docPartObj>
        <w:docPartGallery w:val="Page Numbers (Bottom of Page)"/>
        <w:docPartUnique/>
      </w:docPartObj>
    </w:sdtPr>
    <w:sdtContent>
      <w:p w:rsidR="00A27EA7" w:rsidRDefault="00A27EA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E13">
          <w:rPr>
            <w:noProof/>
          </w:rPr>
          <w:t>8</w:t>
        </w:r>
        <w:r>
          <w:fldChar w:fldCharType="end"/>
        </w:r>
      </w:p>
    </w:sdtContent>
  </w:sdt>
  <w:p w:rsidR="00A27EA7" w:rsidRDefault="00A27EA7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5B2" w:rsidRDefault="00CF25B2" w:rsidP="006F5765">
      <w:pPr>
        <w:spacing w:line="240" w:lineRule="auto"/>
      </w:pPr>
      <w:r>
        <w:separator/>
      </w:r>
    </w:p>
  </w:footnote>
  <w:footnote w:type="continuationSeparator" w:id="0">
    <w:p w:rsidR="00CF25B2" w:rsidRDefault="00CF25B2" w:rsidP="006F57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68EE4BA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1636140"/>
    <w:multiLevelType w:val="hybridMultilevel"/>
    <w:tmpl w:val="483A2704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">
    <w:nsid w:val="098B5899"/>
    <w:multiLevelType w:val="hybridMultilevel"/>
    <w:tmpl w:val="C8BE956C"/>
    <w:lvl w:ilvl="0" w:tplc="B69E79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842EC"/>
    <w:multiLevelType w:val="hybridMultilevel"/>
    <w:tmpl w:val="0F6AA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3503"/>
    <w:multiLevelType w:val="hybridMultilevel"/>
    <w:tmpl w:val="0A4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311A4"/>
    <w:multiLevelType w:val="hybridMultilevel"/>
    <w:tmpl w:val="DB1AF40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1CEF277B"/>
    <w:multiLevelType w:val="hybridMultilevel"/>
    <w:tmpl w:val="BDC4BA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D462BBE"/>
    <w:multiLevelType w:val="hybridMultilevel"/>
    <w:tmpl w:val="C0FE49DA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8">
    <w:nsid w:val="232325C7"/>
    <w:multiLevelType w:val="multilevel"/>
    <w:tmpl w:val="06F89584"/>
    <w:styleLink w:val="a0"/>
    <w:lvl w:ilvl="0">
      <w:start w:val="1"/>
      <w:numFmt w:val="decimal"/>
      <w:lvlText w:val="ШАГ %1."/>
      <w:lvlJc w:val="left"/>
      <w:pPr>
        <w:tabs>
          <w:tab w:val="num" w:pos="1531"/>
        </w:tabs>
        <w:ind w:left="1531" w:hanging="96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ШАГ %1.%2.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ШАГ %1.%2.%3."/>
      <w:lvlJc w:val="left"/>
      <w:pPr>
        <w:tabs>
          <w:tab w:val="num" w:pos="2722"/>
        </w:tabs>
        <w:ind w:left="2722" w:hanging="130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307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3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9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1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71" w:hanging="360"/>
      </w:pPr>
      <w:rPr>
        <w:rFonts w:hint="default"/>
      </w:rPr>
    </w:lvl>
  </w:abstractNum>
  <w:abstractNum w:abstractNumId="9">
    <w:nsid w:val="27E7777D"/>
    <w:multiLevelType w:val="hybridMultilevel"/>
    <w:tmpl w:val="E7A65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2266D"/>
    <w:multiLevelType w:val="hybridMultilevel"/>
    <w:tmpl w:val="CA42D0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2534C93"/>
    <w:multiLevelType w:val="multilevel"/>
    <w:tmpl w:val="11E28CA2"/>
    <w:styleLink w:val="a1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57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4A13AA"/>
    <w:multiLevelType w:val="multilevel"/>
    <w:tmpl w:val="132E0C08"/>
    <w:styleLink w:val="a2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0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0315A68"/>
    <w:multiLevelType w:val="hybridMultilevel"/>
    <w:tmpl w:val="F1A4A1EA"/>
    <w:lvl w:ilvl="0" w:tplc="8C1CA2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E18E9"/>
    <w:multiLevelType w:val="hybridMultilevel"/>
    <w:tmpl w:val="AD30A0CC"/>
    <w:lvl w:ilvl="0" w:tplc="AE846A4E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5">
    <w:nsid w:val="54C54C55"/>
    <w:multiLevelType w:val="hybridMultilevel"/>
    <w:tmpl w:val="C9D8E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36183"/>
    <w:multiLevelType w:val="multilevel"/>
    <w:tmpl w:val="99D8801A"/>
    <w:styleLink w:val="a3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5EED7DDB"/>
    <w:multiLevelType w:val="hybridMultilevel"/>
    <w:tmpl w:val="2F505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26D59"/>
    <w:multiLevelType w:val="hybridMultilevel"/>
    <w:tmpl w:val="5DACEA44"/>
    <w:lvl w:ilvl="0" w:tplc="25E8B160">
      <w:start w:val="1"/>
      <w:numFmt w:val="decimal"/>
      <w:lvlText w:val="%1)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876FA0"/>
    <w:multiLevelType w:val="hybridMultilevel"/>
    <w:tmpl w:val="5CA47112"/>
    <w:lvl w:ilvl="0" w:tplc="3AD8D98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3B2CD1"/>
    <w:multiLevelType w:val="hybridMultilevel"/>
    <w:tmpl w:val="22EC2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90237"/>
    <w:multiLevelType w:val="hybridMultilevel"/>
    <w:tmpl w:val="52B8DA6A"/>
    <w:lvl w:ilvl="0" w:tplc="7B18EC1E">
      <w:start w:val="1"/>
      <w:numFmt w:val="bullet"/>
      <w:pStyle w:val="a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5F45C0E"/>
    <w:multiLevelType w:val="hybridMultilevel"/>
    <w:tmpl w:val="1CB6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21"/>
  </w:num>
  <w:num w:numId="5">
    <w:abstractNumId w:val="11"/>
  </w:num>
  <w:num w:numId="6">
    <w:abstractNumId w:val="16"/>
  </w:num>
  <w:num w:numId="7">
    <w:abstractNumId w:val="22"/>
  </w:num>
  <w:num w:numId="8">
    <w:abstractNumId w:val="14"/>
  </w:num>
  <w:num w:numId="9">
    <w:abstractNumId w:val="1"/>
  </w:num>
  <w:num w:numId="10">
    <w:abstractNumId w:val="7"/>
  </w:num>
  <w:num w:numId="11">
    <w:abstractNumId w:val="6"/>
  </w:num>
  <w:num w:numId="12">
    <w:abstractNumId w:val="10"/>
  </w:num>
  <w:num w:numId="13">
    <w:abstractNumId w:val="18"/>
  </w:num>
  <w:num w:numId="14">
    <w:abstractNumId w:val="13"/>
  </w:num>
  <w:num w:numId="15">
    <w:abstractNumId w:val="19"/>
  </w:num>
  <w:num w:numId="16">
    <w:abstractNumId w:val="9"/>
  </w:num>
  <w:num w:numId="17">
    <w:abstractNumId w:val="4"/>
  </w:num>
  <w:num w:numId="18">
    <w:abstractNumId w:val="17"/>
  </w:num>
  <w:num w:numId="19">
    <w:abstractNumId w:val="2"/>
  </w:num>
  <w:num w:numId="20">
    <w:abstractNumId w:val="15"/>
  </w:num>
  <w:num w:numId="21">
    <w:abstractNumId w:val="20"/>
  </w:num>
  <w:num w:numId="22">
    <w:abstractNumId w:val="5"/>
  </w:num>
  <w:num w:numId="2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B2"/>
    <w:rsid w:val="00002496"/>
    <w:rsid w:val="00002EC8"/>
    <w:rsid w:val="000051DD"/>
    <w:rsid w:val="00012A44"/>
    <w:rsid w:val="00022A35"/>
    <w:rsid w:val="00023FE5"/>
    <w:rsid w:val="00036953"/>
    <w:rsid w:val="00065A74"/>
    <w:rsid w:val="00077829"/>
    <w:rsid w:val="00077DC9"/>
    <w:rsid w:val="00083DF7"/>
    <w:rsid w:val="00091510"/>
    <w:rsid w:val="00091B30"/>
    <w:rsid w:val="000A5267"/>
    <w:rsid w:val="000B5A3A"/>
    <w:rsid w:val="00102090"/>
    <w:rsid w:val="00105613"/>
    <w:rsid w:val="00107E71"/>
    <w:rsid w:val="00126EF4"/>
    <w:rsid w:val="001424B4"/>
    <w:rsid w:val="00145141"/>
    <w:rsid w:val="00145863"/>
    <w:rsid w:val="00157765"/>
    <w:rsid w:val="001663F1"/>
    <w:rsid w:val="00180782"/>
    <w:rsid w:val="001966D9"/>
    <w:rsid w:val="001A2F1C"/>
    <w:rsid w:val="001A5FA5"/>
    <w:rsid w:val="001B53FF"/>
    <w:rsid w:val="001B5447"/>
    <w:rsid w:val="001C7BB9"/>
    <w:rsid w:val="001D06A8"/>
    <w:rsid w:val="001D579A"/>
    <w:rsid w:val="001D7F0C"/>
    <w:rsid w:val="001E05AE"/>
    <w:rsid w:val="001E14DC"/>
    <w:rsid w:val="001E5CE9"/>
    <w:rsid w:val="001F01D3"/>
    <w:rsid w:val="001F1095"/>
    <w:rsid w:val="00204E1B"/>
    <w:rsid w:val="00213347"/>
    <w:rsid w:val="00221AEB"/>
    <w:rsid w:val="00233217"/>
    <w:rsid w:val="00237467"/>
    <w:rsid w:val="002406F9"/>
    <w:rsid w:val="00246DB1"/>
    <w:rsid w:val="0026021D"/>
    <w:rsid w:val="002629C6"/>
    <w:rsid w:val="00274363"/>
    <w:rsid w:val="002808CA"/>
    <w:rsid w:val="00282847"/>
    <w:rsid w:val="00283139"/>
    <w:rsid w:val="00286427"/>
    <w:rsid w:val="00292F05"/>
    <w:rsid w:val="002B67F0"/>
    <w:rsid w:val="002C4EB9"/>
    <w:rsid w:val="002C54F6"/>
    <w:rsid w:val="002D713E"/>
    <w:rsid w:val="002E0AA2"/>
    <w:rsid w:val="002E2E7D"/>
    <w:rsid w:val="002E7BB1"/>
    <w:rsid w:val="002F5983"/>
    <w:rsid w:val="002F67B0"/>
    <w:rsid w:val="002F6E2E"/>
    <w:rsid w:val="00312DB6"/>
    <w:rsid w:val="003140E0"/>
    <w:rsid w:val="00314F2C"/>
    <w:rsid w:val="0031794B"/>
    <w:rsid w:val="003216E3"/>
    <w:rsid w:val="00322957"/>
    <w:rsid w:val="0032396F"/>
    <w:rsid w:val="00350A2D"/>
    <w:rsid w:val="003567EE"/>
    <w:rsid w:val="00356E04"/>
    <w:rsid w:val="00357122"/>
    <w:rsid w:val="00363A59"/>
    <w:rsid w:val="00370B15"/>
    <w:rsid w:val="00373C19"/>
    <w:rsid w:val="00381803"/>
    <w:rsid w:val="0039759E"/>
    <w:rsid w:val="003A07A0"/>
    <w:rsid w:val="003A5ED5"/>
    <w:rsid w:val="003B4AAA"/>
    <w:rsid w:val="003C080C"/>
    <w:rsid w:val="003D0739"/>
    <w:rsid w:val="003D6233"/>
    <w:rsid w:val="003E0391"/>
    <w:rsid w:val="003E2DD8"/>
    <w:rsid w:val="003E7DD9"/>
    <w:rsid w:val="003F72FC"/>
    <w:rsid w:val="00410852"/>
    <w:rsid w:val="00432987"/>
    <w:rsid w:val="00447720"/>
    <w:rsid w:val="004540AF"/>
    <w:rsid w:val="004572BB"/>
    <w:rsid w:val="0047261B"/>
    <w:rsid w:val="00481D47"/>
    <w:rsid w:val="00482B4F"/>
    <w:rsid w:val="00497B94"/>
    <w:rsid w:val="004C3039"/>
    <w:rsid w:val="004D0C53"/>
    <w:rsid w:val="004E0238"/>
    <w:rsid w:val="004E46AE"/>
    <w:rsid w:val="004F4613"/>
    <w:rsid w:val="004F6551"/>
    <w:rsid w:val="00500985"/>
    <w:rsid w:val="00501514"/>
    <w:rsid w:val="00506F6F"/>
    <w:rsid w:val="005141EB"/>
    <w:rsid w:val="00515F4A"/>
    <w:rsid w:val="00531125"/>
    <w:rsid w:val="00532879"/>
    <w:rsid w:val="00532E15"/>
    <w:rsid w:val="00533DF0"/>
    <w:rsid w:val="00555B05"/>
    <w:rsid w:val="0055714E"/>
    <w:rsid w:val="00581AA2"/>
    <w:rsid w:val="005C276F"/>
    <w:rsid w:val="005C5015"/>
    <w:rsid w:val="005C6E20"/>
    <w:rsid w:val="005D6078"/>
    <w:rsid w:val="005F0EB3"/>
    <w:rsid w:val="00605902"/>
    <w:rsid w:val="006079D2"/>
    <w:rsid w:val="00607D46"/>
    <w:rsid w:val="0061534D"/>
    <w:rsid w:val="00636AA5"/>
    <w:rsid w:val="006376E1"/>
    <w:rsid w:val="00640013"/>
    <w:rsid w:val="0064607E"/>
    <w:rsid w:val="00647129"/>
    <w:rsid w:val="00652477"/>
    <w:rsid w:val="00663844"/>
    <w:rsid w:val="00663F2A"/>
    <w:rsid w:val="006716FA"/>
    <w:rsid w:val="00672DDA"/>
    <w:rsid w:val="00695EBB"/>
    <w:rsid w:val="006A4EF2"/>
    <w:rsid w:val="006B07CD"/>
    <w:rsid w:val="006B6D6A"/>
    <w:rsid w:val="006C2E92"/>
    <w:rsid w:val="006C553F"/>
    <w:rsid w:val="006D1309"/>
    <w:rsid w:val="006F5765"/>
    <w:rsid w:val="007070A9"/>
    <w:rsid w:val="007268D3"/>
    <w:rsid w:val="00735530"/>
    <w:rsid w:val="0074662A"/>
    <w:rsid w:val="00756A12"/>
    <w:rsid w:val="00762439"/>
    <w:rsid w:val="00763344"/>
    <w:rsid w:val="007755F0"/>
    <w:rsid w:val="00786ABB"/>
    <w:rsid w:val="00795B56"/>
    <w:rsid w:val="007A77AB"/>
    <w:rsid w:val="007C110B"/>
    <w:rsid w:val="007D7DDA"/>
    <w:rsid w:val="007E6A8A"/>
    <w:rsid w:val="007E72D6"/>
    <w:rsid w:val="0080287C"/>
    <w:rsid w:val="0081314F"/>
    <w:rsid w:val="00813CA5"/>
    <w:rsid w:val="00817A3A"/>
    <w:rsid w:val="0083488D"/>
    <w:rsid w:val="0083758B"/>
    <w:rsid w:val="00844C36"/>
    <w:rsid w:val="00854B35"/>
    <w:rsid w:val="0086301B"/>
    <w:rsid w:val="008758DA"/>
    <w:rsid w:val="00885A2F"/>
    <w:rsid w:val="00897D04"/>
    <w:rsid w:val="008A01CB"/>
    <w:rsid w:val="008A0C03"/>
    <w:rsid w:val="008A20B0"/>
    <w:rsid w:val="008A3FBD"/>
    <w:rsid w:val="008A755E"/>
    <w:rsid w:val="008B6724"/>
    <w:rsid w:val="008B7CEC"/>
    <w:rsid w:val="008C0B4B"/>
    <w:rsid w:val="008C7674"/>
    <w:rsid w:val="008D5C5A"/>
    <w:rsid w:val="008E3888"/>
    <w:rsid w:val="008E484C"/>
    <w:rsid w:val="008F5FA1"/>
    <w:rsid w:val="009211D3"/>
    <w:rsid w:val="00932272"/>
    <w:rsid w:val="009352DC"/>
    <w:rsid w:val="00942B82"/>
    <w:rsid w:val="009433CD"/>
    <w:rsid w:val="00946009"/>
    <w:rsid w:val="00951193"/>
    <w:rsid w:val="00955E75"/>
    <w:rsid w:val="00962F5C"/>
    <w:rsid w:val="0096359F"/>
    <w:rsid w:val="0098153D"/>
    <w:rsid w:val="009C16D9"/>
    <w:rsid w:val="009D43CF"/>
    <w:rsid w:val="009F6410"/>
    <w:rsid w:val="00A01015"/>
    <w:rsid w:val="00A2186E"/>
    <w:rsid w:val="00A22728"/>
    <w:rsid w:val="00A27EA7"/>
    <w:rsid w:val="00A311F0"/>
    <w:rsid w:val="00A40D0C"/>
    <w:rsid w:val="00A42CE1"/>
    <w:rsid w:val="00A5602E"/>
    <w:rsid w:val="00A57535"/>
    <w:rsid w:val="00A636F9"/>
    <w:rsid w:val="00A71E78"/>
    <w:rsid w:val="00A72BB6"/>
    <w:rsid w:val="00A879B2"/>
    <w:rsid w:val="00A97D68"/>
    <w:rsid w:val="00AA3FB2"/>
    <w:rsid w:val="00AA72F4"/>
    <w:rsid w:val="00AB3065"/>
    <w:rsid w:val="00AB51C1"/>
    <w:rsid w:val="00AC5282"/>
    <w:rsid w:val="00AD1317"/>
    <w:rsid w:val="00AE5FE2"/>
    <w:rsid w:val="00AE7FC4"/>
    <w:rsid w:val="00B31F65"/>
    <w:rsid w:val="00B51CA4"/>
    <w:rsid w:val="00B541CB"/>
    <w:rsid w:val="00B55BF4"/>
    <w:rsid w:val="00B629B3"/>
    <w:rsid w:val="00B65930"/>
    <w:rsid w:val="00B728F7"/>
    <w:rsid w:val="00B7553F"/>
    <w:rsid w:val="00B93BD4"/>
    <w:rsid w:val="00B94DDA"/>
    <w:rsid w:val="00B95350"/>
    <w:rsid w:val="00BB3B31"/>
    <w:rsid w:val="00BB7B9A"/>
    <w:rsid w:val="00BD09F4"/>
    <w:rsid w:val="00BD0BF9"/>
    <w:rsid w:val="00BD28BE"/>
    <w:rsid w:val="00BF0E13"/>
    <w:rsid w:val="00BF298E"/>
    <w:rsid w:val="00BF53A6"/>
    <w:rsid w:val="00BF7AA5"/>
    <w:rsid w:val="00C06BEA"/>
    <w:rsid w:val="00C162BD"/>
    <w:rsid w:val="00C30624"/>
    <w:rsid w:val="00C30690"/>
    <w:rsid w:val="00C52369"/>
    <w:rsid w:val="00C553A2"/>
    <w:rsid w:val="00C709C4"/>
    <w:rsid w:val="00C71CEA"/>
    <w:rsid w:val="00CC63E0"/>
    <w:rsid w:val="00CC7197"/>
    <w:rsid w:val="00CE5BAE"/>
    <w:rsid w:val="00CF25B2"/>
    <w:rsid w:val="00CF3FBC"/>
    <w:rsid w:val="00CF74F3"/>
    <w:rsid w:val="00D03B34"/>
    <w:rsid w:val="00D0641D"/>
    <w:rsid w:val="00D23022"/>
    <w:rsid w:val="00D24BE9"/>
    <w:rsid w:val="00D25675"/>
    <w:rsid w:val="00D34B55"/>
    <w:rsid w:val="00D35D81"/>
    <w:rsid w:val="00D36091"/>
    <w:rsid w:val="00D56435"/>
    <w:rsid w:val="00D74B05"/>
    <w:rsid w:val="00D81A14"/>
    <w:rsid w:val="00D82920"/>
    <w:rsid w:val="00D902C1"/>
    <w:rsid w:val="00D94300"/>
    <w:rsid w:val="00D95940"/>
    <w:rsid w:val="00DA334A"/>
    <w:rsid w:val="00DA3A6B"/>
    <w:rsid w:val="00DA7C2F"/>
    <w:rsid w:val="00DB3EE0"/>
    <w:rsid w:val="00DC4152"/>
    <w:rsid w:val="00DD0329"/>
    <w:rsid w:val="00DD0BE6"/>
    <w:rsid w:val="00DD2094"/>
    <w:rsid w:val="00DE5EA2"/>
    <w:rsid w:val="00E03B00"/>
    <w:rsid w:val="00E12FAA"/>
    <w:rsid w:val="00E1438B"/>
    <w:rsid w:val="00E22E69"/>
    <w:rsid w:val="00E2782F"/>
    <w:rsid w:val="00E32806"/>
    <w:rsid w:val="00E3562C"/>
    <w:rsid w:val="00E50F7B"/>
    <w:rsid w:val="00E559A5"/>
    <w:rsid w:val="00E67111"/>
    <w:rsid w:val="00E775D6"/>
    <w:rsid w:val="00EA5830"/>
    <w:rsid w:val="00EB0594"/>
    <w:rsid w:val="00EC591F"/>
    <w:rsid w:val="00EE2D95"/>
    <w:rsid w:val="00EE73F5"/>
    <w:rsid w:val="00F04250"/>
    <w:rsid w:val="00F11243"/>
    <w:rsid w:val="00F142AA"/>
    <w:rsid w:val="00F365D8"/>
    <w:rsid w:val="00F40727"/>
    <w:rsid w:val="00F409C3"/>
    <w:rsid w:val="00F51D6C"/>
    <w:rsid w:val="00FA0FC3"/>
    <w:rsid w:val="00FA6269"/>
    <w:rsid w:val="00FA69DC"/>
    <w:rsid w:val="00FB54F6"/>
    <w:rsid w:val="00FF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D130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next w:val="a5"/>
    <w:link w:val="10"/>
    <w:uiPriority w:val="9"/>
    <w:qFormat/>
    <w:rsid w:val="0083488D"/>
    <w:pPr>
      <w:keepNext/>
      <w:keepLines/>
      <w:pageBreakBefore/>
      <w:spacing w:before="240" w:after="48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5"/>
    <w:link w:val="20"/>
    <w:uiPriority w:val="9"/>
    <w:unhideWhenUsed/>
    <w:qFormat/>
    <w:rsid w:val="0083488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5"/>
    <w:link w:val="30"/>
    <w:uiPriority w:val="9"/>
    <w:unhideWhenUsed/>
    <w:qFormat/>
    <w:rsid w:val="0083488D"/>
    <w:pPr>
      <w:keepNext/>
      <w:keepLines/>
      <w:spacing w:before="240" w:after="240" w:line="288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83488D"/>
    <w:pPr>
      <w:keepNext/>
      <w:keepLines/>
      <w:spacing w:before="240" w:after="240"/>
      <w:ind w:firstLine="0"/>
      <w:jc w:val="left"/>
      <w:outlineLvl w:val="3"/>
    </w:pPr>
    <w:rPr>
      <w:rFonts w:eastAsiaTheme="majorEastAsia" w:cstheme="majorBidi"/>
      <w:b/>
      <w:iCs/>
      <w:sz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Нумерация заголовков"/>
    <w:uiPriority w:val="99"/>
    <w:rsid w:val="009F6410"/>
    <w:pPr>
      <w:numPr>
        <w:numId w:val="1"/>
      </w:numPr>
    </w:pPr>
  </w:style>
  <w:style w:type="character" w:customStyle="1" w:styleId="10">
    <w:name w:val="Заголовок 1 Знак"/>
    <w:basedOn w:val="a6"/>
    <w:link w:val="1"/>
    <w:uiPriority w:val="9"/>
    <w:rsid w:val="008348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83488D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0">
    <w:name w:val="Алгоритм"/>
    <w:uiPriority w:val="99"/>
    <w:rsid w:val="00A97D68"/>
    <w:pPr>
      <w:numPr>
        <w:numId w:val="3"/>
      </w:numPr>
    </w:pPr>
  </w:style>
  <w:style w:type="character" w:customStyle="1" w:styleId="30">
    <w:name w:val="Заголовок 3 Знак"/>
    <w:basedOn w:val="a6"/>
    <w:link w:val="3"/>
    <w:uiPriority w:val="9"/>
    <w:rsid w:val="0083488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83488D"/>
    <w:rPr>
      <w:rFonts w:ascii="Times New Roman" w:eastAsiaTheme="majorEastAsia" w:hAnsi="Times New Roman" w:cstheme="majorBidi"/>
      <w:b/>
      <w:iCs/>
      <w:sz w:val="28"/>
    </w:rPr>
  </w:style>
  <w:style w:type="paragraph" w:customStyle="1" w:styleId="a9">
    <w:name w:val="Код"/>
    <w:qFormat/>
    <w:rsid w:val="00BF298E"/>
    <w:pPr>
      <w:spacing w:before="160" w:line="240" w:lineRule="auto"/>
      <w:ind w:left="709"/>
      <w:contextualSpacing/>
    </w:pPr>
    <w:rPr>
      <w:rFonts w:ascii="Consolas" w:hAnsi="Consolas"/>
    </w:rPr>
  </w:style>
  <w:style w:type="paragraph" w:styleId="aa">
    <w:name w:val="caption"/>
    <w:basedOn w:val="a5"/>
    <w:next w:val="a5"/>
    <w:uiPriority w:val="35"/>
    <w:unhideWhenUsed/>
    <w:qFormat/>
    <w:rsid w:val="0083488D"/>
    <w:pPr>
      <w:spacing w:after="200" w:line="240" w:lineRule="auto"/>
      <w:jc w:val="center"/>
    </w:pPr>
    <w:rPr>
      <w:iCs/>
      <w:szCs w:val="18"/>
    </w:rPr>
  </w:style>
  <w:style w:type="paragraph" w:styleId="a">
    <w:name w:val="List Bullet"/>
    <w:basedOn w:val="a5"/>
    <w:uiPriority w:val="99"/>
    <w:semiHidden/>
    <w:unhideWhenUsed/>
    <w:rsid w:val="0083488D"/>
    <w:pPr>
      <w:numPr>
        <w:numId w:val="2"/>
      </w:numPr>
      <w:spacing w:before="240" w:after="240"/>
      <w:ind w:left="1066" w:hanging="357"/>
    </w:pPr>
  </w:style>
  <w:style w:type="paragraph" w:styleId="a4">
    <w:name w:val="List Paragraph"/>
    <w:basedOn w:val="a5"/>
    <w:uiPriority w:val="34"/>
    <w:qFormat/>
    <w:rsid w:val="002F6E2E"/>
    <w:pPr>
      <w:numPr>
        <w:numId w:val="4"/>
      </w:numPr>
      <w:spacing w:before="160" w:after="160"/>
      <w:ind w:left="1066" w:hanging="357"/>
    </w:pPr>
  </w:style>
  <w:style w:type="paragraph" w:styleId="ab">
    <w:name w:val="TOC Heading"/>
    <w:basedOn w:val="1"/>
    <w:next w:val="a5"/>
    <w:uiPriority w:val="39"/>
    <w:unhideWhenUsed/>
    <w:qFormat/>
    <w:rsid w:val="002F6E2E"/>
    <w:pPr>
      <w:pageBreakBefore w:val="0"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5"/>
    <w:next w:val="a5"/>
    <w:autoRedefine/>
    <w:uiPriority w:val="39"/>
    <w:unhideWhenUsed/>
    <w:qFormat/>
    <w:rsid w:val="003216E3"/>
    <w:pPr>
      <w:spacing w:after="100"/>
      <w:jc w:val="left"/>
    </w:pPr>
  </w:style>
  <w:style w:type="paragraph" w:styleId="21">
    <w:name w:val="toc 2"/>
    <w:basedOn w:val="a5"/>
    <w:next w:val="a5"/>
    <w:autoRedefine/>
    <w:uiPriority w:val="39"/>
    <w:unhideWhenUsed/>
    <w:qFormat/>
    <w:rsid w:val="002F6E2E"/>
    <w:pPr>
      <w:spacing w:after="100"/>
      <w:ind w:left="240"/>
    </w:pPr>
  </w:style>
  <w:style w:type="character" w:styleId="ac">
    <w:name w:val="Hyperlink"/>
    <w:basedOn w:val="a6"/>
    <w:uiPriority w:val="99"/>
    <w:unhideWhenUsed/>
    <w:rsid w:val="002F6E2E"/>
    <w:rPr>
      <w:color w:val="0563C1" w:themeColor="hyperlink"/>
      <w:u w:val="single"/>
    </w:rPr>
  </w:style>
  <w:style w:type="paragraph" w:styleId="41">
    <w:name w:val="toc 4"/>
    <w:basedOn w:val="a5"/>
    <w:next w:val="a5"/>
    <w:autoRedefine/>
    <w:uiPriority w:val="39"/>
    <w:unhideWhenUsed/>
    <w:rsid w:val="003216E3"/>
    <w:pPr>
      <w:tabs>
        <w:tab w:val="left" w:pos="1540"/>
        <w:tab w:val="right" w:leader="dot" w:pos="9345"/>
      </w:tabs>
      <w:spacing w:after="100"/>
      <w:ind w:left="720"/>
      <w:jc w:val="left"/>
    </w:pPr>
  </w:style>
  <w:style w:type="numbering" w:customStyle="1" w:styleId="a1">
    <w:name w:val="Список с нумерацией"/>
    <w:uiPriority w:val="99"/>
    <w:rsid w:val="00A97D68"/>
    <w:pPr>
      <w:numPr>
        <w:numId w:val="5"/>
      </w:numPr>
    </w:pPr>
  </w:style>
  <w:style w:type="numbering" w:customStyle="1" w:styleId="a3">
    <w:name w:val="Нумерация в списке литературы"/>
    <w:uiPriority w:val="99"/>
    <w:rsid w:val="00126EF4"/>
    <w:pPr>
      <w:numPr>
        <w:numId w:val="6"/>
      </w:numPr>
    </w:pPr>
  </w:style>
  <w:style w:type="paragraph" w:styleId="ad">
    <w:name w:val="Title"/>
    <w:basedOn w:val="a5"/>
    <w:next w:val="ae"/>
    <w:link w:val="af"/>
    <w:qFormat/>
    <w:rsid w:val="00077DC9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f">
    <w:name w:val="Название Знак"/>
    <w:basedOn w:val="a6"/>
    <w:link w:val="ad"/>
    <w:rsid w:val="00077DC9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ae">
    <w:name w:val="Subtitle"/>
    <w:basedOn w:val="a5"/>
    <w:next w:val="a5"/>
    <w:link w:val="af0"/>
    <w:uiPriority w:val="11"/>
    <w:qFormat/>
    <w:rsid w:val="00077DC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6"/>
    <w:link w:val="ae"/>
    <w:uiPriority w:val="11"/>
    <w:rsid w:val="00077DC9"/>
    <w:rPr>
      <w:rFonts w:eastAsiaTheme="minorEastAsia"/>
      <w:color w:val="5A5A5A" w:themeColor="text1" w:themeTint="A5"/>
      <w:spacing w:val="15"/>
    </w:rPr>
  </w:style>
  <w:style w:type="paragraph" w:customStyle="1" w:styleId="af1">
    <w:name w:val="Обычный в титульнике"/>
    <w:basedOn w:val="a5"/>
    <w:link w:val="af2"/>
    <w:qFormat/>
    <w:rsid w:val="009F6410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f2">
    <w:name w:val="Обычный в титульнике Знак"/>
    <w:basedOn w:val="a6"/>
    <w:link w:val="af1"/>
    <w:rsid w:val="009F6410"/>
    <w:rPr>
      <w:rFonts w:ascii="Times New Roman" w:hAnsi="Times New Roman"/>
      <w:color w:val="000000" w:themeColor="text1"/>
      <w:sz w:val="28"/>
      <w:szCs w:val="28"/>
    </w:rPr>
  </w:style>
  <w:style w:type="paragraph" w:styleId="af3">
    <w:name w:val="header"/>
    <w:basedOn w:val="a5"/>
    <w:link w:val="af4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6F5765"/>
    <w:rPr>
      <w:rFonts w:ascii="Times New Roman" w:hAnsi="Times New Roman"/>
      <w:sz w:val="24"/>
    </w:rPr>
  </w:style>
  <w:style w:type="paragraph" w:styleId="af5">
    <w:name w:val="footer"/>
    <w:basedOn w:val="a5"/>
    <w:link w:val="af6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6F5765"/>
    <w:rPr>
      <w:rFonts w:ascii="Times New Roman" w:hAnsi="Times New Roman"/>
      <w:sz w:val="24"/>
    </w:rPr>
  </w:style>
  <w:style w:type="paragraph" w:styleId="af7">
    <w:name w:val="Normal (Web)"/>
    <w:basedOn w:val="a5"/>
    <w:uiPriority w:val="99"/>
    <w:unhideWhenUsed/>
    <w:rsid w:val="006079D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Balloon Text"/>
    <w:basedOn w:val="a5"/>
    <w:link w:val="af9"/>
    <w:uiPriority w:val="99"/>
    <w:semiHidden/>
    <w:unhideWhenUsed/>
    <w:rsid w:val="001A5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uiPriority w:val="99"/>
    <w:semiHidden/>
    <w:rsid w:val="001A5FA5"/>
    <w:rPr>
      <w:rFonts w:ascii="Tahoma" w:hAnsi="Tahoma" w:cs="Tahoma"/>
      <w:sz w:val="16"/>
      <w:szCs w:val="16"/>
    </w:rPr>
  </w:style>
  <w:style w:type="paragraph" w:styleId="31">
    <w:name w:val="toc 3"/>
    <w:basedOn w:val="a5"/>
    <w:next w:val="a5"/>
    <w:autoRedefine/>
    <w:uiPriority w:val="39"/>
    <w:unhideWhenUsed/>
    <w:qFormat/>
    <w:rsid w:val="00663844"/>
    <w:pPr>
      <w:spacing w:after="100"/>
      <w:ind w:left="480"/>
    </w:pPr>
  </w:style>
  <w:style w:type="table" w:styleId="afa">
    <w:name w:val="Table Grid"/>
    <w:basedOn w:val="a7"/>
    <w:uiPriority w:val="39"/>
    <w:rsid w:val="00F5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7"/>
    <w:uiPriority w:val="60"/>
    <w:rsid w:val="00F51D6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7"/>
    <w:uiPriority w:val="60"/>
    <w:rsid w:val="00F51D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7"/>
    <w:uiPriority w:val="60"/>
    <w:rsid w:val="00F51D6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1">
    <w:name w:val="Light List Accent 1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50">
    <w:name w:val="Light List Accent 5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5">
    <w:name w:val="Medium Shading 1 Accent 5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7"/>
    <w:uiPriority w:val="69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7"/>
    <w:uiPriority w:val="69"/>
    <w:rsid w:val="00D8292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afb">
    <w:name w:val="No Spacing"/>
    <w:uiPriority w:val="1"/>
    <w:qFormat/>
    <w:rsid w:val="00756A1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HTML">
    <w:name w:val="HTML Preformatted"/>
    <w:basedOn w:val="a5"/>
    <w:link w:val="HTML0"/>
    <w:uiPriority w:val="99"/>
    <w:unhideWhenUsed/>
    <w:rsid w:val="0044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44772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D130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next w:val="a5"/>
    <w:link w:val="10"/>
    <w:uiPriority w:val="9"/>
    <w:qFormat/>
    <w:rsid w:val="0083488D"/>
    <w:pPr>
      <w:keepNext/>
      <w:keepLines/>
      <w:pageBreakBefore/>
      <w:spacing w:before="240" w:after="48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5"/>
    <w:link w:val="20"/>
    <w:uiPriority w:val="9"/>
    <w:unhideWhenUsed/>
    <w:qFormat/>
    <w:rsid w:val="0083488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5"/>
    <w:link w:val="30"/>
    <w:uiPriority w:val="9"/>
    <w:unhideWhenUsed/>
    <w:qFormat/>
    <w:rsid w:val="0083488D"/>
    <w:pPr>
      <w:keepNext/>
      <w:keepLines/>
      <w:spacing w:before="240" w:after="240" w:line="288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83488D"/>
    <w:pPr>
      <w:keepNext/>
      <w:keepLines/>
      <w:spacing w:before="240" w:after="240"/>
      <w:ind w:firstLine="0"/>
      <w:jc w:val="left"/>
      <w:outlineLvl w:val="3"/>
    </w:pPr>
    <w:rPr>
      <w:rFonts w:eastAsiaTheme="majorEastAsia" w:cstheme="majorBidi"/>
      <w:b/>
      <w:iCs/>
      <w:sz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Нумерация заголовков"/>
    <w:uiPriority w:val="99"/>
    <w:rsid w:val="009F6410"/>
    <w:pPr>
      <w:numPr>
        <w:numId w:val="1"/>
      </w:numPr>
    </w:pPr>
  </w:style>
  <w:style w:type="character" w:customStyle="1" w:styleId="10">
    <w:name w:val="Заголовок 1 Знак"/>
    <w:basedOn w:val="a6"/>
    <w:link w:val="1"/>
    <w:uiPriority w:val="9"/>
    <w:rsid w:val="008348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83488D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0">
    <w:name w:val="Алгоритм"/>
    <w:uiPriority w:val="99"/>
    <w:rsid w:val="00A97D68"/>
    <w:pPr>
      <w:numPr>
        <w:numId w:val="3"/>
      </w:numPr>
    </w:pPr>
  </w:style>
  <w:style w:type="character" w:customStyle="1" w:styleId="30">
    <w:name w:val="Заголовок 3 Знак"/>
    <w:basedOn w:val="a6"/>
    <w:link w:val="3"/>
    <w:uiPriority w:val="9"/>
    <w:rsid w:val="0083488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83488D"/>
    <w:rPr>
      <w:rFonts w:ascii="Times New Roman" w:eastAsiaTheme="majorEastAsia" w:hAnsi="Times New Roman" w:cstheme="majorBidi"/>
      <w:b/>
      <w:iCs/>
      <w:sz w:val="28"/>
    </w:rPr>
  </w:style>
  <w:style w:type="paragraph" w:customStyle="1" w:styleId="a9">
    <w:name w:val="Код"/>
    <w:qFormat/>
    <w:rsid w:val="00BF298E"/>
    <w:pPr>
      <w:spacing w:before="160" w:line="240" w:lineRule="auto"/>
      <w:ind w:left="709"/>
      <w:contextualSpacing/>
    </w:pPr>
    <w:rPr>
      <w:rFonts w:ascii="Consolas" w:hAnsi="Consolas"/>
    </w:rPr>
  </w:style>
  <w:style w:type="paragraph" w:styleId="aa">
    <w:name w:val="caption"/>
    <w:basedOn w:val="a5"/>
    <w:next w:val="a5"/>
    <w:uiPriority w:val="35"/>
    <w:unhideWhenUsed/>
    <w:qFormat/>
    <w:rsid w:val="0083488D"/>
    <w:pPr>
      <w:spacing w:after="200" w:line="240" w:lineRule="auto"/>
      <w:jc w:val="center"/>
    </w:pPr>
    <w:rPr>
      <w:iCs/>
      <w:szCs w:val="18"/>
    </w:rPr>
  </w:style>
  <w:style w:type="paragraph" w:styleId="a">
    <w:name w:val="List Bullet"/>
    <w:basedOn w:val="a5"/>
    <w:uiPriority w:val="99"/>
    <w:semiHidden/>
    <w:unhideWhenUsed/>
    <w:rsid w:val="0083488D"/>
    <w:pPr>
      <w:numPr>
        <w:numId w:val="2"/>
      </w:numPr>
      <w:spacing w:before="240" w:after="240"/>
      <w:ind w:left="1066" w:hanging="357"/>
    </w:pPr>
  </w:style>
  <w:style w:type="paragraph" w:styleId="a4">
    <w:name w:val="List Paragraph"/>
    <w:basedOn w:val="a5"/>
    <w:uiPriority w:val="34"/>
    <w:qFormat/>
    <w:rsid w:val="002F6E2E"/>
    <w:pPr>
      <w:numPr>
        <w:numId w:val="4"/>
      </w:numPr>
      <w:spacing w:before="160" w:after="160"/>
      <w:ind w:left="1066" w:hanging="357"/>
    </w:pPr>
  </w:style>
  <w:style w:type="paragraph" w:styleId="ab">
    <w:name w:val="TOC Heading"/>
    <w:basedOn w:val="1"/>
    <w:next w:val="a5"/>
    <w:uiPriority w:val="39"/>
    <w:unhideWhenUsed/>
    <w:qFormat/>
    <w:rsid w:val="002F6E2E"/>
    <w:pPr>
      <w:pageBreakBefore w:val="0"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5"/>
    <w:next w:val="a5"/>
    <w:autoRedefine/>
    <w:uiPriority w:val="39"/>
    <w:unhideWhenUsed/>
    <w:qFormat/>
    <w:rsid w:val="003216E3"/>
    <w:pPr>
      <w:spacing w:after="100"/>
      <w:jc w:val="left"/>
    </w:pPr>
  </w:style>
  <w:style w:type="paragraph" w:styleId="21">
    <w:name w:val="toc 2"/>
    <w:basedOn w:val="a5"/>
    <w:next w:val="a5"/>
    <w:autoRedefine/>
    <w:uiPriority w:val="39"/>
    <w:unhideWhenUsed/>
    <w:qFormat/>
    <w:rsid w:val="002F6E2E"/>
    <w:pPr>
      <w:spacing w:after="100"/>
      <w:ind w:left="240"/>
    </w:pPr>
  </w:style>
  <w:style w:type="character" w:styleId="ac">
    <w:name w:val="Hyperlink"/>
    <w:basedOn w:val="a6"/>
    <w:uiPriority w:val="99"/>
    <w:unhideWhenUsed/>
    <w:rsid w:val="002F6E2E"/>
    <w:rPr>
      <w:color w:val="0563C1" w:themeColor="hyperlink"/>
      <w:u w:val="single"/>
    </w:rPr>
  </w:style>
  <w:style w:type="paragraph" w:styleId="41">
    <w:name w:val="toc 4"/>
    <w:basedOn w:val="a5"/>
    <w:next w:val="a5"/>
    <w:autoRedefine/>
    <w:uiPriority w:val="39"/>
    <w:unhideWhenUsed/>
    <w:rsid w:val="003216E3"/>
    <w:pPr>
      <w:tabs>
        <w:tab w:val="left" w:pos="1540"/>
        <w:tab w:val="right" w:leader="dot" w:pos="9345"/>
      </w:tabs>
      <w:spacing w:after="100"/>
      <w:ind w:left="720"/>
      <w:jc w:val="left"/>
    </w:pPr>
  </w:style>
  <w:style w:type="numbering" w:customStyle="1" w:styleId="a1">
    <w:name w:val="Список с нумерацией"/>
    <w:uiPriority w:val="99"/>
    <w:rsid w:val="00A97D68"/>
    <w:pPr>
      <w:numPr>
        <w:numId w:val="5"/>
      </w:numPr>
    </w:pPr>
  </w:style>
  <w:style w:type="numbering" w:customStyle="1" w:styleId="a3">
    <w:name w:val="Нумерация в списке литературы"/>
    <w:uiPriority w:val="99"/>
    <w:rsid w:val="00126EF4"/>
    <w:pPr>
      <w:numPr>
        <w:numId w:val="6"/>
      </w:numPr>
    </w:pPr>
  </w:style>
  <w:style w:type="paragraph" w:styleId="ad">
    <w:name w:val="Title"/>
    <w:basedOn w:val="a5"/>
    <w:next w:val="ae"/>
    <w:link w:val="af"/>
    <w:qFormat/>
    <w:rsid w:val="00077DC9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f">
    <w:name w:val="Название Знак"/>
    <w:basedOn w:val="a6"/>
    <w:link w:val="ad"/>
    <w:rsid w:val="00077DC9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ae">
    <w:name w:val="Subtitle"/>
    <w:basedOn w:val="a5"/>
    <w:next w:val="a5"/>
    <w:link w:val="af0"/>
    <w:uiPriority w:val="11"/>
    <w:qFormat/>
    <w:rsid w:val="00077DC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6"/>
    <w:link w:val="ae"/>
    <w:uiPriority w:val="11"/>
    <w:rsid w:val="00077DC9"/>
    <w:rPr>
      <w:rFonts w:eastAsiaTheme="minorEastAsia"/>
      <w:color w:val="5A5A5A" w:themeColor="text1" w:themeTint="A5"/>
      <w:spacing w:val="15"/>
    </w:rPr>
  </w:style>
  <w:style w:type="paragraph" w:customStyle="1" w:styleId="af1">
    <w:name w:val="Обычный в титульнике"/>
    <w:basedOn w:val="a5"/>
    <w:link w:val="af2"/>
    <w:qFormat/>
    <w:rsid w:val="009F6410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f2">
    <w:name w:val="Обычный в титульнике Знак"/>
    <w:basedOn w:val="a6"/>
    <w:link w:val="af1"/>
    <w:rsid w:val="009F6410"/>
    <w:rPr>
      <w:rFonts w:ascii="Times New Roman" w:hAnsi="Times New Roman"/>
      <w:color w:val="000000" w:themeColor="text1"/>
      <w:sz w:val="28"/>
      <w:szCs w:val="28"/>
    </w:rPr>
  </w:style>
  <w:style w:type="paragraph" w:styleId="af3">
    <w:name w:val="header"/>
    <w:basedOn w:val="a5"/>
    <w:link w:val="af4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6F5765"/>
    <w:rPr>
      <w:rFonts w:ascii="Times New Roman" w:hAnsi="Times New Roman"/>
      <w:sz w:val="24"/>
    </w:rPr>
  </w:style>
  <w:style w:type="paragraph" w:styleId="af5">
    <w:name w:val="footer"/>
    <w:basedOn w:val="a5"/>
    <w:link w:val="af6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6F5765"/>
    <w:rPr>
      <w:rFonts w:ascii="Times New Roman" w:hAnsi="Times New Roman"/>
      <w:sz w:val="24"/>
    </w:rPr>
  </w:style>
  <w:style w:type="paragraph" w:styleId="af7">
    <w:name w:val="Normal (Web)"/>
    <w:basedOn w:val="a5"/>
    <w:uiPriority w:val="99"/>
    <w:unhideWhenUsed/>
    <w:rsid w:val="006079D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Balloon Text"/>
    <w:basedOn w:val="a5"/>
    <w:link w:val="af9"/>
    <w:uiPriority w:val="99"/>
    <w:semiHidden/>
    <w:unhideWhenUsed/>
    <w:rsid w:val="001A5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uiPriority w:val="99"/>
    <w:semiHidden/>
    <w:rsid w:val="001A5FA5"/>
    <w:rPr>
      <w:rFonts w:ascii="Tahoma" w:hAnsi="Tahoma" w:cs="Tahoma"/>
      <w:sz w:val="16"/>
      <w:szCs w:val="16"/>
    </w:rPr>
  </w:style>
  <w:style w:type="paragraph" w:styleId="31">
    <w:name w:val="toc 3"/>
    <w:basedOn w:val="a5"/>
    <w:next w:val="a5"/>
    <w:autoRedefine/>
    <w:uiPriority w:val="39"/>
    <w:unhideWhenUsed/>
    <w:qFormat/>
    <w:rsid w:val="00663844"/>
    <w:pPr>
      <w:spacing w:after="100"/>
      <w:ind w:left="480"/>
    </w:pPr>
  </w:style>
  <w:style w:type="table" w:styleId="afa">
    <w:name w:val="Table Grid"/>
    <w:basedOn w:val="a7"/>
    <w:uiPriority w:val="39"/>
    <w:rsid w:val="00F5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7"/>
    <w:uiPriority w:val="60"/>
    <w:rsid w:val="00F51D6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7"/>
    <w:uiPriority w:val="60"/>
    <w:rsid w:val="00F51D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7"/>
    <w:uiPriority w:val="60"/>
    <w:rsid w:val="00F51D6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1">
    <w:name w:val="Light List Accent 1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50">
    <w:name w:val="Light List Accent 5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5">
    <w:name w:val="Medium Shading 1 Accent 5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7"/>
    <w:uiPriority w:val="69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7"/>
    <w:uiPriority w:val="69"/>
    <w:rsid w:val="00D8292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afb">
    <w:name w:val="No Spacing"/>
    <w:uiPriority w:val="1"/>
    <w:qFormat/>
    <w:rsid w:val="00756A1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HTML">
    <w:name w:val="HTML Preformatted"/>
    <w:basedOn w:val="a5"/>
    <w:link w:val="HTML0"/>
    <w:uiPriority w:val="99"/>
    <w:unhideWhenUsed/>
    <w:rsid w:val="0044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4477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0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7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30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\Document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3964A-83F8-450D-9D96-0B513674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6677</TotalTime>
  <Pages>1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badger8800@gmail.com</cp:lastModifiedBy>
  <cp:revision>117</cp:revision>
  <cp:lastPrinted>2023-11-16T17:12:00Z</cp:lastPrinted>
  <dcterms:created xsi:type="dcterms:W3CDTF">2020-12-06T10:10:00Z</dcterms:created>
  <dcterms:modified xsi:type="dcterms:W3CDTF">2023-11-16T17:12:00Z</dcterms:modified>
</cp:coreProperties>
</file>