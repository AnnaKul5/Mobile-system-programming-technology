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DC9" w:rsidRDefault="00077DC9" w:rsidP="00077DC9">
      <w:pPr>
        <w:ind w:firstLine="0"/>
        <w:jc w:val="center"/>
        <w:rPr>
          <w:sz w:val="28"/>
          <w:szCs w:val="28"/>
        </w:rPr>
      </w:pPr>
      <w:r w:rsidRPr="00D436A9">
        <w:rPr>
          <w:color w:val="000000"/>
        </w:rPr>
        <w:t>МИНИСТЕРСТВО НАУКИ И ВЫСШЕГО ОБРАЗОВАНИЯ РОССИЙСКОЙ ФЕДЕРАЦИИ</w:t>
      </w:r>
    </w:p>
    <w:p w:rsidR="00077DC9" w:rsidRPr="008B1656" w:rsidRDefault="00077DC9" w:rsidP="00077DC9">
      <w:pPr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>едеральное государственное автономное образовательное</w:t>
      </w:r>
      <w:r w:rsidR="00515F4A">
        <w:rPr>
          <w:sz w:val="28"/>
          <w:szCs w:val="28"/>
        </w:rPr>
        <w:t xml:space="preserve">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077DC9" w:rsidRPr="00B527AC" w:rsidRDefault="00077DC9" w:rsidP="00077DC9">
      <w:pPr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:rsidR="00077DC9" w:rsidRDefault="00077DC9" w:rsidP="00077DC9">
      <w:pPr>
        <w:ind w:firstLine="0"/>
        <w:jc w:val="center"/>
        <w:rPr>
          <w:b/>
          <w:sz w:val="28"/>
          <w:szCs w:val="28"/>
        </w:rPr>
      </w:pPr>
    </w:p>
    <w:p w:rsidR="00077DC9" w:rsidRPr="00631630" w:rsidRDefault="00077DC9" w:rsidP="00077DC9">
      <w:pPr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077DC9" w:rsidRPr="00DF596C" w:rsidRDefault="00077DC9" w:rsidP="00077DC9">
      <w:pPr>
        <w:pStyle w:val="ad"/>
        <w:jc w:val="both"/>
        <w:rPr>
          <w:sz w:val="28"/>
          <w:szCs w:val="28"/>
        </w:rPr>
      </w:pPr>
    </w:p>
    <w:p w:rsidR="009F6410" w:rsidRPr="009F6410" w:rsidRDefault="009F6410" w:rsidP="006D1309">
      <w:pPr>
        <w:ind w:firstLine="0"/>
        <w:rPr>
          <w:b/>
          <w:sz w:val="28"/>
          <w:szCs w:val="28"/>
          <w:lang w:val="x-none"/>
        </w:rPr>
      </w:pPr>
    </w:p>
    <w:p w:rsidR="00077DC9" w:rsidRPr="00E12FAA" w:rsidRDefault="009F6410" w:rsidP="006D1309">
      <w:pPr>
        <w:ind w:firstLine="0"/>
        <w:jc w:val="center"/>
        <w:rPr>
          <w:b/>
          <w:sz w:val="36"/>
          <w:szCs w:val="36"/>
        </w:rPr>
      </w:pPr>
      <w:r w:rsidRPr="009F641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  <w:r w:rsidRPr="009F6410">
        <w:rPr>
          <w:b/>
          <w:sz w:val="36"/>
          <w:szCs w:val="36"/>
        </w:rPr>
        <w:t xml:space="preserve"> </w:t>
      </w:r>
      <w:r w:rsidR="00077DC9" w:rsidRPr="009F6410">
        <w:rPr>
          <w:b/>
          <w:sz w:val="36"/>
          <w:szCs w:val="36"/>
        </w:rPr>
        <w:t xml:space="preserve">по </w:t>
      </w:r>
      <w:r w:rsidR="0055714E">
        <w:rPr>
          <w:b/>
          <w:sz w:val="36"/>
          <w:szCs w:val="36"/>
        </w:rPr>
        <w:t>п</w:t>
      </w:r>
      <w:r w:rsidR="0055714E" w:rsidRPr="0055714E">
        <w:rPr>
          <w:b/>
          <w:sz w:val="36"/>
          <w:szCs w:val="36"/>
        </w:rPr>
        <w:t>рактическо</w:t>
      </w:r>
      <w:r w:rsidR="0055714E">
        <w:rPr>
          <w:b/>
          <w:sz w:val="36"/>
          <w:szCs w:val="36"/>
        </w:rPr>
        <w:t>му</w:t>
      </w:r>
      <w:r w:rsidR="0055714E" w:rsidRPr="0055714E">
        <w:rPr>
          <w:b/>
          <w:sz w:val="36"/>
          <w:szCs w:val="36"/>
        </w:rPr>
        <w:t xml:space="preserve"> задани</w:t>
      </w:r>
      <w:r w:rsidR="0055714E">
        <w:rPr>
          <w:b/>
          <w:sz w:val="36"/>
          <w:szCs w:val="36"/>
        </w:rPr>
        <w:t>ю</w:t>
      </w:r>
      <w:r w:rsidR="0055714E" w:rsidRPr="0055714E">
        <w:rPr>
          <w:b/>
          <w:sz w:val="36"/>
          <w:szCs w:val="36"/>
        </w:rPr>
        <w:t xml:space="preserve"> для лекции </w:t>
      </w:r>
      <w:r w:rsidR="0055714E">
        <w:rPr>
          <w:b/>
          <w:sz w:val="36"/>
          <w:szCs w:val="36"/>
        </w:rPr>
        <w:t>№</w:t>
      </w:r>
      <w:r w:rsidR="00E12FAA" w:rsidRPr="00E12FAA">
        <w:rPr>
          <w:b/>
          <w:sz w:val="36"/>
          <w:szCs w:val="36"/>
        </w:rPr>
        <w:t>4</w:t>
      </w:r>
    </w:p>
    <w:p w:rsidR="00077DC9" w:rsidRDefault="00077DC9" w:rsidP="00077DC9">
      <w:pPr>
        <w:ind w:firstLine="0"/>
        <w:rPr>
          <w:b/>
          <w:sz w:val="36"/>
          <w:szCs w:val="36"/>
        </w:rPr>
      </w:pPr>
    </w:p>
    <w:p w:rsidR="004E0238" w:rsidRDefault="004E0238" w:rsidP="00077DC9">
      <w:pPr>
        <w:ind w:firstLine="0"/>
        <w:rPr>
          <w:sz w:val="28"/>
          <w:szCs w:val="28"/>
        </w:rPr>
      </w:pPr>
    </w:p>
    <w:p w:rsidR="009F6410" w:rsidRDefault="009F6410" w:rsidP="00077DC9">
      <w:pPr>
        <w:ind w:firstLine="0"/>
        <w:rPr>
          <w:sz w:val="28"/>
          <w:szCs w:val="28"/>
        </w:rPr>
      </w:pPr>
    </w:p>
    <w:p w:rsidR="00077DC9" w:rsidRPr="00077DC9" w:rsidRDefault="00077DC9" w:rsidP="00077DC9">
      <w:pPr>
        <w:ind w:firstLine="0"/>
        <w:rPr>
          <w:sz w:val="28"/>
          <w:szCs w:val="28"/>
        </w:rPr>
      </w:pPr>
    </w:p>
    <w:p w:rsidR="00077DC9" w:rsidRDefault="00077DC9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>Выполнила: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077DC9" w:rsidRDefault="002E7BB1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</w:t>
      </w:r>
      <w:r w:rsidR="00077DC9">
        <w:rPr>
          <w:rFonts w:ascii="TimesNewRomanPSMT" w:hAnsi="TimesNewRomanPSMT" w:cs="TimesNewRomanPSMT"/>
          <w:sz w:val="28"/>
          <w:szCs w:val="28"/>
        </w:rPr>
        <w:t xml:space="preserve">ка группы </w:t>
      </w:r>
      <w:r>
        <w:rPr>
          <w:rFonts w:ascii="TimesNewRomanPSMT" w:hAnsi="TimesNewRomanPSMT" w:cs="TimesNewRomanPSMT"/>
          <w:sz w:val="28"/>
          <w:szCs w:val="28"/>
        </w:rPr>
        <w:t>382006</w:t>
      </w:r>
      <w:r w:rsidR="00762439">
        <w:rPr>
          <w:rFonts w:ascii="TimesNewRomanPSMT" w:hAnsi="TimesNewRomanPSMT" w:cs="TimesNewRomanPSMT"/>
          <w:sz w:val="28"/>
          <w:szCs w:val="28"/>
        </w:rPr>
        <w:t>-2</w:t>
      </w:r>
    </w:p>
    <w:p w:rsidR="00077DC9" w:rsidRPr="00274363" w:rsidRDefault="001D06A8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Кулёва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Анна Андреевна</w:t>
      </w:r>
      <w:r w:rsidR="002E7BB1" w:rsidRPr="00274363">
        <w:rPr>
          <w:rFonts w:ascii="TimesNewRomanPSMT" w:hAnsi="TimesNewRomanPSMT" w:cs="TimesNewRomanPSMT"/>
          <w:sz w:val="28"/>
          <w:szCs w:val="28"/>
        </w:rPr>
        <w:t xml:space="preserve">  </w:t>
      </w:r>
    </w:p>
    <w:p w:rsidR="00077DC9" w:rsidRDefault="00077DC9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F142AA" w:rsidRDefault="00F142AA" w:rsidP="00F142AA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Проверил:</w:t>
      </w:r>
    </w:p>
    <w:p w:rsidR="00077DC9" w:rsidRPr="00F142AA" w:rsidRDefault="00F142AA" w:rsidP="00F142AA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b/>
          <w:sz w:val="28"/>
          <w:szCs w:val="28"/>
        </w:rPr>
      </w:pPr>
      <w:proofErr w:type="spellStart"/>
      <w:r w:rsidRPr="00F142AA">
        <w:rPr>
          <w:sz w:val="28"/>
          <w:szCs w:val="28"/>
        </w:rPr>
        <w:t>Карчков</w:t>
      </w:r>
      <w:proofErr w:type="spellEnd"/>
      <w:r w:rsidRPr="00F142AA">
        <w:rPr>
          <w:sz w:val="28"/>
          <w:szCs w:val="28"/>
        </w:rPr>
        <w:t xml:space="preserve"> Денис Александрович</w:t>
      </w:r>
    </w:p>
    <w:p w:rsidR="009F6410" w:rsidRDefault="009F6410" w:rsidP="00077DC9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9F6410" w:rsidRDefault="009F6410" w:rsidP="00077DC9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077DC9" w:rsidRPr="0056405A" w:rsidRDefault="00077DC9" w:rsidP="006D1309">
      <w:pPr>
        <w:autoSpaceDE w:val="0"/>
        <w:autoSpaceDN w:val="0"/>
        <w:adjustRightInd w:val="0"/>
        <w:ind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6D1309" w:rsidRPr="003A5ED5" w:rsidRDefault="00077DC9" w:rsidP="00515F4A">
      <w:pPr>
        <w:ind w:firstLine="0"/>
        <w:jc w:val="center"/>
        <w:rPr>
          <w:sz w:val="28"/>
          <w:szCs w:val="28"/>
        </w:rPr>
      </w:pPr>
      <w:r w:rsidRPr="003A5ED5">
        <w:rPr>
          <w:sz w:val="28"/>
          <w:szCs w:val="28"/>
        </w:rPr>
        <w:t>Нижний Новгород</w:t>
      </w:r>
      <w:r w:rsidRPr="003A5ED5">
        <w:rPr>
          <w:sz w:val="28"/>
          <w:szCs w:val="28"/>
        </w:rPr>
        <w:br/>
        <w:t>202</w:t>
      </w:r>
      <w:r w:rsidR="00762439">
        <w:rPr>
          <w:sz w:val="28"/>
          <w:szCs w:val="28"/>
        </w:rPr>
        <w:t>3</w:t>
      </w:r>
      <w:r w:rsidR="006D1309" w:rsidRPr="003A5ED5">
        <w:rPr>
          <w:sz w:val="28"/>
          <w:szCs w:val="28"/>
        </w:rPr>
        <w:br w:type="page"/>
      </w:r>
    </w:p>
    <w:p w:rsidR="003216E3" w:rsidRDefault="003216E3" w:rsidP="003216E3">
      <w:pPr>
        <w:pStyle w:val="1"/>
      </w:pPr>
      <w:bookmarkStart w:id="0" w:name="_Toc36637728"/>
      <w:bookmarkStart w:id="1" w:name="_Toc36641742"/>
      <w:bookmarkStart w:id="2" w:name="_Toc60001327"/>
      <w:bookmarkStart w:id="3" w:name="_Toc60049411"/>
      <w:bookmarkStart w:id="4" w:name="_Toc147095581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8790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261B" w:rsidRPr="0047261B" w:rsidRDefault="0047261B">
          <w:pPr>
            <w:pStyle w:val="ab"/>
            <w:rPr>
              <w:sz w:val="8"/>
            </w:rPr>
          </w:pPr>
        </w:p>
        <w:p w:rsidR="001E05AE" w:rsidRDefault="004726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95581" w:history="1">
            <w:r w:rsidR="001E05AE" w:rsidRPr="00455F17">
              <w:rPr>
                <w:rStyle w:val="ac"/>
                <w:noProof/>
              </w:rPr>
              <w:t>Содер</w:t>
            </w:r>
            <w:bookmarkStart w:id="5" w:name="_GoBack"/>
            <w:bookmarkEnd w:id="5"/>
            <w:r w:rsidR="001E05AE" w:rsidRPr="00455F17">
              <w:rPr>
                <w:rStyle w:val="ac"/>
                <w:noProof/>
              </w:rPr>
              <w:t>жание</w:t>
            </w:r>
            <w:r w:rsidR="001E05AE">
              <w:rPr>
                <w:noProof/>
                <w:webHidden/>
              </w:rPr>
              <w:tab/>
            </w:r>
            <w:r w:rsidR="001E05AE">
              <w:rPr>
                <w:noProof/>
                <w:webHidden/>
              </w:rPr>
              <w:fldChar w:fldCharType="begin"/>
            </w:r>
            <w:r w:rsidR="001E05AE">
              <w:rPr>
                <w:noProof/>
                <w:webHidden/>
              </w:rPr>
              <w:instrText xml:space="preserve"> PAGEREF _Toc147095581 \h </w:instrText>
            </w:r>
            <w:r w:rsidR="001E05AE">
              <w:rPr>
                <w:noProof/>
                <w:webHidden/>
              </w:rPr>
            </w:r>
            <w:r w:rsidR="001E05AE">
              <w:rPr>
                <w:noProof/>
                <w:webHidden/>
              </w:rPr>
              <w:fldChar w:fldCharType="separate"/>
            </w:r>
            <w:r w:rsidR="004F6551">
              <w:rPr>
                <w:noProof/>
                <w:webHidden/>
              </w:rPr>
              <w:t>2</w:t>
            </w:r>
            <w:r w:rsidR="001E05AE">
              <w:rPr>
                <w:noProof/>
                <w:webHidden/>
              </w:rPr>
              <w:fldChar w:fldCharType="end"/>
            </w:r>
          </w:hyperlink>
        </w:p>
        <w:p w:rsidR="001E05AE" w:rsidRDefault="001E05A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95582" w:history="1">
            <w:r w:rsidRPr="00455F17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5F17">
              <w:rPr>
                <w:rStyle w:val="ac"/>
                <w:noProof/>
              </w:rPr>
              <w:t>Цель практического занятия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5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5AE" w:rsidRDefault="001E05A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95583" w:history="1">
            <w:r w:rsidRPr="00455F17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5F17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5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5AE" w:rsidRDefault="001E05A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95584" w:history="1">
            <w:r w:rsidRPr="00455F17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5F17">
              <w:rPr>
                <w:rStyle w:val="ac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5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5AE" w:rsidRDefault="001E05A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95585" w:history="1">
            <w:r w:rsidRPr="00455F17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55F17">
              <w:rPr>
                <w:rStyle w:val="ac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5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5AE" w:rsidRDefault="001E05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95586" w:history="1">
            <w:r w:rsidRPr="00455F17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5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5AE" w:rsidRDefault="001E05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95587" w:history="1">
            <w:r w:rsidRPr="00455F17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_Toc147095587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5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61B" w:rsidRDefault="0047261B">
          <w:r>
            <w:rPr>
              <w:b/>
              <w:bCs/>
            </w:rPr>
            <w:fldChar w:fldCharType="end"/>
          </w:r>
        </w:p>
      </w:sdtContent>
    </w:sdt>
    <w:p w:rsidR="002F6E2E" w:rsidRPr="003A07A0" w:rsidRDefault="002F6E2E">
      <w:pPr>
        <w:rPr>
          <w:lang w:val="en-US"/>
        </w:rPr>
      </w:pPr>
    </w:p>
    <w:p w:rsidR="00B95350" w:rsidRDefault="0083758B" w:rsidP="008B7CEC">
      <w:pPr>
        <w:pStyle w:val="1"/>
        <w:numPr>
          <w:ilvl w:val="0"/>
          <w:numId w:val="7"/>
        </w:numPr>
      </w:pPr>
      <w:bookmarkStart w:id="6" w:name="_Toc147095582"/>
      <w:r>
        <w:lastRenderedPageBreak/>
        <w:t>Цель практического занятия</w:t>
      </w:r>
      <w:bookmarkEnd w:id="6"/>
    </w:p>
    <w:p w:rsidR="00274363" w:rsidRPr="00E12FAA" w:rsidRDefault="00F142AA" w:rsidP="00E12FAA">
      <w:pPr>
        <w:ind w:firstLine="708"/>
      </w:pPr>
      <w:bookmarkStart w:id="7" w:name="_Toc35799353"/>
      <w:bookmarkStart w:id="8" w:name="_Toc35799498"/>
      <w:r>
        <w:t>Цель</w:t>
      </w:r>
      <w:r w:rsidR="0083758B">
        <w:t xml:space="preserve"> данного практического занятия состоит в том, чтобы</w:t>
      </w:r>
      <w:r>
        <w:t xml:space="preserve"> </w:t>
      </w:r>
      <w:r w:rsidR="00E12FAA" w:rsidRPr="00E12FAA">
        <w:t xml:space="preserve">научиться применять типовые элементы интерфейса </w:t>
      </w:r>
      <w:proofErr w:type="spellStart"/>
      <w:r w:rsidR="00E12FAA" w:rsidRPr="00E12FAA">
        <w:t>Sailfish</w:t>
      </w:r>
      <w:proofErr w:type="spellEnd"/>
      <w:r w:rsidR="00E12FAA" w:rsidRPr="00E12FAA">
        <w:t xml:space="preserve"> OS.</w:t>
      </w:r>
    </w:p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1F1095" w:rsidRDefault="001F1095" w:rsidP="008B7CEC">
      <w:pPr>
        <w:pStyle w:val="1"/>
        <w:numPr>
          <w:ilvl w:val="0"/>
          <w:numId w:val="7"/>
        </w:numPr>
      </w:pPr>
      <w:bookmarkStart w:id="9" w:name="_Toc60049413"/>
      <w:bookmarkStart w:id="10" w:name="_Toc147095583"/>
      <w:r>
        <w:lastRenderedPageBreak/>
        <w:t>Постановка задачи</w:t>
      </w:r>
      <w:bookmarkEnd w:id="7"/>
      <w:bookmarkEnd w:id="8"/>
      <w:bookmarkEnd w:id="9"/>
      <w:bookmarkEnd w:id="10"/>
    </w:p>
    <w:p w:rsidR="00E12FAA" w:rsidRDefault="00E12FAA" w:rsidP="00E12FAA">
      <w:pPr>
        <w:ind w:firstLine="360"/>
      </w:pPr>
      <w:r>
        <w:t>1) Создать текстовое поле для ввода числа с заголовком и подсказкой</w:t>
      </w:r>
    </w:p>
    <w:p w:rsidR="00E12FAA" w:rsidRDefault="00E12FAA" w:rsidP="00E12FAA">
      <w:pPr>
        <w:ind w:firstLine="360"/>
      </w:pPr>
      <w:r>
        <w:t>2) Создать кнопку, которая будет сохранять визуально нажатое состояние, после того, как пользователь нажал на неё один раз</w:t>
      </w:r>
    </w:p>
    <w:p w:rsidR="00E12FAA" w:rsidRDefault="00E12FAA" w:rsidP="00E12FAA">
      <w:pPr>
        <w:ind w:firstLine="360"/>
      </w:pPr>
      <w:r>
        <w:t>3) Создать кнопку и поле с текстом. Поле с текстом должно отображать нажата ли кнопка или нет выводом текста “Нажата” или “Отпущена”</w:t>
      </w:r>
    </w:p>
    <w:p w:rsidR="00E12FAA" w:rsidRDefault="00E12FAA" w:rsidP="00E12FAA">
      <w:pPr>
        <w:ind w:firstLine="360"/>
        <w:jc w:val="center"/>
      </w:pPr>
      <w:r>
        <w:rPr>
          <w:noProof/>
          <w:lang w:eastAsia="ru-RU"/>
        </w:rPr>
        <w:drawing>
          <wp:inline distT="0" distB="0" distL="0" distR="0">
            <wp:extent cx="3986150" cy="2152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788" cy="21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AA" w:rsidRDefault="00E12FAA" w:rsidP="00E12FAA">
      <w:pPr>
        <w:ind w:firstLine="360"/>
      </w:pPr>
      <w:r>
        <w:t>4) Создать кнопку со значением, которая будет отображать количество нажатий на неё</w:t>
      </w:r>
    </w:p>
    <w:p w:rsidR="00E12FAA" w:rsidRDefault="00E12FAA" w:rsidP="00E12FAA">
      <w:pPr>
        <w:ind w:firstLine="360"/>
        <w:jc w:val="center"/>
      </w:pPr>
      <w:r>
        <w:rPr>
          <w:noProof/>
          <w:lang w:eastAsia="ru-RU"/>
        </w:rPr>
        <w:drawing>
          <wp:inline distT="0" distB="0" distL="0" distR="0">
            <wp:extent cx="3964257" cy="10572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745" cy="10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AA" w:rsidRPr="00B7553F" w:rsidRDefault="00E12FAA" w:rsidP="00E12FAA">
      <w:pPr>
        <w:ind w:firstLine="360"/>
        <w:jc w:val="left"/>
      </w:pPr>
      <w:r>
        <w:t>5) Создать селектор даты, который будет отображать выбранную дату в консоли</w:t>
      </w:r>
    </w:p>
    <w:p w:rsidR="00E12FAA" w:rsidRDefault="00E12FAA" w:rsidP="00E12FAA">
      <w:pPr>
        <w:ind w:firstLine="360"/>
        <w:jc w:val="left"/>
      </w:pPr>
      <w:r>
        <w:t>6) Создать селектор времени, который будет отображать выбранное время в консоли</w:t>
      </w:r>
    </w:p>
    <w:p w:rsidR="00E12FAA" w:rsidRDefault="00E12FAA" w:rsidP="00E12FAA">
      <w:pPr>
        <w:ind w:firstLine="360"/>
        <w:jc w:val="left"/>
      </w:pPr>
      <w:r>
        <w:t>7) Создать поле с выпадающим списком, позволяющее выбрать строку из списка. Результат выбора отобразить в консоли</w:t>
      </w:r>
    </w:p>
    <w:p w:rsidR="00E12FAA" w:rsidRDefault="00E12FAA" w:rsidP="00E12FAA">
      <w:pPr>
        <w:ind w:firstLine="360"/>
        <w:jc w:val="left"/>
      </w:pPr>
      <w:r>
        <w:t>8) Создать переключатель с текстом, в тексте отобразить состояние переключателя “Включен” или “Выключен”</w:t>
      </w:r>
    </w:p>
    <w:p w:rsidR="00E12FAA" w:rsidRDefault="00E12FAA" w:rsidP="00E12FAA">
      <w:pPr>
        <w:ind w:firstLine="360"/>
        <w:jc w:val="left"/>
      </w:pPr>
      <w:r>
        <w:t>9) Создать ползунок и поле с текстом. Поле с текстом должно отображать текущее значение ползунка</w:t>
      </w:r>
    </w:p>
    <w:p w:rsidR="00A57535" w:rsidRPr="00A57535" w:rsidRDefault="00E12FAA" w:rsidP="00E12FAA">
      <w:pPr>
        <w:ind w:firstLine="360"/>
        <w:jc w:val="center"/>
      </w:pPr>
      <w:r>
        <w:rPr>
          <w:noProof/>
          <w:lang w:eastAsia="ru-RU"/>
        </w:rPr>
        <w:drawing>
          <wp:inline distT="0" distB="0" distL="0" distR="0">
            <wp:extent cx="3551274" cy="1198436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288" cy="12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95" w:rsidRDefault="009F6410" w:rsidP="008B7CEC">
      <w:pPr>
        <w:pStyle w:val="1"/>
        <w:numPr>
          <w:ilvl w:val="0"/>
          <w:numId w:val="7"/>
        </w:numPr>
      </w:pPr>
      <w:bookmarkStart w:id="11" w:name="_Toc60049414"/>
      <w:bookmarkStart w:id="12" w:name="_Toc147095584"/>
      <w:r>
        <w:lastRenderedPageBreak/>
        <w:t>Руководство пользователя</w:t>
      </w:r>
      <w:bookmarkEnd w:id="11"/>
      <w:bookmarkEnd w:id="12"/>
    </w:p>
    <w:p w:rsidR="00B7553F" w:rsidRDefault="000051DD" w:rsidP="00B7553F">
      <w:pPr>
        <w:jc w:val="left"/>
        <w:rPr>
          <w:noProof/>
          <w:lang w:eastAsia="ru-RU"/>
        </w:rPr>
      </w:pPr>
      <w:r>
        <w:t>При запуске программы</w:t>
      </w:r>
      <w:r w:rsidR="00854B35">
        <w:t xml:space="preserve"> </w:t>
      </w:r>
      <w:r w:rsidR="00A879B2">
        <w:t>пользователь увидит главную страницу</w:t>
      </w:r>
      <w:r w:rsidR="00B7553F" w:rsidRPr="00B7553F">
        <w:t xml:space="preserve"> </w:t>
      </w:r>
      <w:r w:rsidR="00B7553F">
        <w:t>с первым заданием</w:t>
      </w:r>
      <w:r w:rsidR="00B7553F" w:rsidRPr="00B7553F">
        <w:t xml:space="preserve">: </w:t>
      </w:r>
      <w:r w:rsidR="00B7553F">
        <w:t xml:space="preserve">текстовым полем с заголовком и подсказкой. Переключаться между заданиями можно с помощью кнопок «Вперёд» и «Назад», нажав на которые пользователь перейдёт на следующую страницу или вернётся </w:t>
      </w:r>
      <w:proofErr w:type="gramStart"/>
      <w:r w:rsidR="00B7553F">
        <w:t>к</w:t>
      </w:r>
      <w:proofErr w:type="gramEnd"/>
      <w:r w:rsidR="00B7553F">
        <w:t xml:space="preserve"> предыдущей (рисунок 1).</w:t>
      </w:r>
      <w:r w:rsidR="00B7553F" w:rsidRPr="00B7553F">
        <w:rPr>
          <w:noProof/>
          <w:lang w:eastAsia="ru-RU"/>
        </w:rPr>
        <w:t xml:space="preserve"> </w:t>
      </w:r>
    </w:p>
    <w:p w:rsidR="0074662A" w:rsidRPr="00B7553F" w:rsidRDefault="00B7553F" w:rsidP="00B7553F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EA115" wp14:editId="77668335">
                <wp:simplePos x="0" y="0"/>
                <wp:positionH relativeFrom="column">
                  <wp:posOffset>53975</wp:posOffset>
                </wp:positionH>
                <wp:positionV relativeFrom="paragraph">
                  <wp:posOffset>4040505</wp:posOffset>
                </wp:positionV>
                <wp:extent cx="5940425" cy="635"/>
                <wp:effectExtent l="0" t="0" r="3175" b="0"/>
                <wp:wrapThrough wrapText="bothSides">
                  <wp:wrapPolygon edited="0">
                    <wp:start x="0" y="0"/>
                    <wp:lineTo x="0" y="20681"/>
                    <wp:lineTo x="21542" y="20681"/>
                    <wp:lineTo x="21542" y="0"/>
                    <wp:lineTo x="0" y="0"/>
                  </wp:wrapPolygon>
                </wp:wrapThrough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553F" w:rsidRDefault="00B7553F" w:rsidP="00B7553F">
                            <w:pPr>
                              <w:pStyle w:val="aa"/>
                            </w:pPr>
                          </w:p>
                          <w:p w:rsidR="00B7553F" w:rsidRPr="00E03B00" w:rsidRDefault="00B7553F" w:rsidP="00B7553F">
                            <w:pPr>
                              <w:pStyle w:val="aa"/>
                            </w:pPr>
                            <w:r>
                              <w:t>Рисунок 1. Кнопки перемещения между страницами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4.25pt;margin-top:318.15pt;width:467.75pt;height:.0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" stroked="f">
                <v:textbox style="mso-fit-shape-to-text:t" inset="0,0,0,0">
                  <w:txbxContent>
                    <w:p w:rsidR="00B7553F" w:rsidRDefault="00B7553F" w:rsidP="00B7553F">
                      <w:pPr>
                        <w:pStyle w:val="aa"/>
                      </w:pPr>
                    </w:p>
                    <w:p w:rsidR="00B7553F" w:rsidRPr="00E03B00" w:rsidRDefault="00B7553F" w:rsidP="00B7553F">
                      <w:pPr>
                        <w:pStyle w:val="aa"/>
                      </w:pPr>
                      <w:r>
                        <w:t>Рисунок 1. Кнопки перемещения между страницами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2C48DA1" wp14:editId="397A1941">
            <wp:extent cx="2464159" cy="401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1"/>
                    <a:stretch/>
                  </pic:blipFill>
                  <pic:spPr bwMode="auto">
                    <a:xfrm>
                      <a:off x="0" y="0"/>
                      <a:ext cx="2472624" cy="4033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B00" w:rsidRPr="00E03B00" w:rsidRDefault="00E03B00" w:rsidP="006C2E92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671A9" wp14:editId="2A23210F">
                <wp:simplePos x="0" y="0"/>
                <wp:positionH relativeFrom="column">
                  <wp:posOffset>-69850</wp:posOffset>
                </wp:positionH>
                <wp:positionV relativeFrom="paragraph">
                  <wp:posOffset>1823085</wp:posOffset>
                </wp:positionV>
                <wp:extent cx="5940425" cy="635"/>
                <wp:effectExtent l="0" t="0" r="3175" b="0"/>
                <wp:wrapThrough wrapText="bothSides">
                  <wp:wrapPolygon edited="0">
                    <wp:start x="0" y="0"/>
                    <wp:lineTo x="0" y="20681"/>
                    <wp:lineTo x="21542" y="20681"/>
                    <wp:lineTo x="21542" y="0"/>
                    <wp:lineTo x="0" y="0"/>
                  </wp:wrapPolygon>
                </wp:wrapThrough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553F" w:rsidRDefault="00B7553F" w:rsidP="00946009">
                            <w:pPr>
                              <w:pStyle w:val="aa"/>
                            </w:pPr>
                          </w:p>
                          <w:p w:rsidR="00B7553F" w:rsidRPr="00E03B00" w:rsidRDefault="00B7553F" w:rsidP="00946009">
                            <w:pPr>
                              <w:pStyle w:val="aa"/>
                            </w:pPr>
                            <w:r>
                              <w:t xml:space="preserve">Рисунок 2. </w:t>
                            </w:r>
                            <w:r w:rsidR="006C2E92">
                              <w:t>Вывод в консоль строки выпадающего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27" type="#_x0000_t202" style="position:absolute;left:0;text-align:left;margin-left:-5.5pt;margin-top:143.55pt;width:467.75pt;height:.0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" stroked="f">
                <v:textbox style="mso-fit-shape-to-text:t" inset="0,0,0,0">
                  <w:txbxContent>
                    <w:p w:rsidR="00B7553F" w:rsidRDefault="00B7553F" w:rsidP="00946009">
                      <w:pPr>
                        <w:pStyle w:val="aa"/>
                      </w:pPr>
                    </w:p>
                    <w:p w:rsidR="00B7553F" w:rsidRPr="00E03B00" w:rsidRDefault="00B7553F" w:rsidP="00946009">
                      <w:pPr>
                        <w:pStyle w:val="aa"/>
                      </w:pPr>
                      <w:r>
                        <w:t xml:space="preserve">Рисунок 2. </w:t>
                      </w:r>
                      <w:r w:rsidR="006C2E92">
                        <w:t>Вывод в консоль строки выпадающего списка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C2E92">
        <w:t>Для выполнения шагов №5-7</w:t>
      </w:r>
      <w:r w:rsidR="00B7553F">
        <w:t xml:space="preserve"> </w:t>
      </w:r>
      <w:r w:rsidR="006C2E92">
        <w:t>выбранная пользователем информация будет отображаться в консоли</w:t>
      </w:r>
      <w:r w:rsidR="008F5FA1">
        <w:t xml:space="preserve"> </w:t>
      </w:r>
      <w:r w:rsidR="006C2E92">
        <w:t>(рисунок 2).</w:t>
      </w:r>
    </w:p>
    <w:p w:rsidR="00E03B00" w:rsidRDefault="006C2E92" w:rsidP="00E03B0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115434" cy="1295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43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3A" w:rsidRPr="00E03B00" w:rsidRDefault="00817A3A" w:rsidP="006C2E92">
      <w:pPr>
        <w:ind w:firstLine="0"/>
        <w:jc w:val="left"/>
      </w:pPr>
    </w:p>
    <w:p w:rsidR="009F6410" w:rsidRDefault="009F6410" w:rsidP="008B7CEC">
      <w:pPr>
        <w:pStyle w:val="1"/>
        <w:numPr>
          <w:ilvl w:val="0"/>
          <w:numId w:val="7"/>
        </w:numPr>
      </w:pPr>
      <w:bookmarkStart w:id="13" w:name="_Toc60049415"/>
      <w:bookmarkStart w:id="14" w:name="_Toc147095585"/>
      <w:r>
        <w:lastRenderedPageBreak/>
        <w:t>Руководство программиста</w:t>
      </w:r>
      <w:bookmarkEnd w:id="13"/>
      <w:bookmarkEnd w:id="14"/>
    </w:p>
    <w:p w:rsidR="00756A12" w:rsidRPr="00246DB1" w:rsidRDefault="00CF74F3" w:rsidP="005F0EB3">
      <w:r>
        <w:t xml:space="preserve">Программа реализована на языке программирования </w:t>
      </w:r>
      <w:r w:rsidR="003A07A0">
        <w:rPr>
          <w:lang w:val="en-US"/>
        </w:rPr>
        <w:t>QML</w:t>
      </w:r>
      <w:r>
        <w:t xml:space="preserve">. </w:t>
      </w:r>
      <w:r w:rsidR="00B31F65">
        <w:t>Также был</w:t>
      </w:r>
      <w:r w:rsidR="00246DB1">
        <w:t>и</w:t>
      </w:r>
      <w:r w:rsidR="00B31F65">
        <w:t xml:space="preserve"> создан</w:t>
      </w:r>
      <w:r w:rsidR="00246DB1">
        <w:t>ы 9</w:t>
      </w:r>
      <w:r w:rsidR="00B31F65">
        <w:t xml:space="preserve"> новы</w:t>
      </w:r>
      <w:r w:rsidR="00246DB1">
        <w:t>х</w:t>
      </w:r>
      <w:r w:rsidR="00B31F65">
        <w:t xml:space="preserve"> файл</w:t>
      </w:r>
      <w:r w:rsidR="00246DB1">
        <w:t>ов</w:t>
      </w:r>
      <w:r w:rsidR="00B31F65">
        <w:t xml:space="preserve"> </w:t>
      </w:r>
      <w:r w:rsidR="00246DB1">
        <w:rPr>
          <w:lang w:val="en-US"/>
        </w:rPr>
        <w:t>Task</w:t>
      </w:r>
      <w:r w:rsidR="00246DB1" w:rsidRPr="00246DB1">
        <w:t>1</w:t>
      </w:r>
      <w:r w:rsidR="00B31F65" w:rsidRPr="00B31F65">
        <w:t>.</w:t>
      </w:r>
      <w:proofErr w:type="spellStart"/>
      <w:r w:rsidR="00B31F65">
        <w:rPr>
          <w:lang w:val="en-US"/>
        </w:rPr>
        <w:t>qml</w:t>
      </w:r>
      <w:proofErr w:type="spellEnd"/>
      <w:r w:rsidR="00246DB1" w:rsidRPr="00246DB1">
        <w:t xml:space="preserve">, …, </w:t>
      </w:r>
      <w:r w:rsidR="00246DB1">
        <w:rPr>
          <w:lang w:val="en-US"/>
        </w:rPr>
        <w:t>Task</w:t>
      </w:r>
      <w:r w:rsidR="00246DB1" w:rsidRPr="00246DB1">
        <w:t>9.</w:t>
      </w:r>
      <w:proofErr w:type="spellStart"/>
      <w:r w:rsidR="00246DB1">
        <w:rPr>
          <w:lang w:val="en-US"/>
        </w:rPr>
        <w:t>qml</w:t>
      </w:r>
      <w:proofErr w:type="spellEnd"/>
      <w:r w:rsidR="00246DB1" w:rsidRPr="00246DB1">
        <w:t>.</w:t>
      </w:r>
    </w:p>
    <w:p w:rsidR="00D74B05" w:rsidRDefault="005F0EB3" w:rsidP="008B7CEC">
      <w:pPr>
        <w:pStyle w:val="a4"/>
        <w:numPr>
          <w:ilvl w:val="0"/>
          <w:numId w:val="8"/>
        </w:numPr>
      </w:pPr>
      <w:r>
        <w:t xml:space="preserve">Для выполнения </w:t>
      </w:r>
      <w:r w:rsidR="00246DB1">
        <w:t xml:space="preserve">шага №1 был реализован элемент </w:t>
      </w:r>
      <w:proofErr w:type="spellStart"/>
      <w:r w:rsidR="00246DB1" w:rsidRPr="00246DB1">
        <w:rPr>
          <w:lang w:val="en-US"/>
        </w:rPr>
        <w:t>TextField</w:t>
      </w:r>
      <w:proofErr w:type="spellEnd"/>
      <w:r w:rsidR="00246DB1">
        <w:t>.</w:t>
      </w:r>
      <w:r w:rsidR="00D74B05" w:rsidRPr="00D74B05">
        <w:t xml:space="preserve"> </w:t>
      </w:r>
      <w:r w:rsidR="00D74B05">
        <w:t>Для создания подзаголовка и подсказки и введения ограничения на ввод были использованы свойства</w:t>
      </w:r>
      <w:r w:rsidR="00D74B05" w:rsidRPr="00D74B05">
        <w:t>:</w:t>
      </w:r>
    </w:p>
    <w:p w:rsidR="00D74B05" w:rsidRDefault="00D74B05" w:rsidP="008B7CEC">
      <w:pPr>
        <w:pStyle w:val="a4"/>
        <w:numPr>
          <w:ilvl w:val="0"/>
          <w:numId w:val="9"/>
        </w:numPr>
      </w:pPr>
      <w:proofErr w:type="spellStart"/>
      <w:r w:rsidRPr="00D74B05">
        <w:rPr>
          <w:lang w:val="en-US"/>
        </w:rPr>
        <w:t>placeholderText</w:t>
      </w:r>
      <w:proofErr w:type="spellEnd"/>
      <w:r>
        <w:t xml:space="preserve"> – текст, заполняющий пространство внутри поля до начала ввода</w:t>
      </w:r>
    </w:p>
    <w:p w:rsidR="00D74B05" w:rsidRDefault="00D74B05" w:rsidP="008B7CEC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inputMethodHints</w:t>
      </w:r>
      <w:proofErr w:type="spellEnd"/>
      <w:r>
        <w:t xml:space="preserve"> – подсказки по методу ввода</w:t>
      </w:r>
    </w:p>
    <w:p w:rsidR="00246DB1" w:rsidRPr="00D74B05" w:rsidRDefault="00246DB1" w:rsidP="008B7CEC">
      <w:pPr>
        <w:pStyle w:val="a4"/>
        <w:numPr>
          <w:ilvl w:val="0"/>
          <w:numId w:val="9"/>
        </w:numPr>
      </w:pPr>
      <w:r w:rsidRPr="00D74B05">
        <w:rPr>
          <w:lang w:val="en-US"/>
        </w:rPr>
        <w:t>description</w:t>
      </w:r>
      <w:r w:rsidR="00D74B05">
        <w:t xml:space="preserve"> - описание</w:t>
      </w:r>
    </w:p>
    <w:p w:rsidR="005F0EB3" w:rsidRPr="00EE2D95" w:rsidRDefault="00D74B05" w:rsidP="008B7CEC">
      <w:pPr>
        <w:pStyle w:val="a4"/>
        <w:numPr>
          <w:ilvl w:val="0"/>
          <w:numId w:val="8"/>
        </w:numPr>
      </w:pPr>
      <w:r>
        <w:t xml:space="preserve">Для выполнения шага №2 был реализован элемент </w:t>
      </w:r>
      <w:r>
        <w:rPr>
          <w:lang w:val="en-US"/>
        </w:rPr>
        <w:t>Button</w:t>
      </w:r>
      <w:r>
        <w:t>.</w:t>
      </w:r>
      <w:r w:rsidRPr="00D74B05">
        <w:t xml:space="preserve"> </w:t>
      </w:r>
      <w:r w:rsidR="00DA3A6B">
        <w:t xml:space="preserve">В нём было добавлено пользовательское свойство типа </w:t>
      </w:r>
      <w:r w:rsidR="00DA3A6B">
        <w:rPr>
          <w:lang w:val="en-US"/>
        </w:rPr>
        <w:t>bool</w:t>
      </w:r>
      <w:r w:rsidR="00DA3A6B" w:rsidRPr="00DA3A6B">
        <w:t xml:space="preserve">: </w:t>
      </w:r>
      <w:proofErr w:type="spellStart"/>
      <w:r w:rsidR="00DA3A6B" w:rsidRPr="00DA3A6B">
        <w:t>property</w:t>
      </w:r>
      <w:proofErr w:type="spellEnd"/>
      <w:r w:rsidR="00DA3A6B" w:rsidRPr="00DA3A6B">
        <w:t xml:space="preserve"> </w:t>
      </w:r>
      <w:proofErr w:type="spellStart"/>
      <w:r w:rsidR="00DA3A6B" w:rsidRPr="00DA3A6B">
        <w:t>bool</w:t>
      </w:r>
      <w:proofErr w:type="spellEnd"/>
      <w:r w:rsidR="00DA3A6B" w:rsidRPr="00DA3A6B">
        <w:t xml:space="preserve"> </w:t>
      </w:r>
      <w:proofErr w:type="spellStart"/>
      <w:r w:rsidR="00DA3A6B" w:rsidRPr="00DA3A6B">
        <w:t>toggle</w:t>
      </w:r>
      <w:proofErr w:type="spellEnd"/>
      <w:r w:rsidR="00DA3A6B" w:rsidRPr="00DA3A6B">
        <w:t xml:space="preserve">: </w:t>
      </w:r>
      <w:proofErr w:type="spellStart"/>
      <w:r w:rsidR="00DA3A6B" w:rsidRPr="00DA3A6B">
        <w:t>false</w:t>
      </w:r>
      <w:proofErr w:type="spellEnd"/>
      <w:r w:rsidR="00DA3A6B" w:rsidRPr="00DA3A6B">
        <w:t>.</w:t>
      </w:r>
      <w:r w:rsidR="00EE2D95" w:rsidRPr="00EE2D95">
        <w:t xml:space="preserve"> </w:t>
      </w:r>
      <w:r w:rsidR="00EE2D95">
        <w:t xml:space="preserve">Укажем его в свойство </w:t>
      </w:r>
      <w:proofErr w:type="spellStart"/>
      <w:r w:rsidR="00EE2D95">
        <w:t>down</w:t>
      </w:r>
      <w:proofErr w:type="spellEnd"/>
      <w:r w:rsidR="00EE2D95">
        <w:t>. При нажатии будем обновлять значение свойства следующим образом, используя свойство</w:t>
      </w:r>
      <w:r w:rsidR="00DA3A6B">
        <w:t xml:space="preserve"> </w:t>
      </w:r>
      <w:proofErr w:type="spellStart"/>
      <w:r w:rsidR="00DA3A6B">
        <w:t>onClicked</w:t>
      </w:r>
      <w:proofErr w:type="spellEnd"/>
      <w:r w:rsidR="00EE2D95" w:rsidRPr="00EE2D95">
        <w:t>:</w:t>
      </w:r>
      <w:r w:rsidR="00DA3A6B">
        <w:t xml:space="preserve"> </w:t>
      </w:r>
      <w:proofErr w:type="spellStart"/>
      <w:r w:rsidR="00EE2D95" w:rsidRPr="00EE2D95">
        <w:t>onClicked</w:t>
      </w:r>
      <w:proofErr w:type="spellEnd"/>
      <w:r w:rsidR="00EE2D95" w:rsidRPr="00EE2D95">
        <w:t xml:space="preserve">: </w:t>
      </w:r>
      <w:proofErr w:type="spellStart"/>
      <w:r w:rsidR="00EE2D95" w:rsidRPr="00EE2D95">
        <w:t>toggle</w:t>
      </w:r>
      <w:proofErr w:type="spellEnd"/>
      <w:r w:rsidR="00EE2D95" w:rsidRPr="00EE2D95">
        <w:t xml:space="preserve"> =</w:t>
      </w:r>
      <w:proofErr w:type="gramStart"/>
      <w:r w:rsidR="00EE2D95" w:rsidRPr="00EE2D95">
        <w:t xml:space="preserve"> !</w:t>
      </w:r>
      <w:proofErr w:type="spellStart"/>
      <w:proofErr w:type="gramEnd"/>
      <w:r w:rsidR="00EE2D95" w:rsidRPr="00EE2D95">
        <w:t>toggle</w:t>
      </w:r>
      <w:proofErr w:type="spellEnd"/>
      <w:r w:rsidR="00EE2D95" w:rsidRPr="00EE2D95">
        <w:t>.</w:t>
      </w:r>
    </w:p>
    <w:p w:rsidR="009352DC" w:rsidRDefault="009352DC" w:rsidP="008B7CEC">
      <w:pPr>
        <w:pStyle w:val="a4"/>
        <w:numPr>
          <w:ilvl w:val="0"/>
          <w:numId w:val="8"/>
        </w:numPr>
      </w:pPr>
      <w:r>
        <w:t>Для выполнения шага №</w:t>
      </w:r>
      <w:r>
        <w:t>3</w:t>
      </w:r>
      <w:r>
        <w:t xml:space="preserve"> был реализован элемент </w:t>
      </w:r>
      <w:r>
        <w:rPr>
          <w:lang w:val="en-US"/>
        </w:rPr>
        <w:t>Button</w:t>
      </w:r>
      <w:r>
        <w:t xml:space="preserve"> со свойством</w:t>
      </w:r>
      <w:r w:rsidRPr="009352DC">
        <w:t xml:space="preserve"> </w:t>
      </w:r>
      <w:r>
        <w:rPr>
          <w:lang w:val="en-US"/>
        </w:rPr>
        <w:t>text</w:t>
      </w:r>
      <w:r>
        <w:t xml:space="preserve"> и текстовое поле </w:t>
      </w:r>
      <w:r>
        <w:rPr>
          <w:lang w:val="en-US"/>
        </w:rPr>
        <w:t>Label</w:t>
      </w:r>
      <w:r>
        <w:t xml:space="preserve">. Его свойство </w:t>
      </w:r>
      <w:r>
        <w:rPr>
          <w:lang w:val="en-US"/>
        </w:rPr>
        <w:t>text</w:t>
      </w:r>
      <w:r w:rsidRPr="009352DC">
        <w:t xml:space="preserve"> </w:t>
      </w:r>
      <w:r>
        <w:t>принимает соответствующее значение в зависимости от того, нажата ли кнопка или отпущена</w:t>
      </w:r>
      <w:r w:rsidRPr="009352DC">
        <w:t xml:space="preserve">: </w:t>
      </w:r>
    </w:p>
    <w:p w:rsidR="00EE2D95" w:rsidRDefault="009352DC" w:rsidP="009352DC">
      <w:pPr>
        <w:pStyle w:val="a4"/>
        <w:numPr>
          <w:ilvl w:val="0"/>
          <w:numId w:val="0"/>
        </w:numPr>
        <w:ind w:left="1129"/>
      </w:pPr>
      <w:proofErr w:type="spellStart"/>
      <w:r w:rsidRPr="009352DC">
        <w:t>text</w:t>
      </w:r>
      <w:proofErr w:type="spellEnd"/>
      <w:r w:rsidRPr="009352DC">
        <w:t xml:space="preserve">: </w:t>
      </w:r>
      <w:proofErr w:type="spellStart"/>
      <w:r w:rsidRPr="009352DC">
        <w:t>btn.down</w:t>
      </w:r>
      <w:proofErr w:type="spellEnd"/>
      <w:proofErr w:type="gramStart"/>
      <w:r w:rsidRPr="009352DC">
        <w:t xml:space="preserve"> ?</w:t>
      </w:r>
      <w:proofErr w:type="spellStart"/>
      <w:proofErr w:type="gramEnd"/>
      <w:r w:rsidRPr="009352DC">
        <w:t xml:space="preserve"> </w:t>
      </w:r>
      <w:proofErr w:type="spellEnd"/>
      <w:r w:rsidRPr="009352DC">
        <w:t>"Нажато"</w:t>
      </w:r>
      <w:proofErr w:type="gramStart"/>
      <w:r w:rsidRPr="009352DC">
        <w:t xml:space="preserve"> :</w:t>
      </w:r>
      <w:proofErr w:type="gramEnd"/>
      <w:r w:rsidRPr="009352DC">
        <w:t xml:space="preserve"> "Отпущено"</w:t>
      </w:r>
      <w:r>
        <w:t>.</w:t>
      </w:r>
    </w:p>
    <w:p w:rsidR="009352DC" w:rsidRDefault="009352DC" w:rsidP="008B7CEC">
      <w:pPr>
        <w:pStyle w:val="a4"/>
        <w:numPr>
          <w:ilvl w:val="0"/>
          <w:numId w:val="8"/>
        </w:numPr>
      </w:pPr>
      <w:r>
        <w:t>Для выполнения шага №</w:t>
      </w:r>
      <w:r>
        <w:t>4</w:t>
      </w:r>
      <w:r>
        <w:t xml:space="preserve"> был</w:t>
      </w:r>
      <w:r w:rsidR="00BB3B31">
        <w:t>и</w:t>
      </w:r>
      <w:r>
        <w:t xml:space="preserve"> реализован</w:t>
      </w:r>
      <w:r w:rsidR="00BB3B31">
        <w:t>ы</w:t>
      </w:r>
      <w:r>
        <w:t xml:space="preserve"> элемент</w:t>
      </w:r>
      <w:r w:rsidR="00BB3B31">
        <w:t xml:space="preserve">ы </w:t>
      </w:r>
      <w:r w:rsidR="00BB3B31">
        <w:rPr>
          <w:lang w:val="en-US"/>
        </w:rPr>
        <w:t>Label</w:t>
      </w:r>
      <w:r w:rsidR="00BB3B31">
        <w:t xml:space="preserve"> и</w:t>
      </w:r>
      <w:r w:rsidR="00BB3B31" w:rsidRPr="00BB3B31">
        <w:t xml:space="preserve"> </w:t>
      </w:r>
      <w:r w:rsidR="00BB3B31">
        <w:rPr>
          <w:lang w:val="en-US"/>
        </w:rPr>
        <w:t>Button</w:t>
      </w:r>
      <w:r w:rsidR="00BB3B31">
        <w:t xml:space="preserve">. К свойствам кнопки </w:t>
      </w:r>
      <w:r w:rsidR="00BB3B31">
        <w:t xml:space="preserve">было добавлено пользовательское свойство типа </w:t>
      </w:r>
      <w:proofErr w:type="spellStart"/>
      <w:r w:rsidR="00BB3B31">
        <w:rPr>
          <w:lang w:val="en-US"/>
        </w:rPr>
        <w:t>int</w:t>
      </w:r>
      <w:proofErr w:type="spellEnd"/>
      <w:r w:rsidR="00BB3B31">
        <w:t>, которому присваиваем значение 0</w:t>
      </w:r>
      <w:r w:rsidR="00BB3B31" w:rsidRPr="00756A12">
        <w:t xml:space="preserve">: </w:t>
      </w:r>
      <w:proofErr w:type="spellStart"/>
      <w:r w:rsidR="00BB3B31" w:rsidRPr="00756A12">
        <w:t>property</w:t>
      </w:r>
      <w:proofErr w:type="spellEnd"/>
      <w:r w:rsidR="00BB3B31" w:rsidRPr="00756A12">
        <w:t xml:space="preserve"> </w:t>
      </w:r>
      <w:proofErr w:type="spellStart"/>
      <w:r w:rsidR="00BB3B31" w:rsidRPr="00756A12">
        <w:t>int</w:t>
      </w:r>
      <w:proofErr w:type="spellEnd"/>
      <w:r w:rsidR="00BB3B31" w:rsidRPr="00756A12">
        <w:t xml:space="preserve"> </w:t>
      </w:r>
      <w:proofErr w:type="spellStart"/>
      <w:r w:rsidR="00BB3B31" w:rsidRPr="00756A12">
        <w:t>count</w:t>
      </w:r>
      <w:r w:rsidR="00BB3B31">
        <w:rPr>
          <w:lang w:val="en-US"/>
        </w:rPr>
        <w:t>er</w:t>
      </w:r>
      <w:proofErr w:type="spellEnd"/>
      <w:r w:rsidR="00BB3B31">
        <w:t xml:space="preserve">. </w:t>
      </w:r>
      <w:r w:rsidR="00BB3B31" w:rsidRPr="00BB3B31">
        <w:t xml:space="preserve">С помощью функции </w:t>
      </w:r>
      <w:proofErr w:type="spellStart"/>
      <w:r w:rsidR="00BB3B31" w:rsidRPr="00BB3B31">
        <w:t>onClicked</w:t>
      </w:r>
      <w:proofErr w:type="spellEnd"/>
      <w:r w:rsidR="00BB3B31" w:rsidRPr="00BB3B31">
        <w:t xml:space="preserve"> реализуем увеличение значения </w:t>
      </w:r>
      <w:proofErr w:type="spellStart"/>
      <w:r w:rsidR="00BB3B31" w:rsidRPr="00BB3B31">
        <w:t>count</w:t>
      </w:r>
      <w:r w:rsidR="00BB3B31">
        <w:rPr>
          <w:lang w:val="en-US"/>
        </w:rPr>
        <w:t>er</w:t>
      </w:r>
      <w:proofErr w:type="spellEnd"/>
      <w:r w:rsidR="00BB3B31">
        <w:t xml:space="preserve"> на единицу</w:t>
      </w:r>
      <w:r w:rsidR="00BB3B31" w:rsidRPr="00BB3B31">
        <w:t xml:space="preserve"> </w:t>
      </w:r>
      <w:r w:rsidR="00BB3B31" w:rsidRPr="00BB3B31">
        <w:t>по нажатию</w:t>
      </w:r>
      <w:r w:rsidR="00BB3B31" w:rsidRPr="00BB3B31">
        <w:t xml:space="preserve"> </w:t>
      </w:r>
      <w:r w:rsidR="00BB3B31" w:rsidRPr="00BB3B31">
        <w:t>кнопки</w:t>
      </w:r>
      <w:r w:rsidR="00BB3B31" w:rsidRPr="00BB3B31">
        <w:t xml:space="preserve">. </w:t>
      </w:r>
      <w:r w:rsidR="00BB3B31">
        <w:t>Значение пользовательского свойства отображается в текстовом поле.</w:t>
      </w:r>
    </w:p>
    <w:p w:rsidR="00BB3B31" w:rsidRDefault="00BB3B31" w:rsidP="008B7CEC">
      <w:pPr>
        <w:pStyle w:val="a4"/>
        <w:numPr>
          <w:ilvl w:val="0"/>
          <w:numId w:val="8"/>
        </w:numPr>
      </w:pPr>
      <w:r>
        <w:t>Для выполнения шага №</w:t>
      </w:r>
      <w:r>
        <w:t>5</w:t>
      </w:r>
      <w:r>
        <w:t xml:space="preserve"> был реализован элемент </w:t>
      </w:r>
      <w:proofErr w:type="spellStart"/>
      <w:r w:rsidRPr="00BB3B31">
        <w:rPr>
          <w:lang w:val="en-US"/>
        </w:rPr>
        <w:t>DatePicker</w:t>
      </w:r>
      <w:proofErr w:type="spellEnd"/>
      <w:r>
        <w:t xml:space="preserve"> – селектор даты. Выбранная пользователем дата будет отображаться в консоли при помощи свойства </w:t>
      </w:r>
      <w:proofErr w:type="spellStart"/>
      <w:r w:rsidRPr="00BB3B31">
        <w:t>onDateTextChanged</w:t>
      </w:r>
      <w:proofErr w:type="spellEnd"/>
      <w:r>
        <w:t>.</w:t>
      </w:r>
    </w:p>
    <w:p w:rsidR="00BB3B31" w:rsidRPr="00BB3B31" w:rsidRDefault="00BB3B31" w:rsidP="008B7CEC">
      <w:pPr>
        <w:pStyle w:val="a4"/>
        <w:numPr>
          <w:ilvl w:val="0"/>
          <w:numId w:val="8"/>
        </w:numPr>
      </w:pPr>
      <w:r>
        <w:t>Для выполнения шага №</w:t>
      </w:r>
      <w:r>
        <w:t>6</w:t>
      </w:r>
      <w:r>
        <w:t xml:space="preserve"> был</w:t>
      </w:r>
      <w:r>
        <w:t>и</w:t>
      </w:r>
      <w:r>
        <w:t xml:space="preserve"> реализован</w:t>
      </w:r>
      <w:r>
        <w:t>ы</w:t>
      </w:r>
      <w:r>
        <w:t xml:space="preserve"> элемент</w:t>
      </w:r>
      <w:r>
        <w:t xml:space="preserve">ы </w:t>
      </w:r>
      <w:proofErr w:type="spellStart"/>
      <w:r w:rsidRPr="00BB3B31">
        <w:rPr>
          <w:lang w:val="en-US"/>
        </w:rPr>
        <w:t>TimePicker</w:t>
      </w:r>
      <w:proofErr w:type="spellEnd"/>
      <w:r w:rsidRPr="00BB3B31">
        <w:t xml:space="preserve"> </w:t>
      </w:r>
      <w:r>
        <w:t xml:space="preserve">и </w:t>
      </w:r>
      <w:proofErr w:type="spellStart"/>
      <w:r w:rsidRPr="00BB3B31">
        <w:t>Timer</w:t>
      </w:r>
      <w:proofErr w:type="spellEnd"/>
      <w:r>
        <w:t xml:space="preserve">. В элементе </w:t>
      </w:r>
      <w:proofErr w:type="spellStart"/>
      <w:r w:rsidRPr="00BB3B31">
        <w:t>TimePicker</w:t>
      </w:r>
      <w:proofErr w:type="spellEnd"/>
      <w:r>
        <w:t xml:space="preserve"> заданы значения следующих свойств</w:t>
      </w:r>
      <w:r>
        <w:rPr>
          <w:lang w:val="en-US"/>
        </w:rPr>
        <w:t>:</w:t>
      </w:r>
    </w:p>
    <w:p w:rsidR="00DD2094" w:rsidRDefault="00DD2094" w:rsidP="008B7CEC">
      <w:pPr>
        <w:pStyle w:val="a4"/>
        <w:numPr>
          <w:ilvl w:val="0"/>
          <w:numId w:val="10"/>
        </w:numPr>
      </w:pPr>
      <w:r>
        <w:t xml:space="preserve">            </w:t>
      </w:r>
      <w:proofErr w:type="spellStart"/>
      <w:r>
        <w:rPr>
          <w:lang w:val="en-US"/>
        </w:rPr>
        <w:t>i</w:t>
      </w:r>
      <w:proofErr w:type="spellEnd"/>
      <w:r>
        <w:t>d</w:t>
      </w:r>
      <w:r>
        <w:rPr>
          <w:lang w:val="en-US"/>
        </w:rPr>
        <w:t xml:space="preserve"> - </w:t>
      </w:r>
      <w:r>
        <w:t>идентификатор</w:t>
      </w:r>
      <w:r>
        <w:rPr>
          <w:lang w:val="en-US"/>
        </w:rPr>
        <w:t xml:space="preserve"> </w:t>
      </w:r>
    </w:p>
    <w:p w:rsidR="00DD2094" w:rsidRDefault="00DD2094" w:rsidP="008B7CEC">
      <w:pPr>
        <w:pStyle w:val="a4"/>
        <w:numPr>
          <w:ilvl w:val="0"/>
          <w:numId w:val="10"/>
        </w:numPr>
      </w:pPr>
      <w:r>
        <w:t xml:space="preserve">            </w:t>
      </w:r>
      <w:r>
        <w:rPr>
          <w:lang w:val="en-US"/>
        </w:rPr>
        <w:t>h</w:t>
      </w:r>
      <w:proofErr w:type="spellStart"/>
      <w:r>
        <w:t>our</w:t>
      </w:r>
      <w:proofErr w:type="spellEnd"/>
      <w:r>
        <w:t xml:space="preserve"> – часы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DD2094" w:rsidRDefault="00DD2094" w:rsidP="008B7CEC">
      <w:pPr>
        <w:pStyle w:val="a4"/>
        <w:numPr>
          <w:ilvl w:val="0"/>
          <w:numId w:val="10"/>
        </w:numPr>
      </w:pPr>
      <w:r>
        <w:t xml:space="preserve">            </w:t>
      </w:r>
      <w:r>
        <w:rPr>
          <w:lang w:val="en-US"/>
        </w:rPr>
        <w:t>m</w:t>
      </w:r>
      <w:proofErr w:type="spellStart"/>
      <w:r>
        <w:t>inute</w:t>
      </w:r>
      <w:proofErr w:type="spellEnd"/>
      <w:r>
        <w:rPr>
          <w:lang w:val="en-US"/>
        </w:rPr>
        <w:t xml:space="preserve"> - </w:t>
      </w:r>
      <w:r>
        <w:t>минуты</w:t>
      </w:r>
      <w: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BB3B31" w:rsidRPr="00DD2094" w:rsidRDefault="00DD2094" w:rsidP="008B7CEC">
      <w:pPr>
        <w:pStyle w:val="a4"/>
        <w:numPr>
          <w:ilvl w:val="0"/>
          <w:numId w:val="10"/>
        </w:numPr>
      </w:pPr>
      <w:r w:rsidRPr="00DD2094">
        <w:lastRenderedPageBreak/>
        <w:t xml:space="preserve">            </w:t>
      </w:r>
      <w:proofErr w:type="spellStart"/>
      <w:r w:rsidRPr="00DD2094">
        <w:rPr>
          <w:lang w:val="en-US"/>
        </w:rPr>
        <w:t>onTimeChanged</w:t>
      </w:r>
      <w:proofErr w:type="spellEnd"/>
      <w:r w:rsidRPr="00DD2094">
        <w:t xml:space="preserve">: </w:t>
      </w:r>
      <w:r w:rsidRPr="00DD2094">
        <w:rPr>
          <w:lang w:val="en-US"/>
        </w:rPr>
        <w:t>console</w:t>
      </w:r>
      <w:r w:rsidRPr="00DD2094">
        <w:t>.</w:t>
      </w:r>
      <w:r w:rsidRPr="00DD2094">
        <w:rPr>
          <w:lang w:val="en-US"/>
        </w:rPr>
        <w:t>log</w:t>
      </w:r>
      <w:r w:rsidRPr="00DD2094">
        <w:t>(</w:t>
      </w:r>
      <w:r w:rsidRPr="00DD2094">
        <w:rPr>
          <w:lang w:val="en-US"/>
        </w:rPr>
        <w:t>time</w:t>
      </w:r>
      <w:r w:rsidRPr="00DD2094">
        <w:t>.</w:t>
      </w:r>
      <w:proofErr w:type="spellStart"/>
      <w:r w:rsidRPr="00DD2094">
        <w:rPr>
          <w:lang w:val="en-US"/>
        </w:rPr>
        <w:t>toTimeString</w:t>
      </w:r>
      <w:proofErr w:type="spellEnd"/>
      <w:r w:rsidRPr="00DD2094">
        <w:t>())</w:t>
      </w:r>
      <w:r w:rsidRPr="00DD2094">
        <w:t xml:space="preserve"> – </w:t>
      </w:r>
      <w:r>
        <w:t>во</w:t>
      </w:r>
      <w:r w:rsidRPr="00DD2094">
        <w:t xml:space="preserve"> </w:t>
      </w:r>
      <w:r>
        <w:t>время</w:t>
      </w:r>
      <w:r w:rsidRPr="00DD2094">
        <w:t xml:space="preserve"> </w:t>
      </w:r>
      <w:r>
        <w:t>изменения</w:t>
      </w:r>
      <w:r w:rsidRPr="00DD2094">
        <w:t xml:space="preserve"> </w:t>
      </w:r>
      <w:r>
        <w:t>времени</w:t>
      </w:r>
      <w:r w:rsidRPr="00DD2094">
        <w:t>,</w:t>
      </w:r>
      <w:r>
        <w:t xml:space="preserve"> оно отображается в консоль </w:t>
      </w:r>
    </w:p>
    <w:p w:rsidR="00DD2094" w:rsidRDefault="00DD2094" w:rsidP="00DD2094">
      <w:pPr>
        <w:ind w:left="1489" w:firstLine="0"/>
      </w:pPr>
      <w:r>
        <w:t xml:space="preserve">В элементе </w:t>
      </w:r>
      <w:proofErr w:type="spellStart"/>
      <w:r>
        <w:t>Time</w:t>
      </w:r>
      <w:r w:rsidRPr="00BB3B31">
        <w:t>r</w:t>
      </w:r>
      <w:proofErr w:type="spellEnd"/>
      <w:r>
        <w:t xml:space="preserve"> заданы значения следующих свойств</w:t>
      </w:r>
      <w:r w:rsidRPr="00DD2094">
        <w:t>:</w:t>
      </w:r>
    </w:p>
    <w:p w:rsidR="00DD2094" w:rsidRDefault="00DD2094" w:rsidP="008B7CEC">
      <w:pPr>
        <w:pStyle w:val="a4"/>
        <w:numPr>
          <w:ilvl w:val="0"/>
          <w:numId w:val="11"/>
        </w:numPr>
      </w:pPr>
      <w:r>
        <w:t xml:space="preserve">          </w:t>
      </w:r>
      <w:r w:rsidR="0039759E">
        <w:t xml:space="preserve"> </w:t>
      </w:r>
      <w:r>
        <w:t xml:space="preserve">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 xml:space="preserve">- </w:t>
      </w:r>
      <w:r>
        <w:t>идентификатор</w:t>
      </w:r>
    </w:p>
    <w:p w:rsidR="00DD2094" w:rsidRDefault="00DD2094" w:rsidP="008B7CEC">
      <w:pPr>
        <w:pStyle w:val="a4"/>
        <w:numPr>
          <w:ilvl w:val="0"/>
          <w:numId w:val="11"/>
        </w:numPr>
      </w:pPr>
      <w:r>
        <w:t xml:space="preserve">            </w:t>
      </w:r>
      <w:proofErr w:type="spellStart"/>
      <w:r>
        <w:rPr>
          <w:lang w:val="en-US"/>
        </w:rPr>
        <w:t>i</w:t>
      </w:r>
      <w:r>
        <w:t>nterval</w:t>
      </w:r>
      <w:proofErr w:type="spellEnd"/>
      <w:r>
        <w:rPr>
          <w:lang w:val="en-US"/>
        </w:rPr>
        <w:t xml:space="preserve"> –</w:t>
      </w:r>
      <w:r>
        <w:t xml:space="preserve"> значение интервала</w:t>
      </w:r>
      <w:r w:rsidR="00555B05">
        <w:t xml:space="preserve"> </w:t>
      </w:r>
      <w:r w:rsidR="00555B05">
        <w:t xml:space="preserve"> </w:t>
      </w:r>
      <w:r w:rsidR="00555B05">
        <w:rPr>
          <w:lang w:val="en-US"/>
        </w:rPr>
        <w:t>(</w:t>
      </w:r>
      <w:proofErr w:type="spellStart"/>
      <w:r w:rsidR="00555B05">
        <w:rPr>
          <w:lang w:val="en-US"/>
        </w:rPr>
        <w:t>int</w:t>
      </w:r>
      <w:proofErr w:type="spellEnd"/>
      <w:r w:rsidR="00555B05">
        <w:rPr>
          <w:lang w:val="en-US"/>
        </w:rPr>
        <w:t>)</w:t>
      </w:r>
    </w:p>
    <w:p w:rsidR="00DD2094" w:rsidRDefault="00DD2094" w:rsidP="008B7CEC">
      <w:pPr>
        <w:pStyle w:val="a4"/>
        <w:numPr>
          <w:ilvl w:val="0"/>
          <w:numId w:val="11"/>
        </w:numPr>
      </w:pPr>
      <w:r>
        <w:t xml:space="preserve">            </w:t>
      </w:r>
      <w:r>
        <w:rPr>
          <w:lang w:val="en-US"/>
        </w:rPr>
        <w:t>r</w:t>
      </w:r>
      <w:proofErr w:type="spellStart"/>
      <w:r>
        <w:t>unning</w:t>
      </w:r>
      <w:proofErr w:type="spellEnd"/>
      <w:r>
        <w:rPr>
          <w:lang w:val="en-US"/>
        </w:rPr>
        <w:t xml:space="preserve"> – </w:t>
      </w:r>
      <w:r>
        <w:t>состояние работы</w:t>
      </w:r>
      <w:r w:rsidR="00555B05">
        <w:t xml:space="preserve"> (</w:t>
      </w:r>
      <w:proofErr w:type="spellStart"/>
      <w:r w:rsidR="00555B05" w:rsidRPr="00555B05">
        <w:t>bool</w:t>
      </w:r>
      <w:proofErr w:type="spellEnd"/>
      <w:r w:rsidR="00555B05">
        <w:t>)</w:t>
      </w:r>
    </w:p>
    <w:p w:rsidR="00DD2094" w:rsidRDefault="00DD2094" w:rsidP="008B7CEC">
      <w:pPr>
        <w:pStyle w:val="a4"/>
        <w:numPr>
          <w:ilvl w:val="0"/>
          <w:numId w:val="11"/>
        </w:numPr>
      </w:pPr>
      <w:r>
        <w:t xml:space="preserve">            </w:t>
      </w:r>
      <w:r>
        <w:rPr>
          <w:lang w:val="en-US"/>
        </w:rPr>
        <w:t>r</w:t>
      </w:r>
      <w:proofErr w:type="spellStart"/>
      <w:r>
        <w:t>epeat</w:t>
      </w:r>
      <w:proofErr w:type="spellEnd"/>
      <w:r>
        <w:t xml:space="preserve"> </w:t>
      </w:r>
      <w:r w:rsidR="00555B05">
        <w:t>–</w:t>
      </w:r>
      <w:r>
        <w:t xml:space="preserve"> повторение</w:t>
      </w:r>
      <w:r w:rsidR="00555B05">
        <w:t xml:space="preserve"> (</w:t>
      </w:r>
      <w:proofErr w:type="spellStart"/>
      <w:r w:rsidR="00555B05" w:rsidRPr="00555B05">
        <w:t>bool</w:t>
      </w:r>
      <w:proofErr w:type="spellEnd"/>
      <w:r w:rsidR="00555B05">
        <w:t>)</w:t>
      </w:r>
    </w:p>
    <w:p w:rsidR="00DD2094" w:rsidRDefault="00DD2094" w:rsidP="008B7CEC">
      <w:pPr>
        <w:pStyle w:val="a4"/>
        <w:numPr>
          <w:ilvl w:val="0"/>
          <w:numId w:val="11"/>
        </w:numPr>
      </w:pPr>
      <w:r>
        <w:t xml:space="preserve">            </w:t>
      </w:r>
      <w:proofErr w:type="spellStart"/>
      <w:r>
        <w:t>onTriggered</w:t>
      </w:r>
      <w:proofErr w:type="spellEnd"/>
      <w:r>
        <w:rPr>
          <w:lang w:val="en-US"/>
        </w:rPr>
        <w:t xml:space="preserve"> – </w:t>
      </w:r>
      <w:r>
        <w:t>действие при срабатывании</w:t>
      </w:r>
    </w:p>
    <w:p w:rsidR="00555B05" w:rsidRDefault="00555B05" w:rsidP="00555B05">
      <w:pPr>
        <w:ind w:left="1416" w:firstLine="0"/>
      </w:pPr>
      <w:r>
        <w:t xml:space="preserve">В </w:t>
      </w:r>
      <w:proofErr w:type="spellStart"/>
      <w:r>
        <w:t>onTriggered</w:t>
      </w:r>
      <w:proofErr w:type="spellEnd"/>
      <w:r>
        <w:t xml:space="preserve"> реализуем добавление 1 часа при достижении свойства </w:t>
      </w:r>
      <w:r>
        <w:rPr>
          <w:lang w:val="en-US"/>
        </w:rPr>
        <w:t>minute</w:t>
      </w:r>
      <w:r w:rsidRPr="00555B05">
        <w:t xml:space="preserve"> </w:t>
      </w:r>
      <w:r>
        <w:t>значения 60.</w:t>
      </w:r>
    </w:p>
    <w:p w:rsidR="00555B05" w:rsidRDefault="00555B05" w:rsidP="008B7CEC">
      <w:pPr>
        <w:pStyle w:val="a4"/>
        <w:numPr>
          <w:ilvl w:val="0"/>
          <w:numId w:val="8"/>
        </w:numPr>
      </w:pPr>
      <w:r>
        <w:t>Для выполнения шага №</w:t>
      </w:r>
      <w:r>
        <w:t xml:space="preserve">7 </w:t>
      </w:r>
      <w:r>
        <w:t>был реализован элемент</w:t>
      </w:r>
      <w:r w:rsidRPr="00555B05">
        <w:t xml:space="preserve"> </w:t>
      </w:r>
      <w:r>
        <w:t xml:space="preserve"> </w:t>
      </w:r>
      <w:proofErr w:type="spellStart"/>
      <w:r w:rsidRPr="00555B05">
        <w:t>ComboBox</w:t>
      </w:r>
      <w:proofErr w:type="spellEnd"/>
      <w:r>
        <w:t xml:space="preserve"> – выпадающий список.</w:t>
      </w:r>
      <w:r w:rsidRPr="00555B05">
        <w:t xml:space="preserve"> В поле </w:t>
      </w:r>
      <w:proofErr w:type="spellStart"/>
      <w:r w:rsidRPr="00555B05">
        <w:t>menu</w:t>
      </w:r>
      <w:proofErr w:type="spellEnd"/>
      <w:r w:rsidRPr="00555B05">
        <w:t xml:space="preserve"> размещаем элементы </w:t>
      </w:r>
      <w:proofErr w:type="spellStart"/>
      <w:r w:rsidRPr="00555B05">
        <w:t>MenuItem</w:t>
      </w:r>
      <w:proofErr w:type="spellEnd"/>
      <w:r w:rsidRPr="00555B05">
        <w:t xml:space="preserve"> с</w:t>
      </w:r>
      <w:r>
        <w:t>о</w:t>
      </w:r>
      <w:r w:rsidRPr="00555B05">
        <w:t xml:space="preserve"> свойством</w:t>
      </w:r>
      <w:r>
        <w:t xml:space="preserve"> </w:t>
      </w:r>
      <w:r>
        <w:rPr>
          <w:lang w:val="en-US"/>
        </w:rPr>
        <w:t>text</w:t>
      </w:r>
      <w:r>
        <w:t xml:space="preserve">. Эти элементы </w:t>
      </w:r>
      <w:r w:rsidRPr="00555B05">
        <w:t xml:space="preserve">задают пункты списка. Результат </w:t>
      </w:r>
      <w:r>
        <w:t xml:space="preserve">выбора пользователя </w:t>
      </w:r>
      <w:r w:rsidRPr="00555B05">
        <w:t xml:space="preserve">выводится в консоль с помощью метода </w:t>
      </w:r>
      <w:proofErr w:type="spellStart"/>
      <w:r w:rsidRPr="00555B05">
        <w:t>onCurrentIndexChanged</w:t>
      </w:r>
      <w:proofErr w:type="spellEnd"/>
      <w:r w:rsidRPr="00555B05">
        <w:t>.</w:t>
      </w:r>
    </w:p>
    <w:p w:rsidR="00555B05" w:rsidRDefault="001E05AE" w:rsidP="008B7CEC">
      <w:pPr>
        <w:pStyle w:val="a4"/>
        <w:numPr>
          <w:ilvl w:val="0"/>
          <w:numId w:val="8"/>
        </w:numPr>
      </w:pPr>
      <w:r>
        <w:t>Для выполнения шага №</w:t>
      </w:r>
      <w:r>
        <w:t>8</w:t>
      </w:r>
      <w:r>
        <w:t xml:space="preserve"> были реализованы элементы </w:t>
      </w:r>
      <w:r>
        <w:rPr>
          <w:lang w:val="en-US"/>
        </w:rPr>
        <w:t>Label</w:t>
      </w:r>
      <w:r>
        <w:t xml:space="preserve"> и</w:t>
      </w:r>
      <w:r w:rsidRPr="00BB3B31">
        <w:t xml:space="preserve"> </w:t>
      </w:r>
      <w:r w:rsidRPr="001E05AE">
        <w:rPr>
          <w:lang w:val="en-US"/>
        </w:rPr>
        <w:t>Switch</w:t>
      </w:r>
      <w:r>
        <w:t xml:space="preserve">. </w:t>
      </w:r>
      <w:r>
        <w:t xml:space="preserve">В текстовое поле выводится состояние переключателя с помощью свойства </w:t>
      </w:r>
      <w:proofErr w:type="spellStart"/>
      <w:r>
        <w:t>checked</w:t>
      </w:r>
      <w:proofErr w:type="spellEnd"/>
      <w:r>
        <w:t xml:space="preserve">. К переключателю также было добавлено изображение с помощью свойства </w:t>
      </w:r>
      <w:proofErr w:type="spellStart"/>
      <w:r w:rsidRPr="001E05AE">
        <w:t>icon.source</w:t>
      </w:r>
      <w:proofErr w:type="spellEnd"/>
      <w:r>
        <w:t>.</w:t>
      </w:r>
    </w:p>
    <w:p w:rsidR="001E05AE" w:rsidRDefault="001E05AE" w:rsidP="008B7CEC">
      <w:pPr>
        <w:pStyle w:val="a4"/>
        <w:numPr>
          <w:ilvl w:val="0"/>
          <w:numId w:val="8"/>
        </w:numPr>
      </w:pPr>
      <w:r>
        <w:t>Для выполнения шага №</w:t>
      </w:r>
      <w:r>
        <w:t>9</w:t>
      </w:r>
      <w:r>
        <w:t xml:space="preserve"> были реализованы элементы </w:t>
      </w:r>
      <w:r>
        <w:rPr>
          <w:lang w:val="en-US"/>
        </w:rPr>
        <w:t>Label</w:t>
      </w:r>
      <w:r>
        <w:t xml:space="preserve"> и</w:t>
      </w:r>
      <w:r w:rsidRPr="00BB3B31">
        <w:t xml:space="preserve"> </w:t>
      </w:r>
      <w:r w:rsidRPr="001E05AE">
        <w:rPr>
          <w:lang w:val="en-US"/>
        </w:rPr>
        <w:t>Slider</w:t>
      </w:r>
      <w:r>
        <w:t xml:space="preserve"> - ползунок. </w:t>
      </w:r>
      <w:r w:rsidRPr="001E05AE">
        <w:rPr>
          <w:lang w:val="en-US"/>
        </w:rPr>
        <w:t>Slider</w:t>
      </w:r>
      <w:r>
        <w:t xml:space="preserve"> имеет свойства</w:t>
      </w:r>
      <w:r w:rsidRPr="001E05AE">
        <w:t>:</w:t>
      </w:r>
    </w:p>
    <w:p w:rsidR="0039759E" w:rsidRDefault="001E05AE" w:rsidP="008B7CEC">
      <w:pPr>
        <w:pStyle w:val="a4"/>
        <w:numPr>
          <w:ilvl w:val="0"/>
          <w:numId w:val="12"/>
        </w:numPr>
      </w:pPr>
      <w:r>
        <w:t xml:space="preserve">       </w:t>
      </w:r>
      <w:r w:rsidR="0039759E">
        <w:t xml:space="preserve"> </w:t>
      </w:r>
      <w:r>
        <w:t xml:space="preserve">   </w:t>
      </w:r>
      <w:r w:rsidR="0039759E">
        <w:t xml:space="preserve"> </w:t>
      </w:r>
      <w:r w:rsidR="0039759E">
        <w:rPr>
          <w:lang w:val="en-US"/>
        </w:rPr>
        <w:t>id</w:t>
      </w:r>
      <w:r w:rsidR="0039759E">
        <w:t xml:space="preserve"> </w:t>
      </w:r>
      <w:r w:rsidR="0039759E">
        <w:rPr>
          <w:lang w:val="en-US"/>
        </w:rPr>
        <w:t xml:space="preserve">- </w:t>
      </w:r>
      <w:r w:rsidR="0039759E">
        <w:t>идентификатор</w:t>
      </w:r>
    </w:p>
    <w:p w:rsidR="001E05AE" w:rsidRDefault="0039759E" w:rsidP="008B7CEC">
      <w:pPr>
        <w:pStyle w:val="a4"/>
        <w:numPr>
          <w:ilvl w:val="0"/>
          <w:numId w:val="12"/>
        </w:numPr>
      </w:pPr>
      <w:r>
        <w:t xml:space="preserve">           </w:t>
      </w:r>
      <w:r w:rsidR="001E05AE">
        <w:t xml:space="preserve"> </w:t>
      </w:r>
      <w:r>
        <w:rPr>
          <w:lang w:val="en-US"/>
        </w:rPr>
        <w:t>w</w:t>
      </w:r>
      <w:proofErr w:type="spellStart"/>
      <w:r w:rsidR="001E05AE">
        <w:t>idth</w:t>
      </w:r>
      <w:proofErr w:type="spellEnd"/>
      <w:r w:rsidR="001E05AE" w:rsidRPr="0039759E">
        <w:rPr>
          <w:lang w:val="en-US"/>
        </w:rPr>
        <w:t xml:space="preserve"> </w:t>
      </w:r>
      <w:r w:rsidRPr="0039759E">
        <w:rPr>
          <w:lang w:val="en-US"/>
        </w:rPr>
        <w:t>–</w:t>
      </w:r>
      <w:r w:rsidR="001E05AE" w:rsidRPr="0039759E">
        <w:rPr>
          <w:lang w:val="en-US"/>
        </w:rPr>
        <w:t xml:space="preserve"> </w:t>
      </w:r>
      <w:r w:rsidR="001E05AE">
        <w:t>ширина</w:t>
      </w:r>
    </w:p>
    <w:p w:rsidR="001E05AE" w:rsidRDefault="001E05AE" w:rsidP="008B7CEC">
      <w:pPr>
        <w:pStyle w:val="a4"/>
        <w:numPr>
          <w:ilvl w:val="0"/>
          <w:numId w:val="12"/>
        </w:numPr>
      </w:pPr>
      <w:r>
        <w:t xml:space="preserve">            </w:t>
      </w:r>
      <w:r w:rsidR="0039759E">
        <w:rPr>
          <w:lang w:val="en-US"/>
        </w:rPr>
        <w:t>l</w:t>
      </w:r>
      <w:proofErr w:type="spellStart"/>
      <w:r>
        <w:t>abel</w:t>
      </w:r>
      <w:proofErr w:type="spellEnd"/>
      <w:r>
        <w:t xml:space="preserve"> - надпись</w:t>
      </w:r>
    </w:p>
    <w:p w:rsidR="001E05AE" w:rsidRDefault="001E05AE" w:rsidP="008B7CEC">
      <w:pPr>
        <w:pStyle w:val="a4"/>
        <w:numPr>
          <w:ilvl w:val="0"/>
          <w:numId w:val="12"/>
        </w:numPr>
      </w:pPr>
      <w:r>
        <w:t xml:space="preserve">            </w:t>
      </w:r>
      <w:proofErr w:type="spellStart"/>
      <w:r>
        <w:t>maximumValue</w:t>
      </w:r>
      <w:proofErr w:type="spellEnd"/>
      <w:r>
        <w:t xml:space="preserve"> – максимальное значение ползунка</w:t>
      </w:r>
    </w:p>
    <w:p w:rsidR="001E05AE" w:rsidRDefault="001E05AE" w:rsidP="008B7CEC">
      <w:pPr>
        <w:pStyle w:val="a4"/>
        <w:numPr>
          <w:ilvl w:val="0"/>
          <w:numId w:val="12"/>
        </w:numPr>
      </w:pPr>
      <w:r>
        <w:t xml:space="preserve">            </w:t>
      </w:r>
      <w:proofErr w:type="spellStart"/>
      <w:r>
        <w:t>minimumValue</w:t>
      </w:r>
      <w:proofErr w:type="spellEnd"/>
      <w:r>
        <w:t xml:space="preserve"> – минимальное значение ползунка</w:t>
      </w:r>
    </w:p>
    <w:p w:rsidR="001E05AE" w:rsidRDefault="001E05AE" w:rsidP="008B7CEC">
      <w:pPr>
        <w:pStyle w:val="a4"/>
        <w:numPr>
          <w:ilvl w:val="0"/>
          <w:numId w:val="12"/>
        </w:numPr>
      </w:pPr>
      <w:r>
        <w:t xml:space="preserve">            </w:t>
      </w:r>
      <w:r w:rsidR="0039759E">
        <w:rPr>
          <w:lang w:val="en-US"/>
        </w:rPr>
        <w:t>v</w:t>
      </w:r>
      <w:proofErr w:type="spellStart"/>
      <w:r>
        <w:t>alue</w:t>
      </w:r>
      <w:proofErr w:type="spellEnd"/>
      <w:r>
        <w:t xml:space="preserve"> – стартовое значение ползунка</w:t>
      </w:r>
    </w:p>
    <w:p w:rsidR="001E05AE" w:rsidRDefault="001E05AE" w:rsidP="008B7CEC">
      <w:pPr>
        <w:pStyle w:val="a4"/>
        <w:numPr>
          <w:ilvl w:val="0"/>
          <w:numId w:val="12"/>
        </w:numPr>
      </w:pPr>
      <w:r>
        <w:t xml:space="preserve">            </w:t>
      </w:r>
      <w:proofErr w:type="spellStart"/>
      <w:r>
        <w:t>stepSize</w:t>
      </w:r>
      <w:proofErr w:type="spellEnd"/>
      <w:r>
        <w:t xml:space="preserve"> – значение шага</w:t>
      </w:r>
    </w:p>
    <w:p w:rsidR="001E05AE" w:rsidRDefault="001E05AE" w:rsidP="008B7CEC">
      <w:pPr>
        <w:pStyle w:val="a4"/>
        <w:numPr>
          <w:ilvl w:val="0"/>
          <w:numId w:val="12"/>
        </w:numPr>
      </w:pPr>
      <w:r>
        <w:t xml:space="preserve">            </w:t>
      </w:r>
      <w:proofErr w:type="spellStart"/>
      <w:r>
        <w:t>valueText</w:t>
      </w:r>
      <w:proofErr w:type="spellEnd"/>
      <w:r w:rsidR="0039759E">
        <w:t xml:space="preserve"> – текст над значением ползунка</w:t>
      </w:r>
    </w:p>
    <w:p w:rsidR="001E05AE" w:rsidRDefault="001E05AE" w:rsidP="008B7CEC">
      <w:pPr>
        <w:pStyle w:val="a4"/>
        <w:numPr>
          <w:ilvl w:val="0"/>
          <w:numId w:val="12"/>
        </w:numPr>
      </w:pPr>
      <w:r>
        <w:t xml:space="preserve">            </w:t>
      </w:r>
      <w:proofErr w:type="spellStart"/>
      <w:r>
        <w:t>onValueChanged</w:t>
      </w:r>
      <w:proofErr w:type="spellEnd"/>
      <w:r w:rsidR="0039759E">
        <w:t xml:space="preserve"> – действие при изменении значения (передаём значение </w:t>
      </w:r>
      <w:r w:rsidR="0039759E">
        <w:rPr>
          <w:lang w:val="en-US"/>
        </w:rPr>
        <w:t>value</w:t>
      </w:r>
      <w:r w:rsidR="0039759E" w:rsidRPr="0039759E">
        <w:t xml:space="preserve"> </w:t>
      </w:r>
      <w:r w:rsidR="0039759E">
        <w:t>в консоль)</w:t>
      </w:r>
    </w:p>
    <w:p w:rsidR="00DD2094" w:rsidRPr="0039759E" w:rsidRDefault="0039759E" w:rsidP="00DD2094">
      <w:pPr>
        <w:ind w:left="707"/>
      </w:pPr>
      <w:r>
        <w:t xml:space="preserve">В текстовое поле также передаём значение свойства </w:t>
      </w:r>
      <w:r>
        <w:rPr>
          <w:lang w:val="en-US"/>
        </w:rPr>
        <w:t>value</w:t>
      </w:r>
      <w:r>
        <w:t>.</w:t>
      </w:r>
    </w:p>
    <w:p w:rsidR="001F1095" w:rsidRPr="0032396F" w:rsidRDefault="002F6E2E" w:rsidP="002F6E2E">
      <w:pPr>
        <w:pStyle w:val="1"/>
      </w:pPr>
      <w:bookmarkStart w:id="15" w:name="_Toc35799361"/>
      <w:bookmarkStart w:id="16" w:name="_Toc35799506"/>
      <w:bookmarkStart w:id="17" w:name="_Toc60049427"/>
      <w:bookmarkStart w:id="18" w:name="_Toc147095586"/>
      <w:r>
        <w:lastRenderedPageBreak/>
        <w:t>З</w:t>
      </w:r>
      <w:r w:rsidR="001F1095">
        <w:t>а</w:t>
      </w:r>
      <w:r>
        <w:t>к</w:t>
      </w:r>
      <w:r w:rsidR="001F1095">
        <w:t>лючение</w:t>
      </w:r>
      <w:bookmarkEnd w:id="15"/>
      <w:bookmarkEnd w:id="16"/>
      <w:bookmarkEnd w:id="17"/>
      <w:bookmarkEnd w:id="18"/>
    </w:p>
    <w:p w:rsidR="00640013" w:rsidRDefault="00640013" w:rsidP="0047261B">
      <w:r w:rsidRPr="00640013">
        <w:t>В</w:t>
      </w:r>
      <w:r w:rsidRPr="0032396F">
        <w:t xml:space="preserve"> </w:t>
      </w:r>
      <w:r w:rsidRPr="00640013">
        <w:t>данной</w:t>
      </w:r>
      <w:r w:rsidRPr="0032396F">
        <w:t xml:space="preserve"> </w:t>
      </w:r>
      <w:r w:rsidRPr="00640013">
        <w:t>лабо</w:t>
      </w:r>
      <w:r>
        <w:t>раторной</w:t>
      </w:r>
      <w:r w:rsidRPr="0032396F">
        <w:t xml:space="preserve"> </w:t>
      </w:r>
      <w:r>
        <w:t>работе</w:t>
      </w:r>
      <w:r w:rsidRPr="0032396F">
        <w:t xml:space="preserve"> </w:t>
      </w:r>
      <w:r>
        <w:t>я</w:t>
      </w:r>
      <w:r w:rsidR="0026021D" w:rsidRPr="0026021D">
        <w:t xml:space="preserve"> </w:t>
      </w:r>
      <w:r w:rsidR="002B67F0" w:rsidRPr="002B67F0">
        <w:t>научи</w:t>
      </w:r>
      <w:r w:rsidR="002B67F0">
        <w:t>лась</w:t>
      </w:r>
      <w:r w:rsidR="002B67F0" w:rsidRPr="002B67F0">
        <w:t xml:space="preserve"> применять типовые </w:t>
      </w:r>
      <w:r w:rsidR="002B67F0">
        <w:t xml:space="preserve">элементы интерфейса </w:t>
      </w:r>
      <w:proofErr w:type="spellStart"/>
      <w:r w:rsidR="002B67F0">
        <w:t>Sailfish</w:t>
      </w:r>
      <w:proofErr w:type="spellEnd"/>
      <w:r w:rsidR="002B67F0">
        <w:t xml:space="preserve"> OS</w:t>
      </w:r>
      <w:r w:rsidR="0026021D" w:rsidRPr="0026021D">
        <w:t>.</w:t>
      </w:r>
      <w:r w:rsidR="0026021D">
        <w:t xml:space="preserve"> Также были выполнены все шаги практического задания.</w:t>
      </w:r>
    </w:p>
    <w:p w:rsidR="00640013" w:rsidRPr="00640013" w:rsidRDefault="00640013" w:rsidP="00640013">
      <w:pPr>
        <w:ind w:firstLine="0"/>
      </w:pPr>
    </w:p>
    <w:p w:rsidR="001F1095" w:rsidRDefault="00515F4A" w:rsidP="00515F4A">
      <w:pPr>
        <w:pStyle w:val="1"/>
      </w:pPr>
      <w:bookmarkStart w:id="19" w:name="_Toc60049429"/>
      <w:bookmarkStart w:id="20" w:name="_Toc147095587"/>
      <w:r>
        <w:lastRenderedPageBreak/>
        <w:t>Приложение</w:t>
      </w:r>
      <w:bookmarkEnd w:id="19"/>
      <w:bookmarkEnd w:id="20"/>
    </w:p>
    <w:p w:rsidR="006B07CD" w:rsidRPr="00EE2D95" w:rsidRDefault="002B67F0" w:rsidP="00C709C4">
      <w:pPr>
        <w:ind w:firstLine="0"/>
        <w:rPr>
          <w:b/>
          <w:sz w:val="28"/>
        </w:rPr>
      </w:pPr>
      <w:r>
        <w:rPr>
          <w:b/>
          <w:sz w:val="28"/>
          <w:lang w:val="en-US"/>
        </w:rPr>
        <w:t>Task</w:t>
      </w:r>
      <w:r w:rsidRPr="00EE2D95">
        <w:rPr>
          <w:b/>
          <w:sz w:val="28"/>
        </w:rPr>
        <w:t>1</w:t>
      </w:r>
      <w:r w:rsidR="006B07CD" w:rsidRPr="00EE2D95">
        <w:rPr>
          <w:b/>
          <w:sz w:val="28"/>
        </w:rPr>
        <w:t>.</w:t>
      </w:r>
      <w:proofErr w:type="spellStart"/>
      <w:r w:rsidR="006B07CD" w:rsidRPr="00447720">
        <w:rPr>
          <w:b/>
          <w:sz w:val="28"/>
          <w:lang w:val="en-US"/>
        </w:rPr>
        <w:t>qml</w:t>
      </w:r>
      <w:proofErr w:type="spellEnd"/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Column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spacing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TextField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placeholderText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Число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inputMethodHints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.ImhDigitsOnly</w:t>
      </w:r>
      <w:proofErr w:type="spellEnd"/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description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Число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Вперёд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pageStack.push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"Task2.qml"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Task2</w:t>
      </w:r>
      <w:r w:rsidRPr="002B67F0">
        <w:rPr>
          <w:b/>
          <w:sz w:val="28"/>
          <w:lang w:val="en-US"/>
        </w:rPr>
        <w:t>.</w:t>
      </w:r>
      <w:r w:rsidRPr="00447720">
        <w:rPr>
          <w:b/>
          <w:sz w:val="28"/>
          <w:lang w:val="en-US"/>
        </w:rPr>
        <w:t>qml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Column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spacing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property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bool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toggle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Залипание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down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toggle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toggle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toggle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Вперёд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pageStack.push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"Task3.qml"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Назад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pageStack.pop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</w:p>
    <w:p w:rsid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Default="002B67F0" w:rsidP="002B67F0">
      <w:pPr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Task3</w:t>
      </w:r>
      <w:r w:rsidRPr="002B67F0">
        <w:rPr>
          <w:b/>
          <w:sz w:val="28"/>
          <w:lang w:val="en-US"/>
        </w:rPr>
        <w:t>.</w:t>
      </w:r>
      <w:r w:rsidRPr="00447720">
        <w:rPr>
          <w:b/>
          <w:sz w:val="28"/>
          <w:lang w:val="en-US"/>
        </w:rPr>
        <w:t>qml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Column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spacing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btn</w:t>
      </w:r>
      <w:proofErr w:type="spellEnd"/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Нажать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!"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Label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btn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.down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Нажато</w:t>
      </w:r>
      <w:proofErr w:type="gramStart"/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Отпущено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Вперёд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pageStack.push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"Task4.qml"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Назад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pageStack.pop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Default="002B67F0" w:rsidP="002B67F0">
      <w:pPr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Task4</w:t>
      </w:r>
      <w:r w:rsidRPr="002B67F0">
        <w:rPr>
          <w:b/>
          <w:sz w:val="28"/>
          <w:lang w:val="en-US"/>
        </w:rPr>
        <w:t>.</w:t>
      </w:r>
      <w:r w:rsidRPr="00447720">
        <w:rPr>
          <w:b/>
          <w:sz w:val="28"/>
          <w:lang w:val="en-US"/>
        </w:rPr>
        <w:t>qml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Column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spacing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property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int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counter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btn</w:t>
      </w:r>
      <w:proofErr w:type="spellEnd"/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Счетчик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counter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Label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btn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.counter</w:t>
      </w:r>
      <w:proofErr w:type="spellEnd"/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Вперёд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pageStack.push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"Task5.qml"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Назад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pageStack.pop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Pr="002B67F0" w:rsidRDefault="002B67F0" w:rsidP="002B67F0">
      <w:pPr>
        <w:ind w:firstLine="0"/>
        <w:rPr>
          <w:b/>
          <w:sz w:val="28"/>
          <w:lang w:val="en-US"/>
        </w:rPr>
      </w:pPr>
    </w:p>
    <w:p w:rsidR="002B67F0" w:rsidRDefault="002B67F0" w:rsidP="002B67F0">
      <w:pPr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Task5</w:t>
      </w:r>
      <w:r w:rsidRPr="002B67F0">
        <w:rPr>
          <w:b/>
          <w:sz w:val="28"/>
          <w:lang w:val="en-US"/>
        </w:rPr>
        <w:t>.</w:t>
      </w:r>
      <w:r w:rsidRPr="00447720">
        <w:rPr>
          <w:b/>
          <w:sz w:val="28"/>
          <w:lang w:val="en-US"/>
        </w:rPr>
        <w:t>qml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Column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spacing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DatePicker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date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Date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daysVisible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weeksVisible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onDateTextChanged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console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.log(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.date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Вперёд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pageStack.push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"Task6.qml"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Назад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pageStack.pop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Pr="002B67F0" w:rsidRDefault="002B67F0" w:rsidP="002B67F0">
      <w:pPr>
        <w:ind w:firstLine="0"/>
        <w:rPr>
          <w:b/>
          <w:sz w:val="28"/>
          <w:lang w:val="en-US"/>
        </w:rPr>
      </w:pPr>
      <w:r w:rsidRPr="002B67F0">
        <w:rPr>
          <w:rFonts w:eastAsia="Times New Roman" w:cs="Times New Roman"/>
          <w:szCs w:val="24"/>
          <w:lang w:eastAsia="ru-RU"/>
        </w:rPr>
        <w:t>}</w:t>
      </w:r>
    </w:p>
    <w:p w:rsidR="002B67F0" w:rsidRDefault="002B67F0" w:rsidP="002B67F0">
      <w:pPr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Task6</w:t>
      </w:r>
      <w:r w:rsidRPr="002B67F0">
        <w:rPr>
          <w:b/>
          <w:sz w:val="28"/>
          <w:lang w:val="en-US"/>
        </w:rPr>
        <w:t>.</w:t>
      </w:r>
      <w:r w:rsidRPr="00447720">
        <w:rPr>
          <w:b/>
          <w:sz w:val="28"/>
          <w:lang w:val="en-US"/>
        </w:rPr>
        <w:t>qml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Column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spacing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TimePicker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timePicker</w:t>
      </w:r>
      <w:proofErr w:type="spellEnd"/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hour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minute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onTimeChanged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console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.log(</w:t>
      </w:r>
      <w:proofErr w:type="spellStart"/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time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.toTimeString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Timer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timer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interval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running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Store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.run</w:t>
      </w:r>
      <w:proofErr w:type="spellEnd"/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repeat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onTriggered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timePicker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.minute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===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59)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timePicker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.minute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timePicker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.hour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timePicker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.minute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Вперёд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pageStack.push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"Task7.qml"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Назад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pageStack.pop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Pr="002B67F0" w:rsidRDefault="002B67F0" w:rsidP="002B67F0">
      <w:pPr>
        <w:ind w:firstLine="0"/>
        <w:rPr>
          <w:b/>
          <w:sz w:val="28"/>
          <w:lang w:val="en-US"/>
        </w:rPr>
      </w:pPr>
      <w:r w:rsidRPr="002B67F0">
        <w:rPr>
          <w:rFonts w:eastAsia="Times New Roman" w:cs="Times New Roman"/>
          <w:szCs w:val="24"/>
          <w:lang w:eastAsia="ru-RU"/>
        </w:rPr>
        <w:t>}</w:t>
      </w:r>
    </w:p>
    <w:p w:rsidR="002B67F0" w:rsidRDefault="002B67F0" w:rsidP="002B67F0">
      <w:pPr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Task7</w:t>
      </w:r>
      <w:r w:rsidRPr="002B67F0">
        <w:rPr>
          <w:b/>
          <w:sz w:val="28"/>
          <w:lang w:val="en-US"/>
        </w:rPr>
        <w:t>.</w:t>
      </w:r>
      <w:r w:rsidRPr="00447720">
        <w:rPr>
          <w:b/>
          <w:sz w:val="28"/>
          <w:lang w:val="en-US"/>
        </w:rPr>
        <w:t>qml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Column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spacing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width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600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ComboBox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B7553F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label</w:t>
      </w:r>
      <w:proofErr w:type="gramEnd"/>
      <w:r w:rsidRPr="00B7553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B755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B755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Выпадающий</w:t>
      </w:r>
      <w:r w:rsidRPr="00B755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список</w:t>
      </w:r>
      <w:r w:rsidRPr="00B755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</w:p>
    <w:p w:rsidR="002B67F0" w:rsidRPr="00B7553F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55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description</w:t>
      </w:r>
      <w:proofErr w:type="gramEnd"/>
      <w:r w:rsidRPr="00B7553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B755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B755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Описание</w:t>
      </w:r>
      <w:r w:rsidRPr="00B755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выпадающего</w:t>
      </w:r>
      <w:r w:rsidRPr="00B755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списка</w:t>
      </w:r>
      <w:r w:rsidRPr="00B7553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553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menu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ContextMenu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MenuItem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"1"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MenuItem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"2"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MenuItem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"3"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onCurrentIndexChanged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console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.log(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value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Вперёд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pageStack.push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"Task8.qml"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Назад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pageStack.pop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Pr="002B67F0" w:rsidRDefault="002B67F0" w:rsidP="002B67F0">
      <w:pPr>
        <w:ind w:firstLine="0"/>
        <w:rPr>
          <w:b/>
          <w:sz w:val="28"/>
          <w:lang w:val="en-US"/>
        </w:rPr>
      </w:pPr>
      <w:r w:rsidRPr="002B67F0">
        <w:rPr>
          <w:rFonts w:eastAsia="Times New Roman" w:cs="Times New Roman"/>
          <w:szCs w:val="24"/>
          <w:lang w:eastAsia="ru-RU"/>
        </w:rPr>
        <w:t>}</w:t>
      </w:r>
    </w:p>
    <w:p w:rsidR="002B67F0" w:rsidRDefault="002B67F0" w:rsidP="002B67F0">
      <w:pPr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Task8</w:t>
      </w:r>
      <w:r w:rsidRPr="002B67F0">
        <w:rPr>
          <w:b/>
          <w:sz w:val="28"/>
          <w:lang w:val="en-US"/>
        </w:rPr>
        <w:t>.</w:t>
      </w:r>
      <w:r w:rsidRPr="00447720">
        <w:rPr>
          <w:b/>
          <w:sz w:val="28"/>
          <w:lang w:val="en-US"/>
        </w:rPr>
        <w:t>qml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Column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spacing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Switch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mute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icon.source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"image</w:t>
      </w:r>
      <w:proofErr w:type="gramStart"/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:/</w:t>
      </w:r>
      <w:proofErr w:type="gramEnd"/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/theme/icon-m-speaker-mute?"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checked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Theme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.highlightColor</w:t>
      </w:r>
      <w:proofErr w:type="spellEnd"/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Theme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.primaryColor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onCheckedChanged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Store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.run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Store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.run</w:t>
      </w:r>
      <w:proofErr w:type="spellEnd"/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Label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Звук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mute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.checked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включён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gramStart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выключен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Вперёд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pageStack.push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"Task9.qml"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Назад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pageStack.pop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ind w:firstLine="0"/>
        <w:rPr>
          <w:b/>
          <w:sz w:val="28"/>
          <w:lang w:val="en-US"/>
        </w:rPr>
      </w:pPr>
      <w:r w:rsidRPr="002B67F0">
        <w:rPr>
          <w:rFonts w:eastAsia="Times New Roman" w:cs="Times New Roman"/>
          <w:szCs w:val="24"/>
          <w:lang w:val="en-US" w:eastAsia="ru-RU"/>
        </w:rPr>
        <w:t>}</w:t>
      </w:r>
    </w:p>
    <w:p w:rsidR="002B67F0" w:rsidRPr="002B67F0" w:rsidRDefault="002B67F0" w:rsidP="002B67F0">
      <w:pPr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Task9</w:t>
      </w:r>
      <w:r w:rsidRPr="002B67F0">
        <w:rPr>
          <w:b/>
          <w:sz w:val="28"/>
          <w:lang w:val="en-US"/>
        </w:rPr>
        <w:t>.</w:t>
      </w:r>
      <w:r w:rsidRPr="00447720">
        <w:rPr>
          <w:b/>
          <w:sz w:val="28"/>
          <w:lang w:val="en-US"/>
        </w:rPr>
        <w:t>qml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B67F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Column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spacing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Slider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width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500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label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Слайдер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maximumValue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50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minimumValue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value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stepSize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valueText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value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onValueChanged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console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.log(</w:t>
      </w:r>
      <w:r w:rsidRPr="002B67F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value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slider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Label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slider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.value</w:t>
      </w:r>
      <w:proofErr w:type="spellEnd"/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Назад</w:t>
      </w:r>
      <w:r w:rsidRPr="002B67F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67F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pageStack.pop</w:t>
      </w:r>
      <w:proofErr w:type="spellEnd"/>
      <w:r w:rsidRPr="002B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7F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2B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67F0" w:rsidRPr="002B67F0" w:rsidRDefault="002B67F0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7F0">
        <w:rPr>
          <w:rFonts w:eastAsia="Times New Roman" w:cs="Times New Roman"/>
          <w:szCs w:val="24"/>
          <w:lang w:eastAsia="ru-RU"/>
        </w:rPr>
        <w:t>}</w:t>
      </w:r>
    </w:p>
    <w:p w:rsidR="00447720" w:rsidRPr="00447720" w:rsidRDefault="00447720" w:rsidP="00447720">
      <w:pPr>
        <w:pStyle w:val="a9"/>
        <w:rPr>
          <w:lang w:val="en-US"/>
        </w:rPr>
      </w:pPr>
    </w:p>
    <w:sectPr w:rsidR="00447720" w:rsidRPr="00447720" w:rsidSect="006F576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CEC" w:rsidRDefault="008B7CEC" w:rsidP="006F5765">
      <w:pPr>
        <w:spacing w:line="240" w:lineRule="auto"/>
      </w:pPr>
      <w:r>
        <w:separator/>
      </w:r>
    </w:p>
  </w:endnote>
  <w:endnote w:type="continuationSeparator" w:id="0">
    <w:p w:rsidR="008B7CEC" w:rsidRDefault="008B7CEC" w:rsidP="006F5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1941201"/>
      <w:docPartObj>
        <w:docPartGallery w:val="Page Numbers (Bottom of Page)"/>
        <w:docPartUnique/>
      </w:docPartObj>
    </w:sdtPr>
    <w:sdtContent>
      <w:p w:rsidR="00B7553F" w:rsidRDefault="00B7553F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551">
          <w:rPr>
            <w:noProof/>
          </w:rPr>
          <w:t>10</w:t>
        </w:r>
        <w:r>
          <w:fldChar w:fldCharType="end"/>
        </w:r>
      </w:p>
    </w:sdtContent>
  </w:sdt>
  <w:p w:rsidR="00B7553F" w:rsidRDefault="00B7553F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CEC" w:rsidRDefault="008B7CEC" w:rsidP="006F5765">
      <w:pPr>
        <w:spacing w:line="240" w:lineRule="auto"/>
      </w:pPr>
      <w:r>
        <w:separator/>
      </w:r>
    </w:p>
  </w:footnote>
  <w:footnote w:type="continuationSeparator" w:id="0">
    <w:p w:rsidR="008B7CEC" w:rsidRDefault="008B7CEC" w:rsidP="006F57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68EE4BA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01636140"/>
    <w:multiLevelType w:val="hybridMultilevel"/>
    <w:tmpl w:val="483A2704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">
    <w:nsid w:val="1CEF277B"/>
    <w:multiLevelType w:val="hybridMultilevel"/>
    <w:tmpl w:val="BDC4BA3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D462BBE"/>
    <w:multiLevelType w:val="hybridMultilevel"/>
    <w:tmpl w:val="C0FE49DA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4">
    <w:nsid w:val="232325C7"/>
    <w:multiLevelType w:val="multilevel"/>
    <w:tmpl w:val="06F89584"/>
    <w:styleLink w:val="a0"/>
    <w:lvl w:ilvl="0">
      <w:start w:val="1"/>
      <w:numFmt w:val="decimal"/>
      <w:lvlText w:val="ШАГ %1."/>
      <w:lvlJc w:val="left"/>
      <w:pPr>
        <w:tabs>
          <w:tab w:val="num" w:pos="1531"/>
        </w:tabs>
        <w:ind w:left="1531" w:hanging="96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ШАГ %1.%2.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ШАГ %1.%2.%3."/>
      <w:lvlJc w:val="left"/>
      <w:pPr>
        <w:tabs>
          <w:tab w:val="num" w:pos="2722"/>
        </w:tabs>
        <w:ind w:left="2722" w:hanging="130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(%4)"/>
      <w:lvlJc w:val="left"/>
      <w:pPr>
        <w:ind w:left="307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3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9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1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1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71" w:hanging="360"/>
      </w:pPr>
      <w:rPr>
        <w:rFonts w:hint="default"/>
      </w:rPr>
    </w:lvl>
  </w:abstractNum>
  <w:abstractNum w:abstractNumId="5">
    <w:nsid w:val="3172266D"/>
    <w:multiLevelType w:val="hybridMultilevel"/>
    <w:tmpl w:val="CA42D00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32534C93"/>
    <w:multiLevelType w:val="multilevel"/>
    <w:tmpl w:val="11E28CA2"/>
    <w:styleLink w:val="a1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357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D4A13AA"/>
    <w:multiLevelType w:val="multilevel"/>
    <w:tmpl w:val="132E0C08"/>
    <w:styleLink w:val="a2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0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17E18E9"/>
    <w:multiLevelType w:val="hybridMultilevel"/>
    <w:tmpl w:val="AD30A0CC"/>
    <w:lvl w:ilvl="0" w:tplc="AE846A4E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9">
    <w:nsid w:val="5A536183"/>
    <w:multiLevelType w:val="multilevel"/>
    <w:tmpl w:val="99D8801A"/>
    <w:styleLink w:val="a3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FF90237"/>
    <w:multiLevelType w:val="hybridMultilevel"/>
    <w:tmpl w:val="52B8DA6A"/>
    <w:lvl w:ilvl="0" w:tplc="7B18EC1E">
      <w:start w:val="1"/>
      <w:numFmt w:val="bullet"/>
      <w:pStyle w:val="a4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5F45C0E"/>
    <w:multiLevelType w:val="hybridMultilevel"/>
    <w:tmpl w:val="D4FC3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11"/>
  </w:num>
  <w:num w:numId="8">
    <w:abstractNumId w:val="8"/>
  </w:num>
  <w:num w:numId="9">
    <w:abstractNumId w:val="1"/>
  </w:num>
  <w:num w:numId="10">
    <w:abstractNumId w:val="3"/>
  </w:num>
  <w:num w:numId="11">
    <w:abstractNumId w:val="2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B2"/>
    <w:rsid w:val="00002EC8"/>
    <w:rsid w:val="000051DD"/>
    <w:rsid w:val="00012A44"/>
    <w:rsid w:val="00022A35"/>
    <w:rsid w:val="00036953"/>
    <w:rsid w:val="00065A74"/>
    <w:rsid w:val="00077829"/>
    <w:rsid w:val="00077DC9"/>
    <w:rsid w:val="00091510"/>
    <w:rsid w:val="00091B30"/>
    <w:rsid w:val="000A5267"/>
    <w:rsid w:val="000B5A3A"/>
    <w:rsid w:val="00107E71"/>
    <w:rsid w:val="00126EF4"/>
    <w:rsid w:val="00145863"/>
    <w:rsid w:val="00157765"/>
    <w:rsid w:val="001A2F1C"/>
    <w:rsid w:val="001A5FA5"/>
    <w:rsid w:val="001B5447"/>
    <w:rsid w:val="001D06A8"/>
    <w:rsid w:val="001D579A"/>
    <w:rsid w:val="001D7F0C"/>
    <w:rsid w:val="001E05AE"/>
    <w:rsid w:val="001E14DC"/>
    <w:rsid w:val="001E5CE9"/>
    <w:rsid w:val="001F1095"/>
    <w:rsid w:val="00213347"/>
    <w:rsid w:val="00233217"/>
    <w:rsid w:val="002406F9"/>
    <w:rsid w:val="00246DB1"/>
    <w:rsid w:val="0026021D"/>
    <w:rsid w:val="00274363"/>
    <w:rsid w:val="00282847"/>
    <w:rsid w:val="00286427"/>
    <w:rsid w:val="00292F05"/>
    <w:rsid w:val="002B67F0"/>
    <w:rsid w:val="002C4EB9"/>
    <w:rsid w:val="002C54F6"/>
    <w:rsid w:val="002E0AA2"/>
    <w:rsid w:val="002E7BB1"/>
    <w:rsid w:val="002F5983"/>
    <w:rsid w:val="002F67B0"/>
    <w:rsid w:val="002F6E2E"/>
    <w:rsid w:val="0031794B"/>
    <w:rsid w:val="003216E3"/>
    <w:rsid w:val="00322957"/>
    <w:rsid w:val="0032396F"/>
    <w:rsid w:val="00350A2D"/>
    <w:rsid w:val="003567EE"/>
    <w:rsid w:val="00363A59"/>
    <w:rsid w:val="00370B15"/>
    <w:rsid w:val="0039759E"/>
    <w:rsid w:val="003A07A0"/>
    <w:rsid w:val="003A5ED5"/>
    <w:rsid w:val="003C080C"/>
    <w:rsid w:val="003D6233"/>
    <w:rsid w:val="003E0391"/>
    <w:rsid w:val="003E2DD8"/>
    <w:rsid w:val="003F72FC"/>
    <w:rsid w:val="00432987"/>
    <w:rsid w:val="00447720"/>
    <w:rsid w:val="004540AF"/>
    <w:rsid w:val="004572BB"/>
    <w:rsid w:val="0047261B"/>
    <w:rsid w:val="004C3039"/>
    <w:rsid w:val="004E0238"/>
    <w:rsid w:val="004F4613"/>
    <w:rsid w:val="004F6551"/>
    <w:rsid w:val="00500985"/>
    <w:rsid w:val="00501514"/>
    <w:rsid w:val="00506F6F"/>
    <w:rsid w:val="005141EB"/>
    <w:rsid w:val="00515F4A"/>
    <w:rsid w:val="00531125"/>
    <w:rsid w:val="00533DF0"/>
    <w:rsid w:val="00555B05"/>
    <w:rsid w:val="0055714E"/>
    <w:rsid w:val="00581AA2"/>
    <w:rsid w:val="005C276F"/>
    <w:rsid w:val="005C6E20"/>
    <w:rsid w:val="005F0EB3"/>
    <w:rsid w:val="00605902"/>
    <w:rsid w:val="006079D2"/>
    <w:rsid w:val="0061534D"/>
    <w:rsid w:val="00640013"/>
    <w:rsid w:val="0064607E"/>
    <w:rsid w:val="00647129"/>
    <w:rsid w:val="00663844"/>
    <w:rsid w:val="006716FA"/>
    <w:rsid w:val="00672DDA"/>
    <w:rsid w:val="006A4EF2"/>
    <w:rsid w:val="006B07CD"/>
    <w:rsid w:val="006B6D6A"/>
    <w:rsid w:val="006C2E92"/>
    <w:rsid w:val="006D1309"/>
    <w:rsid w:val="006F5765"/>
    <w:rsid w:val="007268D3"/>
    <w:rsid w:val="00735530"/>
    <w:rsid w:val="0074662A"/>
    <w:rsid w:val="00756A12"/>
    <w:rsid w:val="00762439"/>
    <w:rsid w:val="007C110B"/>
    <w:rsid w:val="007E6A8A"/>
    <w:rsid w:val="0080287C"/>
    <w:rsid w:val="00817A3A"/>
    <w:rsid w:val="0083488D"/>
    <w:rsid w:val="0083758B"/>
    <w:rsid w:val="00854B35"/>
    <w:rsid w:val="008758DA"/>
    <w:rsid w:val="00885A2F"/>
    <w:rsid w:val="00897D04"/>
    <w:rsid w:val="008A01CB"/>
    <w:rsid w:val="008A0C03"/>
    <w:rsid w:val="008A20B0"/>
    <w:rsid w:val="008A3FBD"/>
    <w:rsid w:val="008A755E"/>
    <w:rsid w:val="008B6724"/>
    <w:rsid w:val="008B7CEC"/>
    <w:rsid w:val="008D5C5A"/>
    <w:rsid w:val="008E3888"/>
    <w:rsid w:val="008F5FA1"/>
    <w:rsid w:val="009211D3"/>
    <w:rsid w:val="00932272"/>
    <w:rsid w:val="009352DC"/>
    <w:rsid w:val="00942B82"/>
    <w:rsid w:val="009433CD"/>
    <w:rsid w:val="00946009"/>
    <w:rsid w:val="00955E75"/>
    <w:rsid w:val="00962F5C"/>
    <w:rsid w:val="0096359F"/>
    <w:rsid w:val="009C16D9"/>
    <w:rsid w:val="009D43CF"/>
    <w:rsid w:val="009F6410"/>
    <w:rsid w:val="00A01015"/>
    <w:rsid w:val="00A2186E"/>
    <w:rsid w:val="00A22728"/>
    <w:rsid w:val="00A311F0"/>
    <w:rsid w:val="00A40D0C"/>
    <w:rsid w:val="00A42CE1"/>
    <w:rsid w:val="00A5602E"/>
    <w:rsid w:val="00A57535"/>
    <w:rsid w:val="00A636F9"/>
    <w:rsid w:val="00A71E78"/>
    <w:rsid w:val="00A72BB6"/>
    <w:rsid w:val="00A879B2"/>
    <w:rsid w:val="00A97D68"/>
    <w:rsid w:val="00AA3FB2"/>
    <w:rsid w:val="00AA72F4"/>
    <w:rsid w:val="00AB3065"/>
    <w:rsid w:val="00AB51C1"/>
    <w:rsid w:val="00AD1317"/>
    <w:rsid w:val="00B31F65"/>
    <w:rsid w:val="00B51CA4"/>
    <w:rsid w:val="00B55BF4"/>
    <w:rsid w:val="00B728F7"/>
    <w:rsid w:val="00B7553F"/>
    <w:rsid w:val="00B95350"/>
    <w:rsid w:val="00BB3B31"/>
    <w:rsid w:val="00BD28BE"/>
    <w:rsid w:val="00BF53A6"/>
    <w:rsid w:val="00BF7AA5"/>
    <w:rsid w:val="00C709C4"/>
    <w:rsid w:val="00CC7197"/>
    <w:rsid w:val="00CE5BAE"/>
    <w:rsid w:val="00CF3FBC"/>
    <w:rsid w:val="00CF74F3"/>
    <w:rsid w:val="00D03B34"/>
    <w:rsid w:val="00D0641D"/>
    <w:rsid w:val="00D23022"/>
    <w:rsid w:val="00D25675"/>
    <w:rsid w:val="00D35D81"/>
    <w:rsid w:val="00D36091"/>
    <w:rsid w:val="00D74B05"/>
    <w:rsid w:val="00D82920"/>
    <w:rsid w:val="00D95940"/>
    <w:rsid w:val="00DA3A6B"/>
    <w:rsid w:val="00DA7C2F"/>
    <w:rsid w:val="00DD0BE6"/>
    <w:rsid w:val="00DD2094"/>
    <w:rsid w:val="00DE5EA2"/>
    <w:rsid w:val="00E03B00"/>
    <w:rsid w:val="00E12FAA"/>
    <w:rsid w:val="00E22E69"/>
    <w:rsid w:val="00E3562C"/>
    <w:rsid w:val="00E50F7B"/>
    <w:rsid w:val="00E559A5"/>
    <w:rsid w:val="00EA5830"/>
    <w:rsid w:val="00EE2D95"/>
    <w:rsid w:val="00EE73F5"/>
    <w:rsid w:val="00F11243"/>
    <w:rsid w:val="00F142AA"/>
    <w:rsid w:val="00F51D6C"/>
    <w:rsid w:val="00FA0FC3"/>
    <w:rsid w:val="00FA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6D130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next w:val="a5"/>
    <w:link w:val="10"/>
    <w:uiPriority w:val="9"/>
    <w:qFormat/>
    <w:rsid w:val="0083488D"/>
    <w:pPr>
      <w:keepNext/>
      <w:keepLines/>
      <w:pageBreakBefore/>
      <w:spacing w:before="240" w:after="480" w:line="288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5"/>
    <w:link w:val="20"/>
    <w:uiPriority w:val="9"/>
    <w:unhideWhenUsed/>
    <w:qFormat/>
    <w:rsid w:val="0083488D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5"/>
    <w:link w:val="30"/>
    <w:uiPriority w:val="9"/>
    <w:unhideWhenUsed/>
    <w:qFormat/>
    <w:rsid w:val="0083488D"/>
    <w:pPr>
      <w:keepNext/>
      <w:keepLines/>
      <w:spacing w:before="240" w:after="240" w:line="288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5"/>
    <w:next w:val="a5"/>
    <w:link w:val="40"/>
    <w:uiPriority w:val="9"/>
    <w:unhideWhenUsed/>
    <w:qFormat/>
    <w:rsid w:val="0083488D"/>
    <w:pPr>
      <w:keepNext/>
      <w:keepLines/>
      <w:spacing w:before="240" w:after="240"/>
      <w:ind w:firstLine="0"/>
      <w:jc w:val="left"/>
      <w:outlineLvl w:val="3"/>
    </w:pPr>
    <w:rPr>
      <w:rFonts w:eastAsiaTheme="majorEastAsia" w:cstheme="majorBidi"/>
      <w:b/>
      <w:iCs/>
      <w:sz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Нумерация заголовков"/>
    <w:uiPriority w:val="99"/>
    <w:rsid w:val="009F6410"/>
    <w:pPr>
      <w:numPr>
        <w:numId w:val="1"/>
      </w:numPr>
    </w:pPr>
  </w:style>
  <w:style w:type="character" w:customStyle="1" w:styleId="10">
    <w:name w:val="Заголовок 1 Знак"/>
    <w:basedOn w:val="a6"/>
    <w:link w:val="1"/>
    <w:uiPriority w:val="9"/>
    <w:rsid w:val="008348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83488D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a0">
    <w:name w:val="Алгоритм"/>
    <w:uiPriority w:val="99"/>
    <w:rsid w:val="00A97D68"/>
    <w:pPr>
      <w:numPr>
        <w:numId w:val="3"/>
      </w:numPr>
    </w:pPr>
  </w:style>
  <w:style w:type="character" w:customStyle="1" w:styleId="30">
    <w:name w:val="Заголовок 3 Знак"/>
    <w:basedOn w:val="a6"/>
    <w:link w:val="3"/>
    <w:uiPriority w:val="9"/>
    <w:rsid w:val="0083488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6"/>
    <w:link w:val="4"/>
    <w:uiPriority w:val="9"/>
    <w:rsid w:val="0083488D"/>
    <w:rPr>
      <w:rFonts w:ascii="Times New Roman" w:eastAsiaTheme="majorEastAsia" w:hAnsi="Times New Roman" w:cstheme="majorBidi"/>
      <w:b/>
      <w:iCs/>
      <w:sz w:val="28"/>
    </w:rPr>
  </w:style>
  <w:style w:type="paragraph" w:customStyle="1" w:styleId="a9">
    <w:name w:val="Код"/>
    <w:qFormat/>
    <w:rsid w:val="002F6E2E"/>
    <w:pPr>
      <w:spacing w:before="160" w:line="240" w:lineRule="auto"/>
      <w:ind w:left="709"/>
      <w:contextualSpacing/>
    </w:pPr>
    <w:rPr>
      <w:rFonts w:ascii="Consolas" w:hAnsi="Consolas"/>
      <w:sz w:val="24"/>
    </w:rPr>
  </w:style>
  <w:style w:type="paragraph" w:styleId="aa">
    <w:name w:val="caption"/>
    <w:basedOn w:val="a5"/>
    <w:next w:val="a5"/>
    <w:uiPriority w:val="35"/>
    <w:unhideWhenUsed/>
    <w:qFormat/>
    <w:rsid w:val="0083488D"/>
    <w:pPr>
      <w:spacing w:after="200" w:line="240" w:lineRule="auto"/>
      <w:jc w:val="center"/>
    </w:pPr>
    <w:rPr>
      <w:iCs/>
      <w:szCs w:val="18"/>
    </w:rPr>
  </w:style>
  <w:style w:type="paragraph" w:styleId="a">
    <w:name w:val="List Bullet"/>
    <w:basedOn w:val="a5"/>
    <w:uiPriority w:val="99"/>
    <w:semiHidden/>
    <w:unhideWhenUsed/>
    <w:rsid w:val="0083488D"/>
    <w:pPr>
      <w:numPr>
        <w:numId w:val="2"/>
      </w:numPr>
      <w:spacing w:before="240" w:after="240"/>
      <w:ind w:left="1066" w:hanging="357"/>
    </w:pPr>
  </w:style>
  <w:style w:type="paragraph" w:styleId="a4">
    <w:name w:val="List Paragraph"/>
    <w:basedOn w:val="a5"/>
    <w:uiPriority w:val="34"/>
    <w:qFormat/>
    <w:rsid w:val="002F6E2E"/>
    <w:pPr>
      <w:numPr>
        <w:numId w:val="4"/>
      </w:numPr>
      <w:spacing w:before="160" w:after="160"/>
      <w:ind w:left="1066" w:hanging="357"/>
    </w:pPr>
  </w:style>
  <w:style w:type="paragraph" w:styleId="ab">
    <w:name w:val="TOC Heading"/>
    <w:basedOn w:val="1"/>
    <w:next w:val="a5"/>
    <w:uiPriority w:val="39"/>
    <w:unhideWhenUsed/>
    <w:qFormat/>
    <w:rsid w:val="002F6E2E"/>
    <w:pPr>
      <w:pageBreakBefore w:val="0"/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5"/>
    <w:next w:val="a5"/>
    <w:autoRedefine/>
    <w:uiPriority w:val="39"/>
    <w:unhideWhenUsed/>
    <w:qFormat/>
    <w:rsid w:val="003216E3"/>
    <w:pPr>
      <w:spacing w:after="100"/>
      <w:jc w:val="left"/>
    </w:pPr>
  </w:style>
  <w:style w:type="paragraph" w:styleId="21">
    <w:name w:val="toc 2"/>
    <w:basedOn w:val="a5"/>
    <w:next w:val="a5"/>
    <w:autoRedefine/>
    <w:uiPriority w:val="39"/>
    <w:unhideWhenUsed/>
    <w:qFormat/>
    <w:rsid w:val="002F6E2E"/>
    <w:pPr>
      <w:spacing w:after="100"/>
      <w:ind w:left="240"/>
    </w:pPr>
  </w:style>
  <w:style w:type="character" w:styleId="ac">
    <w:name w:val="Hyperlink"/>
    <w:basedOn w:val="a6"/>
    <w:uiPriority w:val="99"/>
    <w:unhideWhenUsed/>
    <w:rsid w:val="002F6E2E"/>
    <w:rPr>
      <w:color w:val="0563C1" w:themeColor="hyperlink"/>
      <w:u w:val="single"/>
    </w:rPr>
  </w:style>
  <w:style w:type="paragraph" w:styleId="41">
    <w:name w:val="toc 4"/>
    <w:basedOn w:val="a5"/>
    <w:next w:val="a5"/>
    <w:autoRedefine/>
    <w:uiPriority w:val="39"/>
    <w:unhideWhenUsed/>
    <w:rsid w:val="003216E3"/>
    <w:pPr>
      <w:tabs>
        <w:tab w:val="left" w:pos="1540"/>
        <w:tab w:val="right" w:leader="dot" w:pos="9345"/>
      </w:tabs>
      <w:spacing w:after="100"/>
      <w:ind w:left="720"/>
      <w:jc w:val="left"/>
    </w:pPr>
  </w:style>
  <w:style w:type="numbering" w:customStyle="1" w:styleId="a1">
    <w:name w:val="Список с нумерацией"/>
    <w:uiPriority w:val="99"/>
    <w:rsid w:val="00A97D68"/>
    <w:pPr>
      <w:numPr>
        <w:numId w:val="5"/>
      </w:numPr>
    </w:pPr>
  </w:style>
  <w:style w:type="numbering" w:customStyle="1" w:styleId="a3">
    <w:name w:val="Нумерация в списке литературы"/>
    <w:uiPriority w:val="99"/>
    <w:rsid w:val="00126EF4"/>
    <w:pPr>
      <w:numPr>
        <w:numId w:val="6"/>
      </w:numPr>
    </w:pPr>
  </w:style>
  <w:style w:type="paragraph" w:styleId="ad">
    <w:name w:val="Title"/>
    <w:basedOn w:val="a5"/>
    <w:next w:val="ae"/>
    <w:link w:val="af"/>
    <w:qFormat/>
    <w:rsid w:val="00077DC9"/>
    <w:pPr>
      <w:suppressAutoHyphens/>
      <w:spacing w:after="120" w:line="240" w:lineRule="auto"/>
      <w:ind w:firstLine="0"/>
      <w:contextualSpacing w:val="0"/>
      <w:jc w:val="center"/>
    </w:pPr>
    <w:rPr>
      <w:rFonts w:eastAsia="Times New Roman" w:cs="Times New Roman"/>
      <w:b/>
      <w:szCs w:val="20"/>
      <w:lang w:val="x-none" w:eastAsia="ar-SA"/>
    </w:rPr>
  </w:style>
  <w:style w:type="character" w:customStyle="1" w:styleId="af">
    <w:name w:val="Название Знак"/>
    <w:basedOn w:val="a6"/>
    <w:link w:val="ad"/>
    <w:rsid w:val="00077DC9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ae">
    <w:name w:val="Subtitle"/>
    <w:basedOn w:val="a5"/>
    <w:next w:val="a5"/>
    <w:link w:val="af0"/>
    <w:uiPriority w:val="11"/>
    <w:qFormat/>
    <w:rsid w:val="00077DC9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овок Знак"/>
    <w:basedOn w:val="a6"/>
    <w:link w:val="ae"/>
    <w:uiPriority w:val="11"/>
    <w:rsid w:val="00077DC9"/>
    <w:rPr>
      <w:rFonts w:eastAsiaTheme="minorEastAsia"/>
      <w:color w:val="5A5A5A" w:themeColor="text1" w:themeTint="A5"/>
      <w:spacing w:val="15"/>
    </w:rPr>
  </w:style>
  <w:style w:type="paragraph" w:customStyle="1" w:styleId="af1">
    <w:name w:val="Обычный в титульнике"/>
    <w:basedOn w:val="a5"/>
    <w:link w:val="af2"/>
    <w:qFormat/>
    <w:rsid w:val="009F6410"/>
    <w:pPr>
      <w:spacing w:after="120" w:line="259" w:lineRule="auto"/>
      <w:ind w:left="708" w:firstLine="0"/>
      <w:contextualSpacing w:val="0"/>
      <w:jc w:val="center"/>
    </w:pPr>
    <w:rPr>
      <w:color w:val="000000" w:themeColor="text1"/>
      <w:sz w:val="28"/>
      <w:szCs w:val="28"/>
    </w:rPr>
  </w:style>
  <w:style w:type="character" w:customStyle="1" w:styleId="af2">
    <w:name w:val="Обычный в титульнике Знак"/>
    <w:basedOn w:val="a6"/>
    <w:link w:val="af1"/>
    <w:rsid w:val="009F6410"/>
    <w:rPr>
      <w:rFonts w:ascii="Times New Roman" w:hAnsi="Times New Roman"/>
      <w:color w:val="000000" w:themeColor="text1"/>
      <w:sz w:val="28"/>
      <w:szCs w:val="28"/>
    </w:rPr>
  </w:style>
  <w:style w:type="paragraph" w:styleId="af3">
    <w:name w:val="header"/>
    <w:basedOn w:val="a5"/>
    <w:link w:val="af4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6"/>
    <w:link w:val="af3"/>
    <w:uiPriority w:val="99"/>
    <w:rsid w:val="006F5765"/>
    <w:rPr>
      <w:rFonts w:ascii="Times New Roman" w:hAnsi="Times New Roman"/>
      <w:sz w:val="24"/>
    </w:rPr>
  </w:style>
  <w:style w:type="paragraph" w:styleId="af5">
    <w:name w:val="footer"/>
    <w:basedOn w:val="a5"/>
    <w:link w:val="af6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rsid w:val="006F5765"/>
    <w:rPr>
      <w:rFonts w:ascii="Times New Roman" w:hAnsi="Times New Roman"/>
      <w:sz w:val="24"/>
    </w:rPr>
  </w:style>
  <w:style w:type="paragraph" w:styleId="af7">
    <w:name w:val="Normal (Web)"/>
    <w:basedOn w:val="a5"/>
    <w:uiPriority w:val="99"/>
    <w:unhideWhenUsed/>
    <w:rsid w:val="006079D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Balloon Text"/>
    <w:basedOn w:val="a5"/>
    <w:link w:val="af9"/>
    <w:uiPriority w:val="99"/>
    <w:semiHidden/>
    <w:unhideWhenUsed/>
    <w:rsid w:val="001A5F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uiPriority w:val="99"/>
    <w:semiHidden/>
    <w:rsid w:val="001A5FA5"/>
    <w:rPr>
      <w:rFonts w:ascii="Tahoma" w:hAnsi="Tahoma" w:cs="Tahoma"/>
      <w:sz w:val="16"/>
      <w:szCs w:val="16"/>
    </w:rPr>
  </w:style>
  <w:style w:type="paragraph" w:styleId="31">
    <w:name w:val="toc 3"/>
    <w:basedOn w:val="a5"/>
    <w:next w:val="a5"/>
    <w:autoRedefine/>
    <w:uiPriority w:val="39"/>
    <w:unhideWhenUsed/>
    <w:qFormat/>
    <w:rsid w:val="00663844"/>
    <w:pPr>
      <w:spacing w:after="100"/>
      <w:ind w:left="480"/>
    </w:pPr>
  </w:style>
  <w:style w:type="table" w:styleId="afa">
    <w:name w:val="Table Grid"/>
    <w:basedOn w:val="a7"/>
    <w:uiPriority w:val="39"/>
    <w:rsid w:val="00F51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7"/>
    <w:uiPriority w:val="60"/>
    <w:rsid w:val="00F51D6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7"/>
    <w:uiPriority w:val="60"/>
    <w:rsid w:val="00F51D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">
    <w:name w:val="Light Shading Accent 6"/>
    <w:basedOn w:val="a7"/>
    <w:uiPriority w:val="60"/>
    <w:rsid w:val="00F51D6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1">
    <w:name w:val="Light List Accent 1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50">
    <w:name w:val="Light List Accent 5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5">
    <w:name w:val="Medium Shading 1 Accent 5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6">
    <w:name w:val="Medium Grid 3 Accent 6"/>
    <w:basedOn w:val="a7"/>
    <w:uiPriority w:val="69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3-1">
    <w:name w:val="Medium Grid 3 Accent 1"/>
    <w:basedOn w:val="a7"/>
    <w:uiPriority w:val="69"/>
    <w:rsid w:val="00D8292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afb">
    <w:name w:val="No Spacing"/>
    <w:uiPriority w:val="1"/>
    <w:qFormat/>
    <w:rsid w:val="00756A1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HTML">
    <w:name w:val="HTML Preformatted"/>
    <w:basedOn w:val="a5"/>
    <w:link w:val="HTML0"/>
    <w:uiPriority w:val="99"/>
    <w:semiHidden/>
    <w:unhideWhenUsed/>
    <w:rsid w:val="00447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44772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6D130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next w:val="a5"/>
    <w:link w:val="10"/>
    <w:uiPriority w:val="9"/>
    <w:qFormat/>
    <w:rsid w:val="0083488D"/>
    <w:pPr>
      <w:keepNext/>
      <w:keepLines/>
      <w:pageBreakBefore/>
      <w:spacing w:before="240" w:after="480" w:line="288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5"/>
    <w:link w:val="20"/>
    <w:uiPriority w:val="9"/>
    <w:unhideWhenUsed/>
    <w:qFormat/>
    <w:rsid w:val="0083488D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5"/>
    <w:link w:val="30"/>
    <w:uiPriority w:val="9"/>
    <w:unhideWhenUsed/>
    <w:qFormat/>
    <w:rsid w:val="0083488D"/>
    <w:pPr>
      <w:keepNext/>
      <w:keepLines/>
      <w:spacing w:before="240" w:after="240" w:line="288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5"/>
    <w:next w:val="a5"/>
    <w:link w:val="40"/>
    <w:uiPriority w:val="9"/>
    <w:unhideWhenUsed/>
    <w:qFormat/>
    <w:rsid w:val="0083488D"/>
    <w:pPr>
      <w:keepNext/>
      <w:keepLines/>
      <w:spacing w:before="240" w:after="240"/>
      <w:ind w:firstLine="0"/>
      <w:jc w:val="left"/>
      <w:outlineLvl w:val="3"/>
    </w:pPr>
    <w:rPr>
      <w:rFonts w:eastAsiaTheme="majorEastAsia" w:cstheme="majorBidi"/>
      <w:b/>
      <w:iCs/>
      <w:sz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Нумерация заголовков"/>
    <w:uiPriority w:val="99"/>
    <w:rsid w:val="009F6410"/>
    <w:pPr>
      <w:numPr>
        <w:numId w:val="1"/>
      </w:numPr>
    </w:pPr>
  </w:style>
  <w:style w:type="character" w:customStyle="1" w:styleId="10">
    <w:name w:val="Заголовок 1 Знак"/>
    <w:basedOn w:val="a6"/>
    <w:link w:val="1"/>
    <w:uiPriority w:val="9"/>
    <w:rsid w:val="008348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83488D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a0">
    <w:name w:val="Алгоритм"/>
    <w:uiPriority w:val="99"/>
    <w:rsid w:val="00A97D68"/>
    <w:pPr>
      <w:numPr>
        <w:numId w:val="3"/>
      </w:numPr>
    </w:pPr>
  </w:style>
  <w:style w:type="character" w:customStyle="1" w:styleId="30">
    <w:name w:val="Заголовок 3 Знак"/>
    <w:basedOn w:val="a6"/>
    <w:link w:val="3"/>
    <w:uiPriority w:val="9"/>
    <w:rsid w:val="0083488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6"/>
    <w:link w:val="4"/>
    <w:uiPriority w:val="9"/>
    <w:rsid w:val="0083488D"/>
    <w:rPr>
      <w:rFonts w:ascii="Times New Roman" w:eastAsiaTheme="majorEastAsia" w:hAnsi="Times New Roman" w:cstheme="majorBidi"/>
      <w:b/>
      <w:iCs/>
      <w:sz w:val="28"/>
    </w:rPr>
  </w:style>
  <w:style w:type="paragraph" w:customStyle="1" w:styleId="a9">
    <w:name w:val="Код"/>
    <w:qFormat/>
    <w:rsid w:val="002F6E2E"/>
    <w:pPr>
      <w:spacing w:before="160" w:line="240" w:lineRule="auto"/>
      <w:ind w:left="709"/>
      <w:contextualSpacing/>
    </w:pPr>
    <w:rPr>
      <w:rFonts w:ascii="Consolas" w:hAnsi="Consolas"/>
      <w:sz w:val="24"/>
    </w:rPr>
  </w:style>
  <w:style w:type="paragraph" w:styleId="aa">
    <w:name w:val="caption"/>
    <w:basedOn w:val="a5"/>
    <w:next w:val="a5"/>
    <w:uiPriority w:val="35"/>
    <w:unhideWhenUsed/>
    <w:qFormat/>
    <w:rsid w:val="0083488D"/>
    <w:pPr>
      <w:spacing w:after="200" w:line="240" w:lineRule="auto"/>
      <w:jc w:val="center"/>
    </w:pPr>
    <w:rPr>
      <w:iCs/>
      <w:szCs w:val="18"/>
    </w:rPr>
  </w:style>
  <w:style w:type="paragraph" w:styleId="a">
    <w:name w:val="List Bullet"/>
    <w:basedOn w:val="a5"/>
    <w:uiPriority w:val="99"/>
    <w:semiHidden/>
    <w:unhideWhenUsed/>
    <w:rsid w:val="0083488D"/>
    <w:pPr>
      <w:numPr>
        <w:numId w:val="2"/>
      </w:numPr>
      <w:spacing w:before="240" w:after="240"/>
      <w:ind w:left="1066" w:hanging="357"/>
    </w:pPr>
  </w:style>
  <w:style w:type="paragraph" w:styleId="a4">
    <w:name w:val="List Paragraph"/>
    <w:basedOn w:val="a5"/>
    <w:uiPriority w:val="34"/>
    <w:qFormat/>
    <w:rsid w:val="002F6E2E"/>
    <w:pPr>
      <w:numPr>
        <w:numId w:val="4"/>
      </w:numPr>
      <w:spacing w:before="160" w:after="160"/>
      <w:ind w:left="1066" w:hanging="357"/>
    </w:pPr>
  </w:style>
  <w:style w:type="paragraph" w:styleId="ab">
    <w:name w:val="TOC Heading"/>
    <w:basedOn w:val="1"/>
    <w:next w:val="a5"/>
    <w:uiPriority w:val="39"/>
    <w:unhideWhenUsed/>
    <w:qFormat/>
    <w:rsid w:val="002F6E2E"/>
    <w:pPr>
      <w:pageBreakBefore w:val="0"/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5"/>
    <w:next w:val="a5"/>
    <w:autoRedefine/>
    <w:uiPriority w:val="39"/>
    <w:unhideWhenUsed/>
    <w:qFormat/>
    <w:rsid w:val="003216E3"/>
    <w:pPr>
      <w:spacing w:after="100"/>
      <w:jc w:val="left"/>
    </w:pPr>
  </w:style>
  <w:style w:type="paragraph" w:styleId="21">
    <w:name w:val="toc 2"/>
    <w:basedOn w:val="a5"/>
    <w:next w:val="a5"/>
    <w:autoRedefine/>
    <w:uiPriority w:val="39"/>
    <w:unhideWhenUsed/>
    <w:qFormat/>
    <w:rsid w:val="002F6E2E"/>
    <w:pPr>
      <w:spacing w:after="100"/>
      <w:ind w:left="240"/>
    </w:pPr>
  </w:style>
  <w:style w:type="character" w:styleId="ac">
    <w:name w:val="Hyperlink"/>
    <w:basedOn w:val="a6"/>
    <w:uiPriority w:val="99"/>
    <w:unhideWhenUsed/>
    <w:rsid w:val="002F6E2E"/>
    <w:rPr>
      <w:color w:val="0563C1" w:themeColor="hyperlink"/>
      <w:u w:val="single"/>
    </w:rPr>
  </w:style>
  <w:style w:type="paragraph" w:styleId="41">
    <w:name w:val="toc 4"/>
    <w:basedOn w:val="a5"/>
    <w:next w:val="a5"/>
    <w:autoRedefine/>
    <w:uiPriority w:val="39"/>
    <w:unhideWhenUsed/>
    <w:rsid w:val="003216E3"/>
    <w:pPr>
      <w:tabs>
        <w:tab w:val="left" w:pos="1540"/>
        <w:tab w:val="right" w:leader="dot" w:pos="9345"/>
      </w:tabs>
      <w:spacing w:after="100"/>
      <w:ind w:left="720"/>
      <w:jc w:val="left"/>
    </w:pPr>
  </w:style>
  <w:style w:type="numbering" w:customStyle="1" w:styleId="a1">
    <w:name w:val="Список с нумерацией"/>
    <w:uiPriority w:val="99"/>
    <w:rsid w:val="00A97D68"/>
    <w:pPr>
      <w:numPr>
        <w:numId w:val="5"/>
      </w:numPr>
    </w:pPr>
  </w:style>
  <w:style w:type="numbering" w:customStyle="1" w:styleId="a3">
    <w:name w:val="Нумерация в списке литературы"/>
    <w:uiPriority w:val="99"/>
    <w:rsid w:val="00126EF4"/>
    <w:pPr>
      <w:numPr>
        <w:numId w:val="6"/>
      </w:numPr>
    </w:pPr>
  </w:style>
  <w:style w:type="paragraph" w:styleId="ad">
    <w:name w:val="Title"/>
    <w:basedOn w:val="a5"/>
    <w:next w:val="ae"/>
    <w:link w:val="af"/>
    <w:qFormat/>
    <w:rsid w:val="00077DC9"/>
    <w:pPr>
      <w:suppressAutoHyphens/>
      <w:spacing w:after="120" w:line="240" w:lineRule="auto"/>
      <w:ind w:firstLine="0"/>
      <w:contextualSpacing w:val="0"/>
      <w:jc w:val="center"/>
    </w:pPr>
    <w:rPr>
      <w:rFonts w:eastAsia="Times New Roman" w:cs="Times New Roman"/>
      <w:b/>
      <w:szCs w:val="20"/>
      <w:lang w:val="x-none" w:eastAsia="ar-SA"/>
    </w:rPr>
  </w:style>
  <w:style w:type="character" w:customStyle="1" w:styleId="af">
    <w:name w:val="Название Знак"/>
    <w:basedOn w:val="a6"/>
    <w:link w:val="ad"/>
    <w:rsid w:val="00077DC9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ae">
    <w:name w:val="Subtitle"/>
    <w:basedOn w:val="a5"/>
    <w:next w:val="a5"/>
    <w:link w:val="af0"/>
    <w:uiPriority w:val="11"/>
    <w:qFormat/>
    <w:rsid w:val="00077DC9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овок Знак"/>
    <w:basedOn w:val="a6"/>
    <w:link w:val="ae"/>
    <w:uiPriority w:val="11"/>
    <w:rsid w:val="00077DC9"/>
    <w:rPr>
      <w:rFonts w:eastAsiaTheme="minorEastAsia"/>
      <w:color w:val="5A5A5A" w:themeColor="text1" w:themeTint="A5"/>
      <w:spacing w:val="15"/>
    </w:rPr>
  </w:style>
  <w:style w:type="paragraph" w:customStyle="1" w:styleId="af1">
    <w:name w:val="Обычный в титульнике"/>
    <w:basedOn w:val="a5"/>
    <w:link w:val="af2"/>
    <w:qFormat/>
    <w:rsid w:val="009F6410"/>
    <w:pPr>
      <w:spacing w:after="120" w:line="259" w:lineRule="auto"/>
      <w:ind w:left="708" w:firstLine="0"/>
      <w:contextualSpacing w:val="0"/>
      <w:jc w:val="center"/>
    </w:pPr>
    <w:rPr>
      <w:color w:val="000000" w:themeColor="text1"/>
      <w:sz w:val="28"/>
      <w:szCs w:val="28"/>
    </w:rPr>
  </w:style>
  <w:style w:type="character" w:customStyle="1" w:styleId="af2">
    <w:name w:val="Обычный в титульнике Знак"/>
    <w:basedOn w:val="a6"/>
    <w:link w:val="af1"/>
    <w:rsid w:val="009F6410"/>
    <w:rPr>
      <w:rFonts w:ascii="Times New Roman" w:hAnsi="Times New Roman"/>
      <w:color w:val="000000" w:themeColor="text1"/>
      <w:sz w:val="28"/>
      <w:szCs w:val="28"/>
    </w:rPr>
  </w:style>
  <w:style w:type="paragraph" w:styleId="af3">
    <w:name w:val="header"/>
    <w:basedOn w:val="a5"/>
    <w:link w:val="af4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6"/>
    <w:link w:val="af3"/>
    <w:uiPriority w:val="99"/>
    <w:rsid w:val="006F5765"/>
    <w:rPr>
      <w:rFonts w:ascii="Times New Roman" w:hAnsi="Times New Roman"/>
      <w:sz w:val="24"/>
    </w:rPr>
  </w:style>
  <w:style w:type="paragraph" w:styleId="af5">
    <w:name w:val="footer"/>
    <w:basedOn w:val="a5"/>
    <w:link w:val="af6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rsid w:val="006F5765"/>
    <w:rPr>
      <w:rFonts w:ascii="Times New Roman" w:hAnsi="Times New Roman"/>
      <w:sz w:val="24"/>
    </w:rPr>
  </w:style>
  <w:style w:type="paragraph" w:styleId="af7">
    <w:name w:val="Normal (Web)"/>
    <w:basedOn w:val="a5"/>
    <w:uiPriority w:val="99"/>
    <w:unhideWhenUsed/>
    <w:rsid w:val="006079D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Balloon Text"/>
    <w:basedOn w:val="a5"/>
    <w:link w:val="af9"/>
    <w:uiPriority w:val="99"/>
    <w:semiHidden/>
    <w:unhideWhenUsed/>
    <w:rsid w:val="001A5F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uiPriority w:val="99"/>
    <w:semiHidden/>
    <w:rsid w:val="001A5FA5"/>
    <w:rPr>
      <w:rFonts w:ascii="Tahoma" w:hAnsi="Tahoma" w:cs="Tahoma"/>
      <w:sz w:val="16"/>
      <w:szCs w:val="16"/>
    </w:rPr>
  </w:style>
  <w:style w:type="paragraph" w:styleId="31">
    <w:name w:val="toc 3"/>
    <w:basedOn w:val="a5"/>
    <w:next w:val="a5"/>
    <w:autoRedefine/>
    <w:uiPriority w:val="39"/>
    <w:unhideWhenUsed/>
    <w:qFormat/>
    <w:rsid w:val="00663844"/>
    <w:pPr>
      <w:spacing w:after="100"/>
      <w:ind w:left="480"/>
    </w:pPr>
  </w:style>
  <w:style w:type="table" w:styleId="afa">
    <w:name w:val="Table Grid"/>
    <w:basedOn w:val="a7"/>
    <w:uiPriority w:val="39"/>
    <w:rsid w:val="00F51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7"/>
    <w:uiPriority w:val="60"/>
    <w:rsid w:val="00F51D6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7"/>
    <w:uiPriority w:val="60"/>
    <w:rsid w:val="00F51D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">
    <w:name w:val="Light Shading Accent 6"/>
    <w:basedOn w:val="a7"/>
    <w:uiPriority w:val="60"/>
    <w:rsid w:val="00F51D6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1">
    <w:name w:val="Light List Accent 1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50">
    <w:name w:val="Light List Accent 5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5">
    <w:name w:val="Medium Shading 1 Accent 5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6">
    <w:name w:val="Medium Grid 3 Accent 6"/>
    <w:basedOn w:val="a7"/>
    <w:uiPriority w:val="69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3-1">
    <w:name w:val="Medium Grid 3 Accent 1"/>
    <w:basedOn w:val="a7"/>
    <w:uiPriority w:val="69"/>
    <w:rsid w:val="00D8292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afb">
    <w:name w:val="No Spacing"/>
    <w:uiPriority w:val="1"/>
    <w:qFormat/>
    <w:rsid w:val="00756A1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HTML">
    <w:name w:val="HTML Preformatted"/>
    <w:basedOn w:val="a5"/>
    <w:link w:val="HTML0"/>
    <w:uiPriority w:val="99"/>
    <w:semiHidden/>
    <w:unhideWhenUsed/>
    <w:rsid w:val="00447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4477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10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r\Document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0B3AD-4177-4CB2-AD9A-EB3F860C0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3034</TotalTime>
  <Pages>1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badger8800@gmail.com</cp:lastModifiedBy>
  <cp:revision>59</cp:revision>
  <cp:lastPrinted>2023-10-01T20:47:00Z</cp:lastPrinted>
  <dcterms:created xsi:type="dcterms:W3CDTF">2020-12-06T10:10:00Z</dcterms:created>
  <dcterms:modified xsi:type="dcterms:W3CDTF">2023-10-01T20:49:00Z</dcterms:modified>
</cp:coreProperties>
</file>