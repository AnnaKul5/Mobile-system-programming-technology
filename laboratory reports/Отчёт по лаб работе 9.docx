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C9" w:rsidRDefault="00077DC9" w:rsidP="00077DC9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:rsidR="00077DC9" w:rsidRPr="008B1656" w:rsidRDefault="00077DC9" w:rsidP="00077DC9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 w:rsidR="00515F4A"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077DC9" w:rsidRPr="00B527AC" w:rsidRDefault="00077DC9" w:rsidP="00077DC9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077DC9" w:rsidRDefault="00077DC9" w:rsidP="00077DC9">
      <w:pPr>
        <w:ind w:firstLine="0"/>
        <w:jc w:val="center"/>
        <w:rPr>
          <w:b/>
          <w:sz w:val="28"/>
          <w:szCs w:val="28"/>
        </w:rPr>
      </w:pPr>
    </w:p>
    <w:p w:rsidR="00077DC9" w:rsidRPr="00631630" w:rsidRDefault="00077DC9" w:rsidP="00077DC9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77DC9" w:rsidRPr="00DF596C" w:rsidRDefault="00077DC9" w:rsidP="00077DC9">
      <w:pPr>
        <w:pStyle w:val="ad"/>
        <w:jc w:val="both"/>
        <w:rPr>
          <w:sz w:val="28"/>
          <w:szCs w:val="28"/>
        </w:rPr>
      </w:pPr>
    </w:p>
    <w:p w:rsidR="009F6410" w:rsidRPr="009F6410" w:rsidRDefault="009F6410" w:rsidP="006D1309">
      <w:pPr>
        <w:ind w:firstLine="0"/>
        <w:rPr>
          <w:b/>
          <w:sz w:val="28"/>
          <w:szCs w:val="28"/>
          <w:lang w:val="x-none"/>
        </w:rPr>
      </w:pPr>
    </w:p>
    <w:p w:rsidR="00077DC9" w:rsidRPr="00364B1F" w:rsidRDefault="009F6410" w:rsidP="006D1309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</w:t>
      </w:r>
      <w:r w:rsidR="00077DC9" w:rsidRPr="009F6410">
        <w:rPr>
          <w:b/>
          <w:sz w:val="36"/>
          <w:szCs w:val="36"/>
        </w:rPr>
        <w:t xml:space="preserve">по </w:t>
      </w:r>
      <w:r w:rsidR="0055714E">
        <w:rPr>
          <w:b/>
          <w:sz w:val="36"/>
          <w:szCs w:val="36"/>
        </w:rPr>
        <w:t>п</w:t>
      </w:r>
      <w:r w:rsidR="0055714E" w:rsidRPr="0055714E">
        <w:rPr>
          <w:b/>
          <w:sz w:val="36"/>
          <w:szCs w:val="36"/>
        </w:rPr>
        <w:t>рактическо</w:t>
      </w:r>
      <w:r w:rsidR="0055714E">
        <w:rPr>
          <w:b/>
          <w:sz w:val="36"/>
          <w:szCs w:val="36"/>
        </w:rPr>
        <w:t>му</w:t>
      </w:r>
      <w:r w:rsidR="0055714E" w:rsidRPr="0055714E">
        <w:rPr>
          <w:b/>
          <w:sz w:val="36"/>
          <w:szCs w:val="36"/>
        </w:rPr>
        <w:t xml:space="preserve"> задани</w:t>
      </w:r>
      <w:r w:rsidR="0055714E">
        <w:rPr>
          <w:b/>
          <w:sz w:val="36"/>
          <w:szCs w:val="36"/>
        </w:rPr>
        <w:t>ю</w:t>
      </w:r>
      <w:r w:rsidR="0055714E" w:rsidRPr="0055714E">
        <w:rPr>
          <w:b/>
          <w:sz w:val="36"/>
          <w:szCs w:val="36"/>
        </w:rPr>
        <w:t xml:space="preserve"> для лекции </w:t>
      </w:r>
      <w:r w:rsidR="0055714E">
        <w:rPr>
          <w:b/>
          <w:sz w:val="36"/>
          <w:szCs w:val="36"/>
        </w:rPr>
        <w:t>№</w:t>
      </w:r>
      <w:r w:rsidR="00364B1F" w:rsidRPr="00364B1F">
        <w:rPr>
          <w:b/>
          <w:sz w:val="36"/>
          <w:szCs w:val="36"/>
        </w:rPr>
        <w:t>9</w:t>
      </w:r>
    </w:p>
    <w:p w:rsidR="00077DC9" w:rsidRDefault="00077DC9" w:rsidP="00077DC9">
      <w:pPr>
        <w:ind w:firstLine="0"/>
        <w:rPr>
          <w:b/>
          <w:sz w:val="36"/>
          <w:szCs w:val="36"/>
        </w:rPr>
      </w:pPr>
    </w:p>
    <w:p w:rsidR="004E0238" w:rsidRDefault="004E0238" w:rsidP="00077DC9">
      <w:pPr>
        <w:ind w:firstLine="0"/>
        <w:rPr>
          <w:sz w:val="28"/>
          <w:szCs w:val="28"/>
        </w:rPr>
      </w:pPr>
    </w:p>
    <w:p w:rsidR="009F6410" w:rsidRDefault="009F6410" w:rsidP="00077DC9">
      <w:pPr>
        <w:ind w:firstLine="0"/>
        <w:rPr>
          <w:sz w:val="28"/>
          <w:szCs w:val="28"/>
        </w:rPr>
      </w:pPr>
    </w:p>
    <w:p w:rsidR="00077DC9" w:rsidRPr="00077DC9" w:rsidRDefault="00077DC9" w:rsidP="00077DC9">
      <w:pPr>
        <w:ind w:firstLine="0"/>
        <w:rPr>
          <w:sz w:val="28"/>
          <w:szCs w:val="28"/>
        </w:rPr>
      </w:pP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Выполнила: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077DC9" w:rsidRDefault="002E7BB1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</w:t>
      </w:r>
      <w:r w:rsidR="00077DC9">
        <w:rPr>
          <w:rFonts w:ascii="TimesNewRomanPSMT" w:hAnsi="TimesNewRomanPSMT" w:cs="TimesNewRomanPSMT"/>
          <w:sz w:val="28"/>
          <w:szCs w:val="28"/>
        </w:rPr>
        <w:t xml:space="preserve">ка группы </w:t>
      </w:r>
      <w:r>
        <w:rPr>
          <w:rFonts w:ascii="TimesNewRomanPSMT" w:hAnsi="TimesNewRomanPSMT" w:cs="TimesNewRomanPSMT"/>
          <w:sz w:val="28"/>
          <w:szCs w:val="28"/>
        </w:rPr>
        <w:t>382006</w:t>
      </w:r>
      <w:r w:rsidR="00762439">
        <w:rPr>
          <w:rFonts w:ascii="TimesNewRomanPSMT" w:hAnsi="TimesNewRomanPSMT" w:cs="TimesNewRomanPSMT"/>
          <w:sz w:val="28"/>
          <w:szCs w:val="28"/>
        </w:rPr>
        <w:t>-2</w:t>
      </w:r>
    </w:p>
    <w:p w:rsidR="00077DC9" w:rsidRPr="00274363" w:rsidRDefault="001D06A8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Кулёва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Анна Андреевна</w:t>
      </w:r>
      <w:r w:rsidR="002E7BB1" w:rsidRPr="00274363">
        <w:rPr>
          <w:rFonts w:ascii="TimesNewRomanPSMT" w:hAnsi="TimesNewRomanPSMT" w:cs="TimesNewRomanPSMT"/>
          <w:sz w:val="28"/>
          <w:szCs w:val="28"/>
        </w:rPr>
        <w:t xml:space="preserve">  </w:t>
      </w: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Проверил:</w:t>
      </w:r>
    </w:p>
    <w:p w:rsidR="00077DC9" w:rsidRP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F142AA">
        <w:rPr>
          <w:sz w:val="28"/>
          <w:szCs w:val="28"/>
        </w:rPr>
        <w:t>Карчков</w:t>
      </w:r>
      <w:proofErr w:type="spellEnd"/>
      <w:r w:rsidRPr="00F142AA">
        <w:rPr>
          <w:sz w:val="28"/>
          <w:szCs w:val="28"/>
        </w:rPr>
        <w:t xml:space="preserve"> Денис Александрович</w:t>
      </w: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077DC9" w:rsidRPr="0056405A" w:rsidRDefault="00077DC9" w:rsidP="006D1309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6D1309" w:rsidRPr="003A5ED5" w:rsidRDefault="00077DC9" w:rsidP="00515F4A">
      <w:pPr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762439">
        <w:rPr>
          <w:sz w:val="28"/>
          <w:szCs w:val="28"/>
        </w:rPr>
        <w:t>3</w:t>
      </w:r>
      <w:r w:rsidR="006D1309" w:rsidRPr="003A5ED5">
        <w:rPr>
          <w:sz w:val="28"/>
          <w:szCs w:val="28"/>
        </w:rPr>
        <w:br w:type="page"/>
      </w:r>
    </w:p>
    <w:p w:rsidR="003216E3" w:rsidRDefault="003216E3" w:rsidP="003216E3">
      <w:pPr>
        <w:pStyle w:val="1"/>
      </w:pPr>
      <w:bookmarkStart w:id="0" w:name="_Toc36637728"/>
      <w:bookmarkStart w:id="1" w:name="_Toc36641742"/>
      <w:bookmarkStart w:id="2" w:name="_Toc60001327"/>
      <w:bookmarkStart w:id="3" w:name="_Toc60049411"/>
      <w:bookmarkStart w:id="4" w:name="_Toc151220350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8790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61B" w:rsidRPr="0047261B" w:rsidRDefault="0047261B">
          <w:pPr>
            <w:pStyle w:val="ab"/>
            <w:rPr>
              <w:sz w:val="8"/>
            </w:rPr>
          </w:pPr>
        </w:p>
        <w:p w:rsidR="004206ED" w:rsidRDefault="004726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20350" w:history="1">
            <w:r w:rsidR="004206ED" w:rsidRPr="00F40C96">
              <w:rPr>
                <w:rStyle w:val="ac"/>
                <w:noProof/>
              </w:rPr>
              <w:t>Содер</w:t>
            </w:r>
            <w:bookmarkStart w:id="5" w:name="_GoBack"/>
            <w:bookmarkEnd w:id="5"/>
            <w:r w:rsidR="004206ED" w:rsidRPr="00F40C96">
              <w:rPr>
                <w:rStyle w:val="ac"/>
                <w:noProof/>
              </w:rPr>
              <w:t>жание</w:t>
            </w:r>
            <w:r w:rsidR="004206ED">
              <w:rPr>
                <w:noProof/>
                <w:webHidden/>
              </w:rPr>
              <w:tab/>
            </w:r>
            <w:r w:rsidR="004206ED">
              <w:rPr>
                <w:noProof/>
                <w:webHidden/>
              </w:rPr>
              <w:fldChar w:fldCharType="begin"/>
            </w:r>
            <w:r w:rsidR="004206ED">
              <w:rPr>
                <w:noProof/>
                <w:webHidden/>
              </w:rPr>
              <w:instrText xml:space="preserve"> PAGEREF _Toc151220350 \h </w:instrText>
            </w:r>
            <w:r w:rsidR="004206ED">
              <w:rPr>
                <w:noProof/>
                <w:webHidden/>
              </w:rPr>
            </w:r>
            <w:r w:rsidR="004206ED">
              <w:rPr>
                <w:noProof/>
                <w:webHidden/>
              </w:rPr>
              <w:fldChar w:fldCharType="separate"/>
            </w:r>
            <w:r w:rsidR="00E87FFA">
              <w:rPr>
                <w:noProof/>
                <w:webHidden/>
              </w:rPr>
              <w:t>2</w:t>
            </w:r>
            <w:r w:rsidR="004206ED">
              <w:rPr>
                <w:noProof/>
                <w:webHidden/>
              </w:rPr>
              <w:fldChar w:fldCharType="end"/>
            </w:r>
          </w:hyperlink>
        </w:p>
        <w:p w:rsidR="004206ED" w:rsidRDefault="004206E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20351" w:history="1">
            <w:r w:rsidRPr="00F40C96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0C96">
              <w:rPr>
                <w:rStyle w:val="ac"/>
                <w:noProof/>
              </w:rPr>
              <w:t>Цель практического занятия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F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ED" w:rsidRDefault="004206E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20352" w:history="1">
            <w:r w:rsidRPr="00F40C96">
              <w:rPr>
                <w:rStyle w:val="ac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0C96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F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ED" w:rsidRDefault="004206E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20353" w:history="1">
            <w:r w:rsidRPr="00F40C96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0C96">
              <w:rPr>
                <w:rStyle w:val="ac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F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ED" w:rsidRDefault="004206E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20354" w:history="1">
            <w:r w:rsidRPr="00F40C96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40C96">
              <w:rPr>
                <w:rStyle w:val="ac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F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ED" w:rsidRDefault="004206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20355" w:history="1">
            <w:r w:rsidRPr="00F40C96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F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ED" w:rsidRDefault="004206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20356" w:history="1">
            <w:r w:rsidRPr="00F40C96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F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61B" w:rsidRDefault="0047261B">
          <w:r>
            <w:rPr>
              <w:b/>
              <w:bCs/>
            </w:rPr>
            <w:fldChar w:fldCharType="end"/>
          </w:r>
        </w:p>
      </w:sdtContent>
    </w:sdt>
    <w:p w:rsidR="002F6E2E" w:rsidRPr="003A07A0" w:rsidRDefault="002F6E2E">
      <w:pPr>
        <w:rPr>
          <w:lang w:val="en-US"/>
        </w:rPr>
      </w:pPr>
    </w:p>
    <w:p w:rsidR="00B95350" w:rsidRDefault="0083758B" w:rsidP="008B7CEC">
      <w:pPr>
        <w:pStyle w:val="1"/>
        <w:numPr>
          <w:ilvl w:val="0"/>
          <w:numId w:val="7"/>
        </w:numPr>
      </w:pPr>
      <w:bookmarkStart w:id="6" w:name="_Toc151220351"/>
      <w:r>
        <w:lastRenderedPageBreak/>
        <w:t>Цель практического занятия</w:t>
      </w:r>
      <w:bookmarkEnd w:id="6"/>
    </w:p>
    <w:p w:rsidR="00274363" w:rsidRPr="00364B1F" w:rsidRDefault="00F142AA" w:rsidP="00364B1F">
      <w:pPr>
        <w:ind w:firstLine="708"/>
      </w:pPr>
      <w:bookmarkStart w:id="7" w:name="_Toc35799353"/>
      <w:bookmarkStart w:id="8" w:name="_Toc35799498"/>
      <w:r>
        <w:t>Цель</w:t>
      </w:r>
      <w:r w:rsidR="0083758B">
        <w:t xml:space="preserve"> данного практического занятия состоит в том, чтобы</w:t>
      </w:r>
      <w:r>
        <w:t xml:space="preserve"> </w:t>
      </w:r>
      <w:r w:rsidR="00364B1F">
        <w:t xml:space="preserve">научиться использовать объект </w:t>
      </w:r>
      <w:proofErr w:type="spellStart"/>
      <w:r w:rsidR="00364B1F">
        <w:t>Canvas</w:t>
      </w:r>
      <w:proofErr w:type="spellEnd"/>
      <w:r w:rsidR="00364B1F">
        <w:t xml:space="preserve"> для рисования. Освоить реализацию</w:t>
      </w:r>
      <w:r w:rsidR="00364B1F" w:rsidRPr="00364B1F">
        <w:t xml:space="preserve"> </w:t>
      </w:r>
      <w:r w:rsidR="00364B1F">
        <w:t>анимации с помощью спрайтов. Научиться использовать частицы для создания</w:t>
      </w:r>
      <w:r w:rsidR="00364B1F" w:rsidRPr="00364B1F">
        <w:t xml:space="preserve"> </w:t>
      </w:r>
      <w:r w:rsidR="00364B1F">
        <w:t>визуальных эффектов. Изучить объекты мультимедиа для встраивания музыки и</w:t>
      </w:r>
      <w:r w:rsidR="00364B1F" w:rsidRPr="00364B1F">
        <w:t xml:space="preserve"> </w:t>
      </w:r>
      <w:r w:rsidR="00364B1F">
        <w:t>видео в приложение</w:t>
      </w:r>
      <w:r w:rsidR="00364B1F" w:rsidRPr="00364B1F">
        <w:t>.</w:t>
      </w:r>
    </w:p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1F1095" w:rsidRDefault="001F1095" w:rsidP="008B7CEC">
      <w:pPr>
        <w:pStyle w:val="1"/>
        <w:numPr>
          <w:ilvl w:val="0"/>
          <w:numId w:val="7"/>
        </w:numPr>
        <w:rPr>
          <w:lang w:val="en-US"/>
        </w:rPr>
      </w:pPr>
      <w:bookmarkStart w:id="9" w:name="_Toc60049413"/>
      <w:bookmarkStart w:id="10" w:name="_Toc151220352"/>
      <w:r>
        <w:lastRenderedPageBreak/>
        <w:t>Постановка задачи</w:t>
      </w:r>
      <w:bookmarkEnd w:id="7"/>
      <w:bookmarkEnd w:id="8"/>
      <w:bookmarkEnd w:id="9"/>
      <w:bookmarkEnd w:id="10"/>
    </w:p>
    <w:p w:rsidR="00364B1F" w:rsidRPr="00364B1F" w:rsidRDefault="00364B1F" w:rsidP="00364B1F">
      <w:pPr>
        <w:pStyle w:val="a4"/>
        <w:numPr>
          <w:ilvl w:val="0"/>
          <w:numId w:val="20"/>
        </w:numPr>
      </w:pPr>
      <w:r>
        <w:t xml:space="preserve">Нарисуйте простой дом с использованием объекта </w:t>
      </w:r>
      <w:proofErr w:type="spellStart"/>
      <w:r>
        <w:t>Canvas</w:t>
      </w:r>
      <w:proofErr w:type="spellEnd"/>
      <w:r>
        <w:t>.</w:t>
      </w:r>
    </w:p>
    <w:p w:rsidR="00364B1F" w:rsidRPr="00364B1F" w:rsidRDefault="00364B1F" w:rsidP="00364B1F">
      <w:pPr>
        <w:pStyle w:val="a4"/>
        <w:numPr>
          <w:ilvl w:val="0"/>
          <w:numId w:val="0"/>
        </w:numPr>
        <w:ind w:left="1069"/>
        <w:jc w:val="center"/>
      </w:pPr>
      <w:r>
        <w:rPr>
          <w:noProof/>
          <w:lang w:eastAsia="ru-RU"/>
        </w:rPr>
        <w:drawing>
          <wp:inline distT="0" distB="0" distL="0" distR="0" wp14:anchorId="61F7F6B1" wp14:editId="3010975C">
            <wp:extent cx="3287014" cy="1943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954" t="30926" r="50000" b="39600"/>
                    <a:stretch/>
                  </pic:blipFill>
                  <pic:spPr bwMode="auto">
                    <a:xfrm>
                      <a:off x="0" y="0"/>
                      <a:ext cx="3291489" cy="194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B1F" w:rsidRDefault="00364B1F" w:rsidP="00364B1F">
      <w:r>
        <w:t>2. Выберите спрайты со страницы http://www.gameart2d.com/freebies.html и</w:t>
      </w:r>
      <w:r w:rsidRPr="00364B1F">
        <w:t xml:space="preserve"> </w:t>
      </w:r>
      <w:r>
        <w:t>сделайте анимацию с их использованием.</w:t>
      </w:r>
    </w:p>
    <w:p w:rsidR="00364B1F" w:rsidRPr="00DF3EFA" w:rsidRDefault="00364B1F" w:rsidP="00364B1F">
      <w:r>
        <w:t>3. Реализуйте приложение, выбрасывающее частицы в месте нажатия на экран.</w:t>
      </w:r>
    </w:p>
    <w:p w:rsidR="00364B1F" w:rsidRPr="00364B1F" w:rsidRDefault="00364B1F" w:rsidP="00364B1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593FF8" wp14:editId="5C1C1AD3">
            <wp:extent cx="2740799" cy="4619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276" t="26502" r="60897" b="23076"/>
                    <a:stretch/>
                  </pic:blipFill>
                  <pic:spPr bwMode="auto">
                    <a:xfrm>
                      <a:off x="0" y="0"/>
                      <a:ext cx="2743300" cy="462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B1F" w:rsidRPr="00364B1F" w:rsidRDefault="00364B1F" w:rsidP="00364B1F">
      <w:r>
        <w:t>4. Реализуйте фонтан из частиц с использованием излучателя и гравитации.</w:t>
      </w:r>
    </w:p>
    <w:p w:rsidR="00364B1F" w:rsidRPr="00364B1F" w:rsidRDefault="00364B1F" w:rsidP="00364B1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9410A8" wp14:editId="2C0DC4C8">
            <wp:extent cx="2780974" cy="49720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56" t="24787" r="61378" b="24785"/>
                    <a:stretch/>
                  </pic:blipFill>
                  <pic:spPr bwMode="auto">
                    <a:xfrm>
                      <a:off x="0" y="0"/>
                      <a:ext cx="2779489" cy="496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B1F" w:rsidRDefault="00364B1F" w:rsidP="00364B1F">
      <w:r>
        <w:t>5. Реализуйте плеер для проигрывания музыкального файла. Музыкальные</w:t>
      </w:r>
      <w:r w:rsidRPr="00364B1F">
        <w:t xml:space="preserve"> </w:t>
      </w:r>
      <w:r>
        <w:t>файлы можно найти на странице http://www.stephaniequinn.com/samples.htm.</w:t>
      </w:r>
    </w:p>
    <w:p w:rsidR="00364B1F" w:rsidRDefault="00364B1F" w:rsidP="00364B1F">
      <w:r>
        <w:t xml:space="preserve">6. Реализуйте приложение для воспроизведения видео с помощью объекта </w:t>
      </w:r>
      <w:proofErr w:type="spellStart"/>
      <w:r>
        <w:t>Video</w:t>
      </w:r>
      <w:proofErr w:type="spellEnd"/>
      <w:r>
        <w:t>.</w:t>
      </w:r>
      <w:r w:rsidRPr="00364B1F">
        <w:t xml:space="preserve"> </w:t>
      </w:r>
      <w:r>
        <w:t>Видео доступно по ссылке http://clips.vorwaerts-gmbh.de/big_buck_bunny.ogv.</w:t>
      </w:r>
    </w:p>
    <w:p w:rsidR="002E2E7D" w:rsidRPr="00364B1F" w:rsidRDefault="00364B1F" w:rsidP="00364B1F">
      <w:r>
        <w:t>7. Для приложения из задания No5 добавьте возможность переключения между</w:t>
      </w:r>
      <w:r w:rsidRPr="00364B1F">
        <w:t xml:space="preserve"> </w:t>
      </w:r>
      <w:r>
        <w:t xml:space="preserve">музыкальными файлами для проигрывания с помощью объекта </w:t>
      </w:r>
      <w:proofErr w:type="spellStart"/>
      <w:r>
        <w:t>PlayList</w:t>
      </w:r>
      <w:proofErr w:type="spellEnd"/>
      <w:r>
        <w:t>.</w:t>
      </w:r>
    </w:p>
    <w:p w:rsidR="001F1095" w:rsidRDefault="009F6410" w:rsidP="00DC4152">
      <w:pPr>
        <w:pStyle w:val="1"/>
        <w:numPr>
          <w:ilvl w:val="0"/>
          <w:numId w:val="7"/>
        </w:numPr>
      </w:pPr>
      <w:bookmarkStart w:id="11" w:name="_Toc60049414"/>
      <w:bookmarkStart w:id="12" w:name="_Toc151220353"/>
      <w:r>
        <w:lastRenderedPageBreak/>
        <w:t>Руководство пользователя</w:t>
      </w:r>
      <w:bookmarkEnd w:id="11"/>
      <w:bookmarkEnd w:id="12"/>
    </w:p>
    <w:p w:rsidR="004D0C53" w:rsidRDefault="000051DD" w:rsidP="00BD09F4">
      <w:pPr>
        <w:rPr>
          <w:noProof/>
          <w:lang w:eastAsia="ru-RU"/>
        </w:rPr>
      </w:pPr>
      <w:r>
        <w:t>При запуске программы</w:t>
      </w:r>
      <w:r w:rsidR="00854B35">
        <w:t xml:space="preserve"> </w:t>
      </w:r>
      <w:r w:rsidR="00A879B2">
        <w:t>пользователь увидит главную страницу</w:t>
      </w:r>
      <w:r w:rsidR="00B7553F" w:rsidRPr="00B7553F">
        <w:t xml:space="preserve"> </w:t>
      </w:r>
      <w:r w:rsidR="00B7553F">
        <w:t xml:space="preserve">с </w:t>
      </w:r>
      <w:r w:rsidR="00844C36">
        <w:t>кнопками,</w:t>
      </w:r>
      <w:r w:rsidR="00DF3EFA">
        <w:t xml:space="preserve"> по которым сможет перейти к 1</w:t>
      </w:r>
      <w:r w:rsidR="00DF3EFA" w:rsidRPr="00DF3EFA">
        <w:t>,</w:t>
      </w:r>
      <w:r w:rsidR="00844C36">
        <w:t xml:space="preserve"> 2</w:t>
      </w:r>
      <w:r w:rsidR="00DF3EFA" w:rsidRPr="00DF3EFA">
        <w:t xml:space="preserve">, 3 </w:t>
      </w:r>
      <w:r w:rsidR="00DF3EFA">
        <w:t>и 4</w:t>
      </w:r>
      <w:r w:rsidR="00844C36">
        <w:t xml:space="preserve"> заданиям. На стр</w:t>
      </w:r>
      <w:r w:rsidR="00DF3EFA">
        <w:t xml:space="preserve">анице с заданием 1 будет отображаться рисунок, нарисованный с помощью объекта </w:t>
      </w:r>
      <w:r w:rsidR="00DF3EFA">
        <w:rPr>
          <w:lang w:val="en-US"/>
        </w:rPr>
        <w:t>Canvas</w:t>
      </w:r>
      <w:r w:rsidR="00DF3EFA" w:rsidRPr="00DF3EFA">
        <w:t xml:space="preserve"> </w:t>
      </w:r>
      <w:r w:rsidR="004D0C53">
        <w:t>(рисунок 1</w:t>
      </w:r>
      <w:r w:rsidR="00BD09F4">
        <w:t>).</w:t>
      </w:r>
      <w:r w:rsidR="00F409C3">
        <w:t xml:space="preserve"> </w:t>
      </w:r>
    </w:p>
    <w:p w:rsidR="004D0C53" w:rsidRDefault="001A53D1" w:rsidP="004D0C5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84476" cy="621739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54" cy="62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53" w:rsidRDefault="004D0C53" w:rsidP="004D0C53">
      <w:pPr>
        <w:jc w:val="center"/>
        <w:rPr>
          <w:noProof/>
          <w:lang w:eastAsia="ru-RU"/>
        </w:rPr>
      </w:pPr>
      <w:r w:rsidRPr="00DB3EE0">
        <w:rPr>
          <w:noProof/>
          <w:lang w:eastAsia="ru-RU"/>
        </w:rPr>
        <mc:AlternateContent>
          <mc:Choice Requires="wps">
            <w:drawing>
              <wp:inline distT="0" distB="0" distL="0" distR="0" wp14:anchorId="4D676CB3" wp14:editId="13C1EF17">
                <wp:extent cx="5229225" cy="635"/>
                <wp:effectExtent l="0" t="0" r="9525" b="0"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E07" w:rsidRDefault="00A61E07" w:rsidP="004D0C53">
                            <w:pPr>
                              <w:pStyle w:val="aa"/>
                            </w:pPr>
                          </w:p>
                          <w:p w:rsidR="00A61E07" w:rsidRPr="00DF3EFA" w:rsidRDefault="00A61E07" w:rsidP="003140E0">
                            <w:pPr>
                              <w:pStyle w:val="aa"/>
                              <w:ind w:left="2124" w:firstLine="708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    Рисунок 1. Дом </w:t>
                            </w:r>
                            <w:r>
                              <w:rPr>
                                <w:lang w:val="en-US"/>
                              </w:rP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" stroked="f">
                <v:textbox style="mso-fit-shape-to-text:t" inset="0,0,0,0">
                  <w:txbxContent>
                    <w:p w:rsidR="00A61E07" w:rsidRDefault="00A61E07" w:rsidP="004D0C53">
                      <w:pPr>
                        <w:pStyle w:val="aa"/>
                      </w:pPr>
                    </w:p>
                    <w:p w:rsidR="00A61E07" w:rsidRPr="00DF3EFA" w:rsidRDefault="00A61E07" w:rsidP="003140E0">
                      <w:pPr>
                        <w:pStyle w:val="aa"/>
                        <w:ind w:left="2124" w:firstLine="708"/>
                        <w:jc w:val="both"/>
                        <w:rPr>
                          <w:lang w:val="en-US"/>
                        </w:rPr>
                      </w:pPr>
                      <w:r>
                        <w:t xml:space="preserve">    Рисунок 1. Дом </w:t>
                      </w:r>
                      <w:r>
                        <w:rPr>
                          <w:lang w:val="en-US"/>
                        </w:rPr>
                        <w:t>Canvas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1D47" w:rsidRDefault="00844C36" w:rsidP="00DF3EFA">
      <w:pPr>
        <w:rPr>
          <w:noProof/>
          <w:lang w:eastAsia="ru-RU"/>
        </w:rPr>
      </w:pPr>
      <w:r>
        <w:t xml:space="preserve">На странице с заданием 2 </w:t>
      </w:r>
      <w:r w:rsidR="00DF3EFA">
        <w:t xml:space="preserve">будет отображаться анимация с использованием спрайтов </w:t>
      </w:r>
      <w:r>
        <w:t xml:space="preserve">(рисунок </w:t>
      </w:r>
      <w:r w:rsidR="00FB54F6">
        <w:t>2</w:t>
      </w:r>
      <w:r>
        <w:t xml:space="preserve">). </w:t>
      </w:r>
    </w:p>
    <w:p w:rsidR="00481D47" w:rsidRPr="001A53D1" w:rsidRDefault="001A53D1" w:rsidP="004D0C5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92436" cy="7505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036" cy="75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0E0">
        <w:t xml:space="preserve">          </w:t>
      </w:r>
    </w:p>
    <w:p w:rsidR="00997BD6" w:rsidRPr="00997BD6" w:rsidRDefault="00997BD6" w:rsidP="004D0C53">
      <w:pPr>
        <w:ind w:firstLine="0"/>
        <w:jc w:val="center"/>
        <w:rPr>
          <w:lang w:val="en-US"/>
        </w:rPr>
      </w:pPr>
      <w:r w:rsidRPr="004D0C53">
        <w:rPr>
          <w:noProof/>
          <w:lang w:eastAsia="ru-RU"/>
        </w:rPr>
        <mc:AlternateContent>
          <mc:Choice Requires="wps">
            <w:drawing>
              <wp:inline distT="0" distB="0" distL="0" distR="0" wp14:anchorId="2279D31D" wp14:editId="36A4CD9D">
                <wp:extent cx="5229225" cy="635"/>
                <wp:effectExtent l="0" t="0" r="9525" b="0"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E07" w:rsidRDefault="00A61E07" w:rsidP="00997BD6">
                            <w:pPr>
                              <w:pStyle w:val="aa"/>
                            </w:pPr>
                          </w:p>
                          <w:p w:rsidR="00A61E07" w:rsidRPr="00481D47" w:rsidRDefault="00A61E07" w:rsidP="00997BD6">
                            <w:pPr>
                              <w:pStyle w:val="aa"/>
                            </w:pPr>
                            <w:r>
                              <w:t>Рисунок 2. Анимация спрайтов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35" o:spid="_x0000_s1027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" stroked="f">
                <v:textbox style="mso-fit-shape-to-text:t" inset="0,0,0,0">
                  <w:txbxContent>
                    <w:p w:rsidR="00A61E07" w:rsidRDefault="00A61E07" w:rsidP="00997BD6">
                      <w:pPr>
                        <w:pStyle w:val="aa"/>
                      </w:pPr>
                    </w:p>
                    <w:p w:rsidR="00A61E07" w:rsidRPr="00481D47" w:rsidRDefault="00A61E07" w:rsidP="00997BD6">
                      <w:pPr>
                        <w:pStyle w:val="aa"/>
                      </w:pPr>
                      <w:r>
                        <w:t>Рисунок 2. Анимация спрайтов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7BD6" w:rsidRDefault="00997BD6" w:rsidP="00997BD6">
      <w:pPr>
        <w:rPr>
          <w:noProof/>
          <w:lang w:eastAsia="ru-RU"/>
        </w:rPr>
      </w:pPr>
      <w:r>
        <w:t xml:space="preserve">На странице с заданием </w:t>
      </w:r>
      <w:r w:rsidRPr="00997BD6">
        <w:t>3</w:t>
      </w:r>
      <w:r>
        <w:t xml:space="preserve"> по клику будут появляться частицы в форме окружности (рисунок 3). </w:t>
      </w:r>
    </w:p>
    <w:p w:rsidR="004D0C53" w:rsidRDefault="001A53D1" w:rsidP="004D0C5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67200" cy="75107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51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D6" w:rsidRDefault="00997BD6" w:rsidP="004D0C53">
      <w:pPr>
        <w:ind w:firstLine="0"/>
        <w:jc w:val="center"/>
      </w:pPr>
      <w:r w:rsidRPr="004D0C53">
        <w:rPr>
          <w:noProof/>
          <w:lang w:eastAsia="ru-RU"/>
        </w:rPr>
        <mc:AlternateContent>
          <mc:Choice Requires="wps">
            <w:drawing>
              <wp:inline distT="0" distB="0" distL="0" distR="0" wp14:anchorId="16FFD9EA" wp14:editId="7057A3F9">
                <wp:extent cx="5229225" cy="635"/>
                <wp:effectExtent l="0" t="0" r="9525" b="0"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E07" w:rsidRDefault="00A61E07" w:rsidP="00997BD6">
                            <w:pPr>
                              <w:pStyle w:val="aa"/>
                            </w:pPr>
                          </w:p>
                          <w:p w:rsidR="00A61E07" w:rsidRPr="00481D47" w:rsidRDefault="00A61E07" w:rsidP="00997BD6">
                            <w:pPr>
                              <w:pStyle w:val="aa"/>
                            </w:pPr>
                            <w:r>
                              <w:t>Рисунок 3. Выброс частиц по клику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4" o:spid="_x0000_s1028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" stroked="f">
                <v:textbox style="mso-fit-shape-to-text:t" inset="0,0,0,0">
                  <w:txbxContent>
                    <w:p w:rsidR="00A61E07" w:rsidRDefault="00A61E07" w:rsidP="00997BD6">
                      <w:pPr>
                        <w:pStyle w:val="aa"/>
                      </w:pPr>
                    </w:p>
                    <w:p w:rsidR="00A61E07" w:rsidRPr="00481D47" w:rsidRDefault="00A61E07" w:rsidP="00997BD6">
                      <w:pPr>
                        <w:pStyle w:val="aa"/>
                      </w:pPr>
                      <w:r>
                        <w:t>Рисунок 3. Выброс частиц по клику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7BD6" w:rsidRDefault="00997BD6" w:rsidP="00997BD6">
      <w:pPr>
        <w:rPr>
          <w:noProof/>
          <w:lang w:eastAsia="ru-RU"/>
        </w:rPr>
      </w:pPr>
      <w:r>
        <w:t xml:space="preserve">На странице с заданием 4 отображается фонтан из частиц (рисунок 4). </w:t>
      </w:r>
    </w:p>
    <w:p w:rsidR="00997BD6" w:rsidRDefault="00E87FFA" w:rsidP="004D0C5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48125" cy="721323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D6" w:rsidRDefault="00997BD6" w:rsidP="004D0C53">
      <w:pPr>
        <w:ind w:firstLine="0"/>
        <w:jc w:val="center"/>
      </w:pPr>
      <w:r w:rsidRPr="004D0C53">
        <w:rPr>
          <w:noProof/>
          <w:lang w:eastAsia="ru-RU"/>
        </w:rPr>
        <mc:AlternateContent>
          <mc:Choice Requires="wps">
            <w:drawing>
              <wp:inline distT="0" distB="0" distL="0" distR="0" wp14:anchorId="16FFD9EA" wp14:editId="7057A3F9">
                <wp:extent cx="5229225" cy="635"/>
                <wp:effectExtent l="0" t="0" r="9525" b="0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E07" w:rsidRDefault="00A61E07" w:rsidP="00997BD6">
                            <w:pPr>
                              <w:pStyle w:val="aa"/>
                            </w:pPr>
                          </w:p>
                          <w:p w:rsidR="00A61E07" w:rsidRPr="00481D47" w:rsidRDefault="00A61E07" w:rsidP="00997BD6">
                            <w:pPr>
                              <w:pStyle w:val="aa"/>
                            </w:pPr>
                            <w:r>
                              <w:t>Рисунок 4. Фонтан частиц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5" o:spid="_x0000_s1029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" stroked="f">
                <v:textbox style="mso-fit-shape-to-text:t" inset="0,0,0,0">
                  <w:txbxContent>
                    <w:p w:rsidR="00A61E07" w:rsidRDefault="00A61E07" w:rsidP="00997BD6">
                      <w:pPr>
                        <w:pStyle w:val="aa"/>
                      </w:pPr>
                    </w:p>
                    <w:p w:rsidR="00A61E07" w:rsidRPr="00481D47" w:rsidRDefault="00A61E07" w:rsidP="00997BD6">
                      <w:pPr>
                        <w:pStyle w:val="aa"/>
                      </w:pPr>
                      <w:r>
                        <w:t>Рисунок 4. Фонтан частиц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6410" w:rsidRPr="001F01D3" w:rsidRDefault="009F6410" w:rsidP="00DC4152">
      <w:pPr>
        <w:pStyle w:val="1"/>
        <w:numPr>
          <w:ilvl w:val="0"/>
          <w:numId w:val="7"/>
        </w:numPr>
      </w:pPr>
      <w:bookmarkStart w:id="13" w:name="_Toc60049415"/>
      <w:bookmarkStart w:id="14" w:name="_Toc151220354"/>
      <w:r w:rsidRPr="001F01D3">
        <w:lastRenderedPageBreak/>
        <w:t>Руководство программиста</w:t>
      </w:r>
      <w:bookmarkEnd w:id="13"/>
      <w:bookmarkEnd w:id="14"/>
    </w:p>
    <w:p w:rsidR="00D56435" w:rsidRDefault="00CF74F3" w:rsidP="00D56435">
      <w:pPr>
        <w:ind w:firstLine="360"/>
      </w:pPr>
      <w:r>
        <w:t xml:space="preserve">Программа реализована на языке программирования </w:t>
      </w:r>
      <w:r w:rsidR="003A07A0">
        <w:rPr>
          <w:lang w:val="en-US"/>
        </w:rPr>
        <w:t>QML</w:t>
      </w:r>
      <w:r>
        <w:t>.</w:t>
      </w:r>
    </w:p>
    <w:p w:rsidR="003E6122" w:rsidRPr="003E6122" w:rsidRDefault="00482B4F" w:rsidP="00276CF6">
      <w:pPr>
        <w:pStyle w:val="a4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Реализуем </w:t>
      </w:r>
      <w:r w:rsidR="00276CF6">
        <w:rPr>
          <w:lang w:eastAsia="ru-RU"/>
        </w:rPr>
        <w:t xml:space="preserve">код, который </w:t>
      </w:r>
      <w:r w:rsidR="00276CF6" w:rsidRPr="00276CF6">
        <w:rPr>
          <w:lang w:eastAsia="ru-RU"/>
        </w:rPr>
        <w:t>созда</w:t>
      </w:r>
      <w:r w:rsidR="00276CF6">
        <w:rPr>
          <w:lang w:eastAsia="ru-RU"/>
        </w:rPr>
        <w:t>ё</w:t>
      </w:r>
      <w:r w:rsidR="00276CF6" w:rsidRPr="00276CF6">
        <w:rPr>
          <w:lang w:eastAsia="ru-RU"/>
        </w:rPr>
        <w:t xml:space="preserve">т страницу с элементом </w:t>
      </w:r>
      <w:proofErr w:type="spellStart"/>
      <w:r w:rsidR="00276CF6" w:rsidRPr="00276CF6">
        <w:rPr>
          <w:lang w:eastAsia="ru-RU"/>
        </w:rPr>
        <w:t>Canvas</w:t>
      </w:r>
      <w:proofErr w:type="spellEnd"/>
      <w:r w:rsidR="00276CF6" w:rsidRPr="00276CF6">
        <w:rPr>
          <w:lang w:eastAsia="ru-RU"/>
        </w:rPr>
        <w:t xml:space="preserve">, который рисует различные фигуры и закрашивает их определенными цветами. </w:t>
      </w:r>
    </w:p>
    <w:p w:rsidR="003E6122" w:rsidRDefault="00A61E07" w:rsidP="00A6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>Изначально указывается размер холста, который равен ширине и высоте родителя.</w:t>
      </w:r>
    </w:p>
    <w:p w:rsidR="00A61E07" w:rsidRDefault="00A61E07" w:rsidP="00A6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 xml:space="preserve">Далее объявляется обработчик </w:t>
      </w:r>
      <w:proofErr w:type="spellStart"/>
      <w:r w:rsidR="003E6122">
        <w:rPr>
          <w:lang w:eastAsia="ru-RU"/>
        </w:rPr>
        <w:t>onPaint</w:t>
      </w:r>
      <w:proofErr w:type="spellEnd"/>
      <w:r w:rsidR="003E6122">
        <w:rPr>
          <w:lang w:eastAsia="ru-RU"/>
        </w:rPr>
        <w:t>, который запускается при перерисовке холста.</w:t>
      </w:r>
    </w:p>
    <w:p w:rsidR="003E6122" w:rsidRPr="003E6122" w:rsidRDefault="00A61E07" w:rsidP="00A61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>Внутри обработчика создается контекст рисования 2D.</w:t>
      </w:r>
    </w:p>
    <w:p w:rsidR="003E6122" w:rsidRDefault="00A61E07" w:rsidP="003E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 xml:space="preserve">С помощью </w:t>
      </w:r>
      <w:proofErr w:type="spellStart"/>
      <w:r w:rsidR="003E6122">
        <w:rPr>
          <w:lang w:eastAsia="ru-RU"/>
        </w:rPr>
        <w:t>fillRect</w:t>
      </w:r>
      <w:proofErr w:type="spellEnd"/>
      <w:r w:rsidR="003E6122">
        <w:rPr>
          <w:lang w:eastAsia="ru-RU"/>
        </w:rPr>
        <w:t xml:space="preserve"> рисуется синий прямоугольник верхней части холста.</w:t>
      </w:r>
    </w:p>
    <w:p w:rsidR="003E6122" w:rsidRPr="003E6122" w:rsidRDefault="00A61E07" w:rsidP="003E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>Затем рисуется зеленый прямоугольник нижней части холста.</w:t>
      </w:r>
    </w:p>
    <w:p w:rsidR="003E6122" w:rsidRDefault="00A61E07" w:rsidP="003E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>Следующий прямоугольник оранжевый и находится в центре холста.</w:t>
      </w:r>
    </w:p>
    <w:p w:rsidR="003E6122" w:rsidRDefault="00A61E07" w:rsidP="003E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 xml:space="preserve">Последние два прямоугольника - коричневый и красный - рисуются с использованием метода </w:t>
      </w:r>
      <w:proofErr w:type="spellStart"/>
      <w:r w:rsidR="003E6122">
        <w:rPr>
          <w:lang w:eastAsia="ru-RU"/>
        </w:rPr>
        <w:t>fillRect</w:t>
      </w:r>
      <w:proofErr w:type="spellEnd"/>
      <w:r w:rsidR="003E6122">
        <w:rPr>
          <w:lang w:eastAsia="ru-RU"/>
        </w:rPr>
        <w:t xml:space="preserve"> и метода </w:t>
      </w:r>
      <w:proofErr w:type="spellStart"/>
      <w:r w:rsidR="003E6122">
        <w:rPr>
          <w:lang w:eastAsia="ru-RU"/>
        </w:rPr>
        <w:t>beginPath</w:t>
      </w:r>
      <w:proofErr w:type="spellEnd"/>
      <w:r w:rsidR="003E6122">
        <w:rPr>
          <w:lang w:eastAsia="ru-RU"/>
        </w:rPr>
        <w:t xml:space="preserve"> для создания пути линий.</w:t>
      </w:r>
    </w:p>
    <w:p w:rsidR="003E6122" w:rsidRDefault="00A61E07" w:rsidP="003E6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contextualSpacing w:val="0"/>
        <w:jc w:val="left"/>
        <w:rPr>
          <w:lang w:eastAsia="ru-RU"/>
        </w:rPr>
      </w:pPr>
      <w:r>
        <w:rPr>
          <w:lang w:eastAsia="ru-RU"/>
        </w:rPr>
        <w:t xml:space="preserve">- </w:t>
      </w:r>
      <w:r w:rsidR="003E6122">
        <w:rPr>
          <w:lang w:eastAsia="ru-RU"/>
        </w:rPr>
        <w:t xml:space="preserve">В пути линий, используется метод </w:t>
      </w:r>
      <w:proofErr w:type="spellStart"/>
      <w:r w:rsidR="003E6122">
        <w:rPr>
          <w:lang w:eastAsia="ru-RU"/>
        </w:rPr>
        <w:t>moveTo</w:t>
      </w:r>
      <w:proofErr w:type="spellEnd"/>
      <w:r w:rsidR="003E6122">
        <w:rPr>
          <w:lang w:eastAsia="ru-RU"/>
        </w:rPr>
        <w:t xml:space="preserve"> для указания начальной точки, и методы </w:t>
      </w:r>
      <w:proofErr w:type="spellStart"/>
      <w:r w:rsidR="003E6122">
        <w:rPr>
          <w:lang w:eastAsia="ru-RU"/>
        </w:rPr>
        <w:t>lineTo</w:t>
      </w:r>
      <w:proofErr w:type="spellEnd"/>
      <w:r w:rsidR="003E6122">
        <w:rPr>
          <w:lang w:eastAsia="ru-RU"/>
        </w:rPr>
        <w:t xml:space="preserve"> для </w:t>
      </w:r>
      <w:proofErr w:type="spellStart"/>
      <w:r w:rsidR="003E6122">
        <w:rPr>
          <w:lang w:eastAsia="ru-RU"/>
        </w:rPr>
        <w:t>отрисовки</w:t>
      </w:r>
      <w:proofErr w:type="spellEnd"/>
      <w:r w:rsidR="003E6122">
        <w:rPr>
          <w:lang w:eastAsia="ru-RU"/>
        </w:rPr>
        <w:t xml:space="preserve"> линий. После чего путь замыкается с помощью метода </w:t>
      </w:r>
      <w:proofErr w:type="spellStart"/>
      <w:r w:rsidR="003E6122">
        <w:rPr>
          <w:lang w:eastAsia="ru-RU"/>
        </w:rPr>
        <w:t>closePath</w:t>
      </w:r>
      <w:proofErr w:type="spellEnd"/>
      <w:r w:rsidR="003E6122">
        <w:rPr>
          <w:lang w:eastAsia="ru-RU"/>
        </w:rPr>
        <w:t xml:space="preserve"> и заполняется красным цветом.</w:t>
      </w:r>
    </w:p>
    <w:p w:rsidR="003E6122" w:rsidRDefault="003E6122" w:rsidP="003E6122">
      <w:pPr>
        <w:pStyle w:val="a4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Для создания анимации используются спрайты </w:t>
      </w:r>
      <w:r>
        <w:rPr>
          <w:lang w:val="en-US" w:eastAsia="ru-RU"/>
        </w:rPr>
        <w:t>Icon</w:t>
      </w:r>
      <w:r>
        <w:rPr>
          <w:lang w:eastAsia="ru-RU"/>
        </w:rPr>
        <w:t>1-5 (рисунок 5).</w:t>
      </w:r>
    </w:p>
    <w:p w:rsidR="003E6122" w:rsidRDefault="003E6122" w:rsidP="003E6122">
      <w:pPr>
        <w:pStyle w:val="a4"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jc w:val="left"/>
        <w:rPr>
          <w:lang w:eastAsia="ru-RU"/>
        </w:rPr>
      </w:pPr>
    </w:p>
    <w:p w:rsidR="00FA6269" w:rsidRDefault="003E6122" w:rsidP="006B49BF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692B6B9" wp14:editId="7578C6D9">
            <wp:simplePos x="0" y="0"/>
            <wp:positionH relativeFrom="column">
              <wp:posOffset>4358640</wp:posOffset>
            </wp:positionH>
            <wp:positionV relativeFrom="paragraph">
              <wp:posOffset>45085</wp:posOffset>
            </wp:positionV>
            <wp:extent cx="1962150" cy="1534160"/>
            <wp:effectExtent l="0" t="0" r="0" b="8890"/>
            <wp:wrapThrough wrapText="bothSides">
              <wp:wrapPolygon edited="0">
                <wp:start x="10066" y="0"/>
                <wp:lineTo x="9437" y="4291"/>
                <wp:lineTo x="5452" y="8583"/>
                <wp:lineTo x="5033" y="10192"/>
                <wp:lineTo x="4823" y="12070"/>
                <wp:lineTo x="3146" y="14215"/>
                <wp:lineTo x="3146" y="15556"/>
                <wp:lineTo x="5033" y="17166"/>
                <wp:lineTo x="5033" y="17970"/>
                <wp:lineTo x="9856" y="21457"/>
                <wp:lineTo x="10905" y="21457"/>
                <wp:lineTo x="13002" y="21457"/>
                <wp:lineTo x="13212" y="21457"/>
                <wp:lineTo x="16567" y="17434"/>
                <wp:lineTo x="17196" y="12606"/>
                <wp:lineTo x="16357" y="9656"/>
                <wp:lineTo x="15938" y="8583"/>
                <wp:lineTo x="14050" y="5096"/>
                <wp:lineTo x="13212" y="0"/>
                <wp:lineTo x="10066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l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57755A4" wp14:editId="0E1D57A3">
            <wp:simplePos x="0" y="0"/>
            <wp:positionH relativeFrom="column">
              <wp:posOffset>3044190</wp:posOffset>
            </wp:positionH>
            <wp:positionV relativeFrom="paragraph">
              <wp:posOffset>39370</wp:posOffset>
            </wp:positionV>
            <wp:extent cx="1972945" cy="1543050"/>
            <wp:effectExtent l="0" t="0" r="0" b="0"/>
            <wp:wrapThrough wrapText="bothSides">
              <wp:wrapPolygon edited="0">
                <wp:start x="10011" y="0"/>
                <wp:lineTo x="9594" y="4267"/>
                <wp:lineTo x="5214" y="8533"/>
                <wp:lineTo x="4797" y="12800"/>
                <wp:lineTo x="3337" y="14133"/>
                <wp:lineTo x="3337" y="16000"/>
                <wp:lineTo x="5005" y="17067"/>
                <wp:lineTo x="5005" y="17867"/>
                <wp:lineTo x="10011" y="21333"/>
                <wp:lineTo x="11054" y="21333"/>
                <wp:lineTo x="12931" y="21333"/>
                <wp:lineTo x="13139" y="21333"/>
                <wp:lineTo x="16893" y="17067"/>
                <wp:lineTo x="17311" y="12800"/>
                <wp:lineTo x="16476" y="9600"/>
                <wp:lineTo x="16059" y="8533"/>
                <wp:lineTo x="13765" y="4267"/>
                <wp:lineTo x="13139" y="2133"/>
                <wp:lineTo x="12305" y="0"/>
                <wp:lineTo x="10011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l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6B7C0A4" wp14:editId="2265FE70">
            <wp:simplePos x="0" y="0"/>
            <wp:positionH relativeFrom="column">
              <wp:posOffset>1777365</wp:posOffset>
            </wp:positionH>
            <wp:positionV relativeFrom="paragraph">
              <wp:posOffset>63500</wp:posOffset>
            </wp:positionV>
            <wp:extent cx="1936115" cy="1514475"/>
            <wp:effectExtent l="0" t="0" r="0" b="9525"/>
            <wp:wrapThrough wrapText="bothSides">
              <wp:wrapPolygon edited="0">
                <wp:start x="9989" y="0"/>
                <wp:lineTo x="9564" y="4347"/>
                <wp:lineTo x="5313" y="8423"/>
                <wp:lineTo x="4888" y="13042"/>
                <wp:lineTo x="3188" y="14128"/>
                <wp:lineTo x="3188" y="15758"/>
                <wp:lineTo x="5101" y="17389"/>
                <wp:lineTo x="5101" y="17932"/>
                <wp:lineTo x="10201" y="21464"/>
                <wp:lineTo x="11051" y="21464"/>
                <wp:lineTo x="12964" y="21464"/>
                <wp:lineTo x="13177" y="21464"/>
                <wp:lineTo x="16790" y="17389"/>
                <wp:lineTo x="17427" y="14128"/>
                <wp:lineTo x="17427" y="13042"/>
                <wp:lineTo x="16365" y="8694"/>
                <wp:lineTo x="13602" y="4347"/>
                <wp:lineTo x="12964" y="1087"/>
                <wp:lineTo x="12539" y="0"/>
                <wp:lineTo x="9989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l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DDEE4A1" wp14:editId="2AF5DB71">
            <wp:simplePos x="0" y="0"/>
            <wp:positionH relativeFrom="column">
              <wp:posOffset>520065</wp:posOffset>
            </wp:positionH>
            <wp:positionV relativeFrom="paragraph">
              <wp:posOffset>67945</wp:posOffset>
            </wp:positionV>
            <wp:extent cx="1899285" cy="1485900"/>
            <wp:effectExtent l="0" t="0" r="0" b="0"/>
            <wp:wrapThrough wrapText="bothSides">
              <wp:wrapPolygon edited="0">
                <wp:start x="9966" y="0"/>
                <wp:lineTo x="9533" y="4431"/>
                <wp:lineTo x="7366" y="6369"/>
                <wp:lineTo x="5200" y="8862"/>
                <wp:lineTo x="4766" y="13292"/>
                <wp:lineTo x="3250" y="13846"/>
                <wp:lineTo x="3466" y="16615"/>
                <wp:lineTo x="5633" y="17723"/>
                <wp:lineTo x="5633" y="18554"/>
                <wp:lineTo x="9966" y="21323"/>
                <wp:lineTo x="11049" y="21323"/>
                <wp:lineTo x="12999" y="21323"/>
                <wp:lineTo x="13216" y="21323"/>
                <wp:lineTo x="16682" y="17723"/>
                <wp:lineTo x="17332" y="13846"/>
                <wp:lineTo x="17332" y="13015"/>
                <wp:lineTo x="16249" y="8862"/>
                <wp:lineTo x="14299" y="5815"/>
                <wp:lineTo x="13216" y="2215"/>
                <wp:lineTo x="12349" y="0"/>
                <wp:lineTo x="9966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l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4F0478E" wp14:editId="00F5F3B2">
            <wp:simplePos x="0" y="0"/>
            <wp:positionH relativeFrom="column">
              <wp:posOffset>-666115</wp:posOffset>
            </wp:positionH>
            <wp:positionV relativeFrom="paragraph">
              <wp:posOffset>65405</wp:posOffset>
            </wp:positionV>
            <wp:extent cx="1905000" cy="1489710"/>
            <wp:effectExtent l="0" t="0" r="0" b="0"/>
            <wp:wrapThrough wrapText="bothSides">
              <wp:wrapPolygon edited="0">
                <wp:start x="9936" y="0"/>
                <wp:lineTo x="9504" y="4419"/>
                <wp:lineTo x="5184" y="8839"/>
                <wp:lineTo x="4752" y="13258"/>
                <wp:lineTo x="3240" y="14087"/>
                <wp:lineTo x="3456" y="16297"/>
                <wp:lineTo x="6048" y="17678"/>
                <wp:lineTo x="6048" y="18506"/>
                <wp:lineTo x="9936" y="21269"/>
                <wp:lineTo x="11016" y="21269"/>
                <wp:lineTo x="12960" y="21269"/>
                <wp:lineTo x="13176" y="21269"/>
                <wp:lineTo x="16632" y="17678"/>
                <wp:lineTo x="17064" y="12982"/>
                <wp:lineTo x="16200" y="8839"/>
                <wp:lineTo x="13392" y="4419"/>
                <wp:lineTo x="12528" y="829"/>
                <wp:lineTo x="12096" y="0"/>
                <wp:lineTo x="9936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l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613" w:rsidRPr="00DF3EFA">
        <w:rPr>
          <w:rFonts w:ascii="Arial" w:hAnsi="Arial" w:cs="Arial"/>
          <w:color w:val="5D6879"/>
          <w:szCs w:val="24"/>
          <w:lang w:eastAsia="ru-RU"/>
        </w:rPr>
        <w:br/>
      </w:r>
    </w:p>
    <w:p w:rsidR="00FA6269" w:rsidRDefault="00FA6269" w:rsidP="00FA6269">
      <w:pPr>
        <w:pStyle w:val="a9"/>
        <w:rPr>
          <w:lang w:eastAsia="ru-RU"/>
        </w:rPr>
      </w:pPr>
    </w:p>
    <w:p w:rsidR="003E6122" w:rsidRDefault="003E6122" w:rsidP="00FA6269">
      <w:pPr>
        <w:pStyle w:val="a4"/>
        <w:numPr>
          <w:ilvl w:val="0"/>
          <w:numId w:val="19"/>
        </w:numPr>
        <w:rPr>
          <w:lang w:eastAsia="ru-RU"/>
        </w:rPr>
      </w:pPr>
    </w:p>
    <w:p w:rsidR="003E6122" w:rsidRDefault="003E6122" w:rsidP="00FA6269">
      <w:pPr>
        <w:pStyle w:val="a4"/>
        <w:numPr>
          <w:ilvl w:val="0"/>
          <w:numId w:val="19"/>
        </w:numPr>
        <w:rPr>
          <w:lang w:eastAsia="ru-RU"/>
        </w:rPr>
      </w:pPr>
    </w:p>
    <w:p w:rsidR="003E6122" w:rsidRDefault="003E6122" w:rsidP="003E6122">
      <w:pPr>
        <w:ind w:left="360" w:firstLine="0"/>
        <w:rPr>
          <w:lang w:eastAsia="ru-RU"/>
        </w:rPr>
      </w:pPr>
      <w:r w:rsidRPr="004D0C53">
        <w:rPr>
          <w:noProof/>
          <w:lang w:eastAsia="ru-RU"/>
        </w:rPr>
        <mc:AlternateContent>
          <mc:Choice Requires="wps">
            <w:drawing>
              <wp:inline distT="0" distB="0" distL="0" distR="0" wp14:anchorId="2B5A8AC8" wp14:editId="4B8AEEA7">
                <wp:extent cx="5229225" cy="635"/>
                <wp:effectExtent l="0" t="0" r="9525" b="0"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E07" w:rsidRDefault="00A61E07" w:rsidP="003E6122">
                            <w:pPr>
                              <w:pStyle w:val="aa"/>
                            </w:pPr>
                          </w:p>
                          <w:p w:rsidR="00A61E07" w:rsidRPr="00481D47" w:rsidRDefault="00A61E07" w:rsidP="003E6122">
                            <w:pPr>
                              <w:pStyle w:val="aa"/>
                            </w:pPr>
                            <w:r>
                              <w:t>Рисунок 5. Спрайты для анимации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4" o:spid="_x0000_s1030" type="#_x0000_t202" style="width:411.75pt;height:.0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" stroked="f">
                <v:textbox style="mso-fit-shape-to-text:t" inset="0,0,0,0">
                  <w:txbxContent>
                    <w:p w:rsidR="00A61E07" w:rsidRDefault="00A61E07" w:rsidP="003E6122">
                      <w:pPr>
                        <w:pStyle w:val="aa"/>
                      </w:pPr>
                    </w:p>
                    <w:p w:rsidR="00A61E07" w:rsidRPr="00481D47" w:rsidRDefault="00A61E07" w:rsidP="003E6122">
                      <w:pPr>
                        <w:pStyle w:val="aa"/>
                      </w:pPr>
                      <w:r>
                        <w:t>Рисунок 5. Спрайты для анимации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6122" w:rsidRPr="00276CF6" w:rsidRDefault="00276CF6" w:rsidP="003E6122">
      <w:pPr>
        <w:pStyle w:val="a4"/>
        <w:numPr>
          <w:ilvl w:val="0"/>
          <w:numId w:val="0"/>
        </w:numPr>
        <w:ind w:left="644"/>
        <w:rPr>
          <w:lang w:eastAsia="ru-RU"/>
        </w:rPr>
      </w:pPr>
      <w:r>
        <w:rPr>
          <w:lang w:eastAsia="ru-RU"/>
        </w:rPr>
        <w:t xml:space="preserve">В последовательной анимации </w:t>
      </w:r>
      <w:proofErr w:type="spellStart"/>
      <w:r>
        <w:rPr>
          <w:color w:val="66A334"/>
        </w:rPr>
        <w:t>SequentialAnimation</w:t>
      </w:r>
      <w:proofErr w:type="spellEnd"/>
      <w:r>
        <w:rPr>
          <w:color w:val="66A334"/>
        </w:rPr>
        <w:t xml:space="preserve"> </w:t>
      </w:r>
      <w:r w:rsidRPr="00276CF6">
        <w:t>кажд</w:t>
      </w:r>
      <w:r>
        <w:t>ый спрайт показывается на 1</w:t>
      </w:r>
      <w:r w:rsidRPr="00276CF6">
        <w:t xml:space="preserve">/5 </w:t>
      </w:r>
      <w:r>
        <w:t xml:space="preserve">долю секунды. Затем с помощью </w:t>
      </w:r>
      <w:proofErr w:type="spellStart"/>
      <w:r>
        <w:rPr>
          <w:color w:val="66A334"/>
        </w:rPr>
        <w:t>ScriptAction</w:t>
      </w:r>
      <w:proofErr w:type="spellEnd"/>
      <w:r>
        <w:rPr>
          <w:color w:val="66A334"/>
        </w:rPr>
        <w:t xml:space="preserve"> </w:t>
      </w:r>
      <w:r>
        <w:t xml:space="preserve">полю </w:t>
      </w:r>
      <w:proofErr w:type="spellStart"/>
      <w:r>
        <w:rPr>
          <w:color w:val="FF6AAD"/>
        </w:rPr>
        <w:t>source</w:t>
      </w:r>
      <w:proofErr w:type="spellEnd"/>
      <w:r>
        <w:rPr>
          <w:color w:val="FF6AAD"/>
        </w:rPr>
        <w:t xml:space="preserve"> </w:t>
      </w:r>
      <w:r w:rsidRPr="00276CF6">
        <w:t>объекта</w:t>
      </w:r>
      <w:r>
        <w:rPr>
          <w:color w:val="FF6AAD"/>
        </w:rPr>
        <w:t xml:space="preserve"> </w:t>
      </w:r>
      <w:proofErr w:type="spellStart"/>
      <w:r>
        <w:rPr>
          <w:color w:val="66A334"/>
        </w:rPr>
        <w:t>Image</w:t>
      </w:r>
      <w:proofErr w:type="spellEnd"/>
      <w:r>
        <w:rPr>
          <w:color w:val="66A334"/>
        </w:rPr>
        <w:t xml:space="preserve"> </w:t>
      </w:r>
      <w:r w:rsidRPr="00276CF6">
        <w:t>присваивается следующий спрайт</w:t>
      </w:r>
      <w:r>
        <w:t xml:space="preserve">. Так последовательно меняются 5 изображений, сама же анимация зациклена с помощью </w:t>
      </w:r>
      <w:proofErr w:type="spellStart"/>
      <w:r>
        <w:rPr>
          <w:color w:val="FF6AAD"/>
        </w:rPr>
        <w:t>loops</w:t>
      </w:r>
      <w:proofErr w:type="spellEnd"/>
      <w:r>
        <w:t>:</w:t>
      </w:r>
      <w:r>
        <w:rPr>
          <w:color w:val="BEC0C2"/>
        </w:rPr>
        <w:t xml:space="preserve"> </w:t>
      </w:r>
      <w:proofErr w:type="spellStart"/>
      <w:r>
        <w:rPr>
          <w:color w:val="66A334"/>
        </w:rPr>
        <w:t>Animation</w:t>
      </w:r>
      <w:r>
        <w:t>.Infinite</w:t>
      </w:r>
      <w:proofErr w:type="spellEnd"/>
      <w:r>
        <w:t>.</w:t>
      </w:r>
    </w:p>
    <w:p w:rsidR="00B629B3" w:rsidRDefault="00A61E07" w:rsidP="003E6122">
      <w:pPr>
        <w:pStyle w:val="a4"/>
        <w:numPr>
          <w:ilvl w:val="0"/>
          <w:numId w:val="21"/>
        </w:numPr>
        <w:rPr>
          <w:lang w:eastAsia="ru-RU"/>
        </w:rPr>
      </w:pPr>
      <w:r>
        <w:t>Для создания выброса частиц по нажатию мышки выполняем следующие шаги</w:t>
      </w:r>
      <w:r w:rsidR="00B629B3" w:rsidRPr="00B629B3">
        <w:t>:</w:t>
      </w:r>
    </w:p>
    <w:p w:rsidR="00A61E07" w:rsidRDefault="00A61E07" w:rsidP="00A61E07">
      <w:pPr>
        <w:rPr>
          <w:lang w:eastAsia="ru-RU"/>
        </w:rPr>
      </w:pPr>
      <w:r>
        <w:rPr>
          <w:lang w:eastAsia="ru-RU"/>
        </w:rPr>
        <w:t>- Внутри компонента "</w:t>
      </w:r>
      <w:proofErr w:type="spellStart"/>
      <w:r>
        <w:rPr>
          <w:lang w:eastAsia="ru-RU"/>
        </w:rPr>
        <w:t>particles</w:t>
      </w:r>
      <w:proofErr w:type="spellEnd"/>
      <w:r>
        <w:rPr>
          <w:lang w:eastAsia="ru-RU"/>
        </w:rPr>
        <w:t>" создается контейнер "</w:t>
      </w:r>
      <w:proofErr w:type="spellStart"/>
      <w:r>
        <w:rPr>
          <w:lang w:eastAsia="ru-RU"/>
        </w:rPr>
        <w:t>container</w:t>
      </w:r>
      <w:proofErr w:type="spellEnd"/>
      <w:r>
        <w:rPr>
          <w:lang w:eastAsia="ru-RU"/>
        </w:rPr>
        <w:t>" размером 200x200 пикселей.</w:t>
      </w:r>
    </w:p>
    <w:p w:rsidR="00A61E07" w:rsidRDefault="00A61E07" w:rsidP="00A61E07">
      <w:pPr>
        <w:rPr>
          <w:lang w:eastAsia="ru-RU"/>
        </w:rPr>
      </w:pPr>
      <w:r>
        <w:rPr>
          <w:lang w:eastAsia="ru-RU"/>
        </w:rPr>
        <w:lastRenderedPageBreak/>
        <w:t>- Внутри контейнера создается система частиц (</w:t>
      </w:r>
      <w:proofErr w:type="spellStart"/>
      <w:r>
        <w:rPr>
          <w:lang w:eastAsia="ru-RU"/>
        </w:rPr>
        <w:t>ParticleSystem</w:t>
      </w:r>
      <w:proofErr w:type="spellEnd"/>
      <w:r>
        <w:rPr>
          <w:lang w:eastAsia="ru-RU"/>
        </w:rPr>
        <w:t>), которая будет управлять отображением и движением частиц.</w:t>
      </w:r>
    </w:p>
    <w:p w:rsidR="00A61E07" w:rsidRDefault="00A61E07" w:rsidP="00A61E07">
      <w:pPr>
        <w:rPr>
          <w:lang w:eastAsia="ru-RU"/>
        </w:rPr>
      </w:pPr>
      <w:r>
        <w:rPr>
          <w:lang w:eastAsia="ru-RU"/>
        </w:rPr>
        <w:t>- Далее создается эмиттер (</w:t>
      </w:r>
      <w:proofErr w:type="spellStart"/>
      <w:r>
        <w:rPr>
          <w:lang w:eastAsia="ru-RU"/>
        </w:rPr>
        <w:t>Emitter</w:t>
      </w:r>
      <w:proofErr w:type="spellEnd"/>
      <w:r>
        <w:rPr>
          <w:lang w:eastAsia="ru-RU"/>
        </w:rPr>
        <w:t>), который определяет параметры генерации частиц: ширина и высота области, из которой они будут генерироваться, скорость, длительность жизни и т.д.</w:t>
      </w:r>
    </w:p>
    <w:p w:rsidR="00A61E07" w:rsidRDefault="00A61E07" w:rsidP="00A61E07">
      <w:pPr>
        <w:rPr>
          <w:lang w:eastAsia="ru-RU"/>
        </w:rPr>
      </w:pPr>
      <w:r>
        <w:rPr>
          <w:lang w:eastAsia="ru-RU"/>
        </w:rPr>
        <w:t xml:space="preserve">- Следующий элемент - </w:t>
      </w:r>
      <w:proofErr w:type="spellStart"/>
      <w:r>
        <w:rPr>
          <w:lang w:eastAsia="ru-RU"/>
        </w:rPr>
        <w:t>ItemParticle</w:t>
      </w:r>
      <w:proofErr w:type="spellEnd"/>
      <w:r>
        <w:rPr>
          <w:lang w:eastAsia="ru-RU"/>
        </w:rPr>
        <w:t xml:space="preserve"> - определяет визуальное представление каждой частицы, в данном случае - прямоугольник желтого цвета.</w:t>
      </w:r>
    </w:p>
    <w:p w:rsidR="00A61E07" w:rsidRDefault="00A61E07" w:rsidP="00A61E07">
      <w:pPr>
        <w:rPr>
          <w:lang w:eastAsia="ru-RU"/>
        </w:rPr>
      </w:pPr>
      <w:r>
        <w:rPr>
          <w:lang w:eastAsia="ru-RU"/>
        </w:rPr>
        <w:t>- Затем добавляется таймер, который через каждую секунду уничтожает контейнер, чтобы остановить генерацию частиц.</w:t>
      </w:r>
    </w:p>
    <w:p w:rsidR="00A61E07" w:rsidRDefault="00A61E07" w:rsidP="00A61E07">
      <w:pPr>
        <w:rPr>
          <w:lang w:eastAsia="ru-RU"/>
        </w:rPr>
      </w:pPr>
      <w:r>
        <w:rPr>
          <w:lang w:eastAsia="ru-RU"/>
        </w:rPr>
        <w:t xml:space="preserve">- На следующем уровне вложенности определяется область, в которой можно кликнуть мышью. При каждом клике создается новый объект </w:t>
      </w:r>
      <w:proofErr w:type="spellStart"/>
      <w:r>
        <w:rPr>
          <w:lang w:eastAsia="ru-RU"/>
        </w:rPr>
        <w:t>ParticleSystem</w:t>
      </w:r>
      <w:proofErr w:type="spellEnd"/>
      <w:r>
        <w:rPr>
          <w:lang w:eastAsia="ru-RU"/>
        </w:rPr>
        <w:t>, который отображает анимацию частиц, и он размещается на месте клика.</w:t>
      </w:r>
    </w:p>
    <w:p w:rsidR="003619FD" w:rsidRDefault="003619FD" w:rsidP="003619FD">
      <w:pPr>
        <w:pStyle w:val="a4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Для создания фонтана частиц </w:t>
      </w:r>
      <w:r>
        <w:t>выполняем следующие шаги</w:t>
      </w:r>
      <w:r w:rsidRPr="00B629B3">
        <w:t>:</w:t>
      </w:r>
    </w:p>
    <w:p w:rsidR="003619FD" w:rsidRDefault="003619FD" w:rsidP="003619FD">
      <w:pPr>
        <w:ind w:firstLine="644"/>
        <w:rPr>
          <w:lang w:eastAsia="ru-RU"/>
        </w:rPr>
      </w:pPr>
      <w:r>
        <w:rPr>
          <w:lang w:eastAsia="ru-RU"/>
        </w:rPr>
        <w:t xml:space="preserve">- Сначала объявляется объект </w:t>
      </w:r>
      <w:proofErr w:type="spellStart"/>
      <w:r>
        <w:rPr>
          <w:lang w:eastAsia="ru-RU"/>
        </w:rPr>
        <w:t>ParticleSystem</w:t>
      </w:r>
      <w:proofErr w:type="spellEnd"/>
      <w:r>
        <w:rPr>
          <w:lang w:eastAsia="ru-RU"/>
        </w:rPr>
        <w:t xml:space="preserve"> с идентификатором "</w:t>
      </w:r>
      <w:proofErr w:type="spellStart"/>
      <w:r>
        <w:rPr>
          <w:lang w:eastAsia="ru-RU"/>
        </w:rPr>
        <w:t>particleSystem</w:t>
      </w:r>
      <w:proofErr w:type="spellEnd"/>
      <w:r>
        <w:rPr>
          <w:lang w:eastAsia="ru-RU"/>
        </w:rPr>
        <w:t>".</w:t>
      </w:r>
    </w:p>
    <w:p w:rsidR="003619FD" w:rsidRDefault="003619FD" w:rsidP="003619FD">
      <w:pPr>
        <w:ind w:firstLine="644"/>
        <w:rPr>
          <w:lang w:eastAsia="ru-RU"/>
        </w:rPr>
      </w:pPr>
      <w:r>
        <w:rPr>
          <w:lang w:eastAsia="ru-RU"/>
        </w:rPr>
        <w:t xml:space="preserve">- Затем создается </w:t>
      </w:r>
      <w:proofErr w:type="spellStart"/>
      <w:r>
        <w:rPr>
          <w:lang w:eastAsia="ru-RU"/>
        </w:rPr>
        <w:t>Emitter</w:t>
      </w:r>
      <w:proofErr w:type="spellEnd"/>
      <w:r>
        <w:rPr>
          <w:lang w:eastAsia="ru-RU"/>
        </w:rPr>
        <w:t xml:space="preserve">, который представляет источник частиц. Его размеры и расположение задаются с помощью свойств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anchors.bottom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anchors.horizontalCenter</w:t>
      </w:r>
      <w:proofErr w:type="spellEnd"/>
      <w:r>
        <w:rPr>
          <w:lang w:eastAsia="ru-RU"/>
        </w:rPr>
        <w:t xml:space="preserve">. Частицы, созданные источником, будут существовать в течение определенного времени, которое указывается в свойстве </w:t>
      </w:r>
      <w:proofErr w:type="spellStart"/>
      <w:r>
        <w:rPr>
          <w:lang w:eastAsia="ru-RU"/>
        </w:rPr>
        <w:t>lifeSpan</w:t>
      </w:r>
      <w:proofErr w:type="spellEnd"/>
      <w:r>
        <w:rPr>
          <w:lang w:eastAsia="ru-RU"/>
        </w:rPr>
        <w:t xml:space="preserve"> (в миллисекундах) и будет варьироваться в рамках указанного диапазона (</w:t>
      </w:r>
      <w:proofErr w:type="spellStart"/>
      <w:r>
        <w:rPr>
          <w:lang w:eastAsia="ru-RU"/>
        </w:rPr>
        <w:t>lifeSpanVariation</w:t>
      </w:r>
      <w:proofErr w:type="spellEnd"/>
      <w:r>
        <w:rPr>
          <w:lang w:eastAsia="ru-RU"/>
        </w:rPr>
        <w:t xml:space="preserve">). Также устанавливается скорость частиц, которая определяется объектом </w:t>
      </w:r>
      <w:proofErr w:type="spellStart"/>
      <w:r>
        <w:rPr>
          <w:lang w:eastAsia="ru-RU"/>
        </w:rPr>
        <w:t>AngleDirection</w:t>
      </w:r>
      <w:proofErr w:type="spellEnd"/>
      <w:r>
        <w:rPr>
          <w:lang w:eastAsia="ru-RU"/>
        </w:rPr>
        <w:t xml:space="preserve"> с заданным углом, изменчивостью угла (</w:t>
      </w:r>
      <w:proofErr w:type="spellStart"/>
      <w:r>
        <w:rPr>
          <w:lang w:eastAsia="ru-RU"/>
        </w:rPr>
        <w:t>angleVariation</w:t>
      </w:r>
      <w:proofErr w:type="spellEnd"/>
      <w:r>
        <w:rPr>
          <w:lang w:eastAsia="ru-RU"/>
        </w:rPr>
        <w:t>) и величиной скорости (</w:t>
      </w:r>
      <w:proofErr w:type="spellStart"/>
      <w:r>
        <w:rPr>
          <w:lang w:eastAsia="ru-RU"/>
        </w:rPr>
        <w:t>magnitude</w:t>
      </w:r>
      <w:proofErr w:type="spellEnd"/>
      <w:r>
        <w:rPr>
          <w:lang w:eastAsia="ru-RU"/>
        </w:rPr>
        <w:t>).</w:t>
      </w:r>
    </w:p>
    <w:p w:rsidR="003619FD" w:rsidRDefault="003619FD" w:rsidP="003619FD">
      <w:pPr>
        <w:ind w:firstLine="644"/>
        <w:rPr>
          <w:lang w:eastAsia="ru-RU"/>
        </w:rPr>
      </w:pPr>
      <w:r>
        <w:rPr>
          <w:lang w:eastAsia="ru-RU"/>
        </w:rPr>
        <w:t xml:space="preserve">- Для создания эффекта притяжения курсора мыши указан </w:t>
      </w:r>
      <w:proofErr w:type="spellStart"/>
      <w:r>
        <w:rPr>
          <w:lang w:eastAsia="ru-RU"/>
        </w:rPr>
        <w:t>Gravity</w:t>
      </w:r>
      <w:proofErr w:type="spellEnd"/>
      <w:r>
        <w:rPr>
          <w:lang w:eastAsia="ru-RU"/>
        </w:rPr>
        <w:t>, который применяется ко всей системе частиц. Магнитуда (</w:t>
      </w:r>
      <w:proofErr w:type="spellStart"/>
      <w:r>
        <w:rPr>
          <w:lang w:eastAsia="ru-RU"/>
        </w:rPr>
        <w:t>magnitude</w:t>
      </w:r>
      <w:proofErr w:type="spellEnd"/>
      <w:r>
        <w:rPr>
          <w:lang w:eastAsia="ru-RU"/>
        </w:rPr>
        <w:t>) и угол (</w:t>
      </w:r>
      <w:proofErr w:type="spellStart"/>
      <w:r>
        <w:rPr>
          <w:lang w:eastAsia="ru-RU"/>
        </w:rPr>
        <w:t>angle</w:t>
      </w:r>
      <w:proofErr w:type="spellEnd"/>
      <w:r>
        <w:rPr>
          <w:lang w:eastAsia="ru-RU"/>
        </w:rPr>
        <w:t>) устанавливаются для определения силы притяжения.</w:t>
      </w:r>
    </w:p>
    <w:p w:rsidR="003619FD" w:rsidRPr="00B629B3" w:rsidRDefault="003619FD" w:rsidP="003619FD">
      <w:pPr>
        <w:ind w:firstLine="644"/>
        <w:rPr>
          <w:lang w:eastAsia="ru-RU"/>
        </w:rPr>
      </w:pPr>
      <w:r>
        <w:rPr>
          <w:lang w:eastAsia="ru-RU"/>
        </w:rPr>
        <w:t xml:space="preserve">- Отображение каждой отдельной частицы определяется с помощью </w:t>
      </w:r>
      <w:proofErr w:type="spellStart"/>
      <w:r>
        <w:rPr>
          <w:lang w:eastAsia="ru-RU"/>
        </w:rPr>
        <w:t>ItemParticle</w:t>
      </w:r>
      <w:proofErr w:type="spellEnd"/>
      <w:r>
        <w:rPr>
          <w:lang w:eastAsia="ru-RU"/>
        </w:rPr>
        <w:t xml:space="preserve">. Внутри </w:t>
      </w:r>
      <w:proofErr w:type="spellStart"/>
      <w:r>
        <w:rPr>
          <w:lang w:eastAsia="ru-RU"/>
        </w:rPr>
        <w:t>ItemParticle</w:t>
      </w:r>
      <w:proofErr w:type="spellEnd"/>
      <w:r>
        <w:rPr>
          <w:lang w:eastAsia="ru-RU"/>
        </w:rPr>
        <w:t xml:space="preserve"> используется простой прямоугольник (</w:t>
      </w:r>
      <w:proofErr w:type="spellStart"/>
      <w:r>
        <w:rPr>
          <w:lang w:eastAsia="ru-RU"/>
        </w:rPr>
        <w:t>Rectangle</w:t>
      </w:r>
      <w:proofErr w:type="spellEnd"/>
      <w:r>
        <w:rPr>
          <w:lang w:eastAsia="ru-RU"/>
        </w:rPr>
        <w:t>) с цветом "</w:t>
      </w:r>
      <w:proofErr w:type="spellStart"/>
      <w:r>
        <w:rPr>
          <w:lang w:eastAsia="ru-RU"/>
        </w:rPr>
        <w:t>dodgerblue</w:t>
      </w:r>
      <w:proofErr w:type="spellEnd"/>
      <w:r>
        <w:rPr>
          <w:lang w:eastAsia="ru-RU"/>
        </w:rPr>
        <w:t xml:space="preserve">", размером и радиусом, которые зависят от свойства </w:t>
      </w:r>
      <w:proofErr w:type="spellStart"/>
      <w:r>
        <w:rPr>
          <w:lang w:eastAsia="ru-RU"/>
        </w:rPr>
        <w:t>particleSize</w:t>
      </w:r>
      <w:proofErr w:type="spellEnd"/>
      <w:r>
        <w:rPr>
          <w:lang w:eastAsia="ru-RU"/>
        </w:rPr>
        <w:t xml:space="preserve">, устанавливаемого внутри делегата. </w:t>
      </w:r>
    </w:p>
    <w:p w:rsidR="00105613" w:rsidRDefault="00105613" w:rsidP="00D56435">
      <w:pPr>
        <w:ind w:firstLine="360"/>
      </w:pPr>
    </w:p>
    <w:p w:rsidR="001F1095" w:rsidRPr="0032396F" w:rsidRDefault="002F6E2E" w:rsidP="002F6E2E">
      <w:pPr>
        <w:pStyle w:val="1"/>
      </w:pPr>
      <w:bookmarkStart w:id="15" w:name="_Toc35799361"/>
      <w:bookmarkStart w:id="16" w:name="_Toc35799506"/>
      <w:bookmarkStart w:id="17" w:name="_Toc60049427"/>
      <w:bookmarkStart w:id="18" w:name="_Toc151220355"/>
      <w:r>
        <w:lastRenderedPageBreak/>
        <w:t>З</w:t>
      </w:r>
      <w:r w:rsidR="001F1095">
        <w:t>а</w:t>
      </w:r>
      <w:r>
        <w:t>к</w:t>
      </w:r>
      <w:r w:rsidR="001F1095">
        <w:t>лючение</w:t>
      </w:r>
      <w:bookmarkEnd w:id="15"/>
      <w:bookmarkEnd w:id="16"/>
      <w:bookmarkEnd w:id="17"/>
      <w:bookmarkEnd w:id="18"/>
    </w:p>
    <w:p w:rsidR="00640013" w:rsidRDefault="00640013" w:rsidP="00356E04">
      <w:r w:rsidRPr="00640013">
        <w:t>В</w:t>
      </w:r>
      <w:r w:rsidRPr="0032396F">
        <w:t xml:space="preserve"> </w:t>
      </w:r>
      <w:r w:rsidRPr="00640013">
        <w:t>данной</w:t>
      </w:r>
      <w:r w:rsidRPr="0032396F">
        <w:t xml:space="preserve"> </w:t>
      </w:r>
      <w:r w:rsidRPr="00640013">
        <w:t>лабо</w:t>
      </w:r>
      <w:r>
        <w:t>раторной</w:t>
      </w:r>
      <w:r w:rsidRPr="0032396F">
        <w:t xml:space="preserve"> </w:t>
      </w:r>
      <w:r>
        <w:t>работе</w:t>
      </w:r>
      <w:r w:rsidRPr="0032396F">
        <w:t xml:space="preserve"> </w:t>
      </w:r>
      <w:r>
        <w:t>я</w:t>
      </w:r>
      <w:r w:rsidR="0026021D" w:rsidRPr="0026021D">
        <w:t xml:space="preserve"> </w:t>
      </w:r>
      <w:r w:rsidR="002B67F0" w:rsidRPr="002B67F0">
        <w:t>научи</w:t>
      </w:r>
      <w:r w:rsidR="002B67F0">
        <w:t>лась</w:t>
      </w:r>
      <w:r w:rsidR="007755F0" w:rsidRPr="007755F0">
        <w:t xml:space="preserve"> </w:t>
      </w:r>
      <w:r w:rsidR="00364B1F">
        <w:t xml:space="preserve">использовать объект </w:t>
      </w:r>
      <w:proofErr w:type="spellStart"/>
      <w:r w:rsidR="00364B1F">
        <w:t>Canvas</w:t>
      </w:r>
      <w:proofErr w:type="spellEnd"/>
      <w:r w:rsidR="00364B1F">
        <w:t xml:space="preserve"> для рисования. Освоить реализацию</w:t>
      </w:r>
      <w:r w:rsidR="00364B1F" w:rsidRPr="00364B1F">
        <w:t xml:space="preserve"> </w:t>
      </w:r>
      <w:r w:rsidR="00364B1F">
        <w:t>анимации с помощью спрайтов. Научиться использовать частицы для создания</w:t>
      </w:r>
      <w:r w:rsidR="00364B1F" w:rsidRPr="00364B1F">
        <w:t xml:space="preserve"> </w:t>
      </w:r>
      <w:r w:rsidR="00364B1F">
        <w:t>визуальных эффектов. Изучить объекты мультимедиа для встраивания музыки и</w:t>
      </w:r>
      <w:r w:rsidR="00364B1F" w:rsidRPr="00364B1F">
        <w:t xml:space="preserve"> </w:t>
      </w:r>
      <w:r w:rsidR="00364B1F">
        <w:t>видео в приложение</w:t>
      </w:r>
      <w:r w:rsidR="001424B4">
        <w:t xml:space="preserve">. </w:t>
      </w:r>
      <w:r w:rsidR="0026021D">
        <w:t>Также были выполнены все шаги практического задания.</w:t>
      </w:r>
    </w:p>
    <w:p w:rsidR="00640013" w:rsidRPr="0086301B" w:rsidRDefault="00640013" w:rsidP="00640013">
      <w:pPr>
        <w:ind w:firstLine="0"/>
      </w:pPr>
    </w:p>
    <w:p w:rsidR="001F1095" w:rsidRDefault="00515F4A" w:rsidP="00515F4A">
      <w:pPr>
        <w:pStyle w:val="1"/>
      </w:pPr>
      <w:bookmarkStart w:id="19" w:name="_Toc60049429"/>
      <w:bookmarkStart w:id="20" w:name="_Toc151220356"/>
      <w:r>
        <w:lastRenderedPageBreak/>
        <w:t>Приложение</w:t>
      </w:r>
      <w:bookmarkEnd w:id="19"/>
      <w:bookmarkEnd w:id="20"/>
    </w:p>
    <w:p w:rsidR="00002496" w:rsidRPr="004E7D9A" w:rsidRDefault="004E7D9A" w:rsidP="00002496">
      <w:pPr>
        <w:ind w:firstLine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MainPage</w:t>
      </w:r>
      <w:r w:rsidR="006B07CD" w:rsidRPr="004E7D9A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qml</w:t>
      </w:r>
      <w:proofErr w:type="spellEnd"/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E7D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E7D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E7D9A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Column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spacing</w:t>
      </w:r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20;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E7D9A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Задание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1"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qsTr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CanvasHouse.qml</w:t>
      </w:r>
      <w:proofErr w:type="spellEnd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E7D9A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Задание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2"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qsTr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Sprite.qml</w:t>
      </w:r>
      <w:proofErr w:type="spellEnd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E7D9A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Задание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3"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qsTr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Tap.qml</w:t>
      </w:r>
      <w:proofErr w:type="spellEnd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E7D9A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Задание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4"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E7D9A" w:rsidRPr="004E7D9A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E7D9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E7D9A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qsTr</w:t>
      </w:r>
      <w:proofErr w:type="spellEnd"/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Fountain.qml</w:t>
      </w:r>
      <w:proofErr w:type="spellEnd"/>
      <w:r w:rsidRPr="004E7D9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4E7D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:rsidR="004E7D9A" w:rsidRPr="00555A0E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7D9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E7D9A" w:rsidRPr="00555A0E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E7D9A" w:rsidRPr="00555A0E" w:rsidRDefault="004E7D9A" w:rsidP="004E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C5015" w:rsidRPr="00204E1B" w:rsidRDefault="005C5015" w:rsidP="005C5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2496" w:rsidRPr="002B67F0" w:rsidRDefault="00002496" w:rsidP="002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B67F0" w:rsidRPr="002B67F0" w:rsidRDefault="004E7D9A" w:rsidP="002B67F0">
      <w:pPr>
        <w:ind w:firstLine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CanvasHouse.qml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Canvas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onPaint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var</w:t>
      </w:r>
      <w:proofErr w:type="spellEnd"/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getContext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"2d"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.fillStyle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lightblue</w:t>
      </w:r>
      <w:proofErr w:type="spellEnd"/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.fillRect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/1.5);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.fillStyle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"green"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.fillRect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/1.5,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/1.5)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.fillStyle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"orange"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.fillRect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/2-230,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/3+310,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460,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360)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.fillStyle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'brown'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.fillRect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/2+100,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/3+70,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50,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150)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.fillStyle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'red'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.beginPath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.moveTo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/3+100);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.lineTo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/2+300,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/2+100);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.lineTo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width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/2-300,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height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/2+100);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.fill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ctx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.closePath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C5015" w:rsidRPr="005C5015" w:rsidRDefault="00555A0E" w:rsidP="00555A0E">
      <w:pPr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eastAsia="Times New Roman" w:cs="Times New Roman"/>
          <w:szCs w:val="24"/>
          <w:lang w:val="en-US" w:eastAsia="ru-RU"/>
        </w:rPr>
        <w:t>}</w:t>
      </w:r>
    </w:p>
    <w:p w:rsidR="002B67F0" w:rsidRDefault="00555A0E" w:rsidP="002B67F0">
      <w:pPr>
        <w:ind w:firstLine="0"/>
        <w:rPr>
          <w:b/>
          <w:sz w:val="28"/>
          <w:lang w:val="en-US"/>
        </w:rPr>
      </w:pPr>
      <w:proofErr w:type="spellStart"/>
      <w:r w:rsidRPr="00555A0E">
        <w:rPr>
          <w:b/>
          <w:sz w:val="28"/>
          <w:lang w:val="en-US"/>
        </w:rPr>
        <w:t>Sprite</w:t>
      </w:r>
      <w:r w:rsidR="002B67F0" w:rsidRPr="002B67F0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qml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  <w:proofErr w:type="gramStart"/>
      <w:r w:rsidRPr="00555A0E">
        <w:rPr>
          <w:i/>
          <w:iCs/>
          <w:color w:val="45C6D6"/>
          <w:lang w:val="en-US"/>
        </w:rPr>
        <w:t>import</w:t>
      </w:r>
      <w:proofErr w:type="gramEnd"/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lang w:val="en-US"/>
        </w:rPr>
        <w:t>QtQuick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2.0</w:t>
      </w:r>
    </w:p>
    <w:p w:rsidR="00555A0E" w:rsidRPr="00555A0E" w:rsidRDefault="00555A0E" w:rsidP="00555A0E">
      <w:pPr>
        <w:pStyle w:val="HTML"/>
        <w:rPr>
          <w:lang w:val="en-US"/>
        </w:rPr>
      </w:pPr>
      <w:proofErr w:type="gramStart"/>
      <w:r w:rsidRPr="00555A0E">
        <w:rPr>
          <w:i/>
          <w:iCs/>
          <w:color w:val="45C6D6"/>
          <w:lang w:val="en-US"/>
        </w:rPr>
        <w:t>import</w:t>
      </w:r>
      <w:proofErr w:type="gramEnd"/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lang w:val="en-US"/>
        </w:rPr>
        <w:t>Sailfish.Silica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1.0</w:t>
      </w:r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66A334"/>
          <w:lang w:val="en-US"/>
        </w:rPr>
        <w:t>Page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</w:t>
      </w:r>
      <w:r w:rsidRPr="00555A0E">
        <w:rPr>
          <w:color w:val="66A334"/>
          <w:lang w:val="en-US"/>
        </w:rPr>
        <w:t>Image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gramStart"/>
      <w:r w:rsidRPr="00555A0E">
        <w:rPr>
          <w:color w:val="FF6AAD"/>
          <w:lang w:val="en-US"/>
        </w:rPr>
        <w:t>id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i/>
          <w:iCs/>
          <w:color w:val="9ACFD6"/>
          <w:lang w:val="en-US"/>
        </w:rPr>
        <w:t>img1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FF6AAD"/>
          <w:lang w:val="en-US"/>
        </w:rPr>
        <w:t>anchors.centerIn</w:t>
      </w:r>
      <w:proofErr w:type="spell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i/>
          <w:iCs/>
          <w:lang w:val="en-US"/>
        </w:rPr>
        <w:t>parent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gramStart"/>
      <w:r w:rsidRPr="00555A0E">
        <w:rPr>
          <w:color w:val="FF6AAD"/>
          <w:lang w:val="en-US"/>
        </w:rPr>
        <w:t>source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color w:val="D69545"/>
          <w:lang w:val="en-US"/>
        </w:rPr>
        <w:t>"Idol1.png"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proofErr w:type="gramStart"/>
      <w:r w:rsidRPr="00555A0E">
        <w:rPr>
          <w:color w:val="FF6AAD"/>
          <w:lang w:val="en-US"/>
        </w:rPr>
        <w:t>fillMode</w:t>
      </w:r>
      <w:proofErr w:type="spellEnd"/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color w:val="66A334"/>
          <w:lang w:val="en-US"/>
        </w:rPr>
        <w:t>Image</w:t>
      </w:r>
      <w:r w:rsidRPr="00555A0E">
        <w:rPr>
          <w:lang w:val="en-US"/>
        </w:rPr>
        <w:t>.PreserveAspectFit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</w:t>
      </w:r>
      <w:proofErr w:type="spellStart"/>
      <w:r w:rsidRPr="00555A0E">
        <w:rPr>
          <w:color w:val="66A334"/>
          <w:lang w:val="en-US"/>
        </w:rPr>
        <w:t>SequentialAnimation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gramStart"/>
      <w:r w:rsidRPr="00555A0E">
        <w:rPr>
          <w:color w:val="FF6AAD"/>
          <w:lang w:val="en-US"/>
        </w:rPr>
        <w:t>running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true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gramStart"/>
      <w:r w:rsidRPr="00555A0E">
        <w:rPr>
          <w:color w:val="FF6AAD"/>
          <w:lang w:val="en-US"/>
        </w:rPr>
        <w:t>loops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color w:val="66A334"/>
          <w:lang w:val="en-US"/>
        </w:rPr>
        <w:t>Animation</w:t>
      </w:r>
      <w:r w:rsidRPr="00555A0E">
        <w:rPr>
          <w:lang w:val="en-US"/>
        </w:rPr>
        <w:t>.Infinite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NumberAnimation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target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i/>
          <w:iCs/>
          <w:color w:val="9ACFD6"/>
          <w:lang w:val="en-US"/>
        </w:rPr>
        <w:t>img1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property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color w:val="D69545"/>
          <w:lang w:val="en-US"/>
        </w:rPr>
        <w:t>"x"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from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to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duration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1000/5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spellStart"/>
      <w:r w:rsidRPr="00555A0E">
        <w:rPr>
          <w:color w:val="FF6AAD"/>
          <w:lang w:val="en-US"/>
        </w:rPr>
        <w:t>easing.type</w:t>
      </w:r>
      <w:proofErr w:type="spell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color w:val="66A334"/>
          <w:lang w:val="en-US"/>
        </w:rPr>
        <w:t>Easing</w:t>
      </w:r>
      <w:r w:rsidRPr="00555A0E">
        <w:rPr>
          <w:lang w:val="en-US"/>
        </w:rPr>
        <w:t>.InOutQuad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ScriptAction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script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    </w:t>
      </w:r>
      <w:r w:rsidRPr="00555A0E">
        <w:rPr>
          <w:i/>
          <w:iCs/>
          <w:color w:val="9ACFD6"/>
          <w:lang w:val="en-US"/>
        </w:rPr>
        <w:t>img1</w:t>
      </w:r>
      <w:r w:rsidRPr="00555A0E">
        <w:rPr>
          <w:lang w:val="en-US"/>
        </w:rPr>
        <w:t>.source</w:t>
      </w:r>
      <w:r w:rsidRPr="00555A0E">
        <w:rPr>
          <w:color w:val="BEC0C2"/>
          <w:lang w:val="en-US"/>
        </w:rPr>
        <w:t xml:space="preserve"> </w:t>
      </w:r>
      <w:proofErr w:type="gramStart"/>
      <w:r w:rsidRPr="00555A0E">
        <w:rPr>
          <w:lang w:val="en-US"/>
        </w:rPr>
        <w:t>=</w:t>
      </w:r>
      <w:r w:rsidRPr="00555A0E">
        <w:rPr>
          <w:color w:val="BEC0C2"/>
          <w:lang w:val="en-US"/>
        </w:rPr>
        <w:t xml:space="preserve">  </w:t>
      </w:r>
      <w:r w:rsidRPr="00555A0E">
        <w:rPr>
          <w:color w:val="D69545"/>
          <w:lang w:val="en-US"/>
        </w:rPr>
        <w:t>"</w:t>
      </w:r>
      <w:proofErr w:type="gramEnd"/>
      <w:r w:rsidRPr="00555A0E">
        <w:rPr>
          <w:color w:val="D69545"/>
          <w:lang w:val="en-US"/>
        </w:rPr>
        <w:t>Idol2.png"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NumberAnimation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target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i/>
          <w:iCs/>
          <w:color w:val="9ACFD6"/>
          <w:lang w:val="en-US"/>
        </w:rPr>
        <w:t>img1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property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color w:val="D69545"/>
          <w:lang w:val="en-US"/>
        </w:rPr>
        <w:t>"x"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from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to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duration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1000/4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spellStart"/>
      <w:r w:rsidRPr="00555A0E">
        <w:rPr>
          <w:color w:val="FF6AAD"/>
          <w:lang w:val="en-US"/>
        </w:rPr>
        <w:t>easing.type</w:t>
      </w:r>
      <w:proofErr w:type="spell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color w:val="66A334"/>
          <w:lang w:val="en-US"/>
        </w:rPr>
        <w:t>Easing</w:t>
      </w:r>
      <w:r w:rsidRPr="00555A0E">
        <w:rPr>
          <w:lang w:val="en-US"/>
        </w:rPr>
        <w:t>.InOutQuad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ScriptAction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script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    </w:t>
      </w:r>
      <w:r w:rsidRPr="00555A0E">
        <w:rPr>
          <w:i/>
          <w:iCs/>
          <w:color w:val="9ACFD6"/>
          <w:lang w:val="en-US"/>
        </w:rPr>
        <w:t>img1</w:t>
      </w:r>
      <w:r w:rsidRPr="00555A0E">
        <w:rPr>
          <w:lang w:val="en-US"/>
        </w:rPr>
        <w:t>.source</w:t>
      </w:r>
      <w:r w:rsidRPr="00555A0E">
        <w:rPr>
          <w:color w:val="BEC0C2"/>
          <w:lang w:val="en-US"/>
        </w:rPr>
        <w:t xml:space="preserve"> </w:t>
      </w:r>
      <w:proofErr w:type="gramStart"/>
      <w:r w:rsidRPr="00555A0E">
        <w:rPr>
          <w:lang w:val="en-US"/>
        </w:rPr>
        <w:t>=</w:t>
      </w:r>
      <w:r w:rsidRPr="00555A0E">
        <w:rPr>
          <w:color w:val="BEC0C2"/>
          <w:lang w:val="en-US"/>
        </w:rPr>
        <w:t xml:space="preserve">  </w:t>
      </w:r>
      <w:r w:rsidRPr="00555A0E">
        <w:rPr>
          <w:color w:val="D69545"/>
          <w:lang w:val="en-US"/>
        </w:rPr>
        <w:t>"</w:t>
      </w:r>
      <w:proofErr w:type="gramEnd"/>
      <w:r w:rsidRPr="00555A0E">
        <w:rPr>
          <w:color w:val="D69545"/>
          <w:lang w:val="en-US"/>
        </w:rPr>
        <w:t>Idol3.png"</w:t>
      </w:r>
    </w:p>
    <w:p w:rsidR="00555A0E" w:rsidRDefault="00555A0E" w:rsidP="00555A0E">
      <w:pPr>
        <w:pStyle w:val="HTML"/>
      </w:pPr>
      <w:r w:rsidRPr="00555A0E">
        <w:rPr>
          <w:color w:val="BEC0C2"/>
          <w:lang w:val="en-US"/>
        </w:rPr>
        <w:t xml:space="preserve">                    </w:t>
      </w:r>
      <w:r>
        <w:t>}</w:t>
      </w:r>
    </w:p>
    <w:p w:rsidR="00555A0E" w:rsidRDefault="00555A0E" w:rsidP="00555A0E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555A0E" w:rsidRDefault="00555A0E" w:rsidP="00555A0E">
      <w:pPr>
        <w:pStyle w:val="HTML"/>
      </w:pPr>
      <w:r>
        <w:rPr>
          <w:color w:val="BEC0C2"/>
        </w:rPr>
        <w:t xml:space="preserve">                </w:t>
      </w:r>
      <w:proofErr w:type="spellStart"/>
      <w:proofErr w:type="gramStart"/>
      <w:r>
        <w:rPr>
          <w:color w:val="66A334"/>
        </w:rPr>
        <w:t>NumberAnimation</w:t>
      </w:r>
      <w:proofErr w:type="spellEnd"/>
      <w:r>
        <w:rPr>
          <w:color w:val="BEC0C2"/>
        </w:rPr>
        <w:t xml:space="preserve"> </w:t>
      </w:r>
      <w:r>
        <w:t>{</w:t>
      </w:r>
      <w:proofErr w:type="gramEnd"/>
    </w:p>
    <w:p w:rsidR="00555A0E" w:rsidRDefault="00555A0E" w:rsidP="00555A0E">
      <w:pPr>
        <w:pStyle w:val="HTML"/>
      </w:pPr>
      <w:r>
        <w:rPr>
          <w:color w:val="BEC0C2"/>
        </w:rPr>
        <w:t xml:space="preserve">                    </w:t>
      </w:r>
      <w:proofErr w:type="spellStart"/>
      <w:r>
        <w:rPr>
          <w:color w:val="FF6AAD"/>
        </w:rPr>
        <w:t>target</w:t>
      </w:r>
      <w:proofErr w:type="spellEnd"/>
      <w:r>
        <w:t>:</w:t>
      </w:r>
      <w:r>
        <w:rPr>
          <w:color w:val="BEC0C2"/>
        </w:rPr>
        <w:t xml:space="preserve"> </w:t>
      </w:r>
      <w:r>
        <w:rPr>
          <w:i/>
          <w:iCs/>
          <w:color w:val="9ACFD6"/>
        </w:rPr>
        <w:t>img1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property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color w:val="D69545"/>
          <w:lang w:val="en-US"/>
        </w:rPr>
        <w:t>"x"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from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to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duration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1000/4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spellStart"/>
      <w:r w:rsidRPr="00555A0E">
        <w:rPr>
          <w:color w:val="FF6AAD"/>
          <w:lang w:val="en-US"/>
        </w:rPr>
        <w:t>easing.type</w:t>
      </w:r>
      <w:proofErr w:type="spell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color w:val="66A334"/>
          <w:lang w:val="en-US"/>
        </w:rPr>
        <w:t>Easing</w:t>
      </w:r>
      <w:r w:rsidRPr="00555A0E">
        <w:rPr>
          <w:lang w:val="en-US"/>
        </w:rPr>
        <w:t>.InOutQuad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ScriptAction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script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    </w:t>
      </w:r>
      <w:r w:rsidRPr="00555A0E">
        <w:rPr>
          <w:i/>
          <w:iCs/>
          <w:color w:val="9ACFD6"/>
          <w:lang w:val="en-US"/>
        </w:rPr>
        <w:t>img1</w:t>
      </w:r>
      <w:r w:rsidRPr="00555A0E">
        <w:rPr>
          <w:lang w:val="en-US"/>
        </w:rPr>
        <w:t>.source</w:t>
      </w:r>
      <w:r w:rsidRPr="00555A0E">
        <w:rPr>
          <w:color w:val="BEC0C2"/>
          <w:lang w:val="en-US"/>
        </w:rPr>
        <w:t xml:space="preserve"> </w:t>
      </w:r>
      <w:proofErr w:type="gramStart"/>
      <w:r w:rsidRPr="00555A0E">
        <w:rPr>
          <w:lang w:val="en-US"/>
        </w:rPr>
        <w:t>=</w:t>
      </w:r>
      <w:r w:rsidRPr="00555A0E">
        <w:rPr>
          <w:color w:val="BEC0C2"/>
          <w:lang w:val="en-US"/>
        </w:rPr>
        <w:t xml:space="preserve">  </w:t>
      </w:r>
      <w:r w:rsidRPr="00555A0E">
        <w:rPr>
          <w:color w:val="D69545"/>
          <w:lang w:val="en-US"/>
        </w:rPr>
        <w:t>"</w:t>
      </w:r>
      <w:proofErr w:type="gramEnd"/>
      <w:r w:rsidRPr="00555A0E">
        <w:rPr>
          <w:color w:val="D69545"/>
          <w:lang w:val="en-US"/>
        </w:rPr>
        <w:t>Idol4.png"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NumberAnimation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target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i/>
          <w:iCs/>
          <w:color w:val="9ACFD6"/>
          <w:lang w:val="en-US"/>
        </w:rPr>
        <w:t>img1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property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color w:val="D69545"/>
          <w:lang w:val="en-US"/>
        </w:rPr>
        <w:t>"x"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from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to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duration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1000/4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spellStart"/>
      <w:r w:rsidRPr="00555A0E">
        <w:rPr>
          <w:color w:val="FF6AAD"/>
          <w:lang w:val="en-US"/>
        </w:rPr>
        <w:t>easing.type</w:t>
      </w:r>
      <w:proofErr w:type="spell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color w:val="66A334"/>
          <w:lang w:val="en-US"/>
        </w:rPr>
        <w:t>Easing</w:t>
      </w:r>
      <w:r w:rsidRPr="00555A0E">
        <w:rPr>
          <w:lang w:val="en-US"/>
        </w:rPr>
        <w:t>.InOutQuad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ScriptAction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script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    </w:t>
      </w:r>
      <w:r w:rsidRPr="00555A0E">
        <w:rPr>
          <w:i/>
          <w:iCs/>
          <w:color w:val="9ACFD6"/>
          <w:lang w:val="en-US"/>
        </w:rPr>
        <w:t>img1</w:t>
      </w:r>
      <w:r w:rsidRPr="00555A0E">
        <w:rPr>
          <w:lang w:val="en-US"/>
        </w:rPr>
        <w:t>.source</w:t>
      </w:r>
      <w:r w:rsidRPr="00555A0E">
        <w:rPr>
          <w:color w:val="BEC0C2"/>
          <w:lang w:val="en-US"/>
        </w:rPr>
        <w:t xml:space="preserve"> </w:t>
      </w:r>
      <w:proofErr w:type="gramStart"/>
      <w:r w:rsidRPr="00555A0E">
        <w:rPr>
          <w:lang w:val="en-US"/>
        </w:rPr>
        <w:t>=</w:t>
      </w:r>
      <w:r w:rsidRPr="00555A0E">
        <w:rPr>
          <w:color w:val="BEC0C2"/>
          <w:lang w:val="en-US"/>
        </w:rPr>
        <w:t xml:space="preserve">  </w:t>
      </w:r>
      <w:r w:rsidRPr="00555A0E">
        <w:rPr>
          <w:color w:val="D69545"/>
          <w:lang w:val="en-US"/>
        </w:rPr>
        <w:t>"</w:t>
      </w:r>
      <w:proofErr w:type="gramEnd"/>
      <w:r w:rsidRPr="00555A0E">
        <w:rPr>
          <w:color w:val="D69545"/>
          <w:lang w:val="en-US"/>
        </w:rPr>
        <w:t>Idol5.png"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NumberAnimation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target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i/>
          <w:iCs/>
          <w:color w:val="9ACFD6"/>
          <w:lang w:val="en-US"/>
        </w:rPr>
        <w:t>img1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property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color w:val="D69545"/>
          <w:lang w:val="en-US"/>
        </w:rPr>
        <w:t>"x"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from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to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0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duration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1000/4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spellStart"/>
      <w:r w:rsidRPr="00555A0E">
        <w:rPr>
          <w:color w:val="FF6AAD"/>
          <w:lang w:val="en-US"/>
        </w:rPr>
        <w:t>easing.type</w:t>
      </w:r>
      <w:proofErr w:type="spell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proofErr w:type="spellStart"/>
      <w:r w:rsidRPr="00555A0E">
        <w:rPr>
          <w:color w:val="66A334"/>
          <w:lang w:val="en-US"/>
        </w:rPr>
        <w:t>Easing</w:t>
      </w:r>
      <w:r w:rsidRPr="00555A0E">
        <w:rPr>
          <w:lang w:val="en-US"/>
        </w:rPr>
        <w:t>.InOutQuad</w:t>
      </w:r>
      <w:proofErr w:type="spellEnd"/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r w:rsidRPr="00555A0E">
        <w:rPr>
          <w:lang w:val="en-US"/>
        </w:rPr>
        <w:t>}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</w:t>
      </w:r>
      <w:proofErr w:type="spellStart"/>
      <w:r w:rsidRPr="00555A0E">
        <w:rPr>
          <w:color w:val="66A334"/>
          <w:lang w:val="en-US"/>
        </w:rPr>
        <w:t>ScriptAction</w:t>
      </w:r>
      <w:proofErr w:type="spellEnd"/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</w:t>
      </w:r>
      <w:proofErr w:type="gramStart"/>
      <w:r w:rsidRPr="00555A0E">
        <w:rPr>
          <w:color w:val="FF6AAD"/>
          <w:lang w:val="en-US"/>
        </w:rPr>
        <w:t>script</w:t>
      </w:r>
      <w:proofErr w:type="gramEnd"/>
      <w:r w:rsidRPr="00555A0E">
        <w:rPr>
          <w:lang w:val="en-US"/>
        </w:rPr>
        <w:t>:</w:t>
      </w:r>
      <w:r w:rsidRPr="00555A0E">
        <w:rPr>
          <w:color w:val="BEC0C2"/>
          <w:lang w:val="en-US"/>
        </w:rPr>
        <w:t xml:space="preserve"> </w:t>
      </w:r>
      <w:r w:rsidRPr="00555A0E">
        <w:rPr>
          <w:lang w:val="en-US"/>
        </w:rPr>
        <w:t>{</w:t>
      </w:r>
    </w:p>
    <w:p w:rsidR="00555A0E" w:rsidRPr="00555A0E" w:rsidRDefault="00555A0E" w:rsidP="00555A0E">
      <w:pPr>
        <w:pStyle w:val="HTML"/>
        <w:rPr>
          <w:lang w:val="en-US"/>
        </w:rPr>
      </w:pPr>
      <w:r w:rsidRPr="00555A0E">
        <w:rPr>
          <w:color w:val="BEC0C2"/>
          <w:lang w:val="en-US"/>
        </w:rPr>
        <w:t xml:space="preserve">                        </w:t>
      </w:r>
      <w:r w:rsidRPr="00555A0E">
        <w:rPr>
          <w:i/>
          <w:iCs/>
          <w:color w:val="9ACFD6"/>
          <w:lang w:val="en-US"/>
        </w:rPr>
        <w:t>img1</w:t>
      </w:r>
      <w:r w:rsidRPr="00555A0E">
        <w:rPr>
          <w:lang w:val="en-US"/>
        </w:rPr>
        <w:t>.source</w:t>
      </w:r>
      <w:r w:rsidRPr="00555A0E">
        <w:rPr>
          <w:color w:val="BEC0C2"/>
          <w:lang w:val="en-US"/>
        </w:rPr>
        <w:t xml:space="preserve"> </w:t>
      </w:r>
      <w:proofErr w:type="gramStart"/>
      <w:r w:rsidRPr="00555A0E">
        <w:rPr>
          <w:lang w:val="en-US"/>
        </w:rPr>
        <w:t>=</w:t>
      </w:r>
      <w:r w:rsidRPr="00555A0E">
        <w:rPr>
          <w:color w:val="BEC0C2"/>
          <w:lang w:val="en-US"/>
        </w:rPr>
        <w:t xml:space="preserve">  </w:t>
      </w:r>
      <w:r w:rsidRPr="00555A0E">
        <w:rPr>
          <w:color w:val="D69545"/>
          <w:lang w:val="en-US"/>
        </w:rPr>
        <w:t>"</w:t>
      </w:r>
      <w:proofErr w:type="gramEnd"/>
      <w:r w:rsidRPr="00555A0E">
        <w:rPr>
          <w:color w:val="D69545"/>
          <w:lang w:val="en-US"/>
        </w:rPr>
        <w:t>Idol1.png"</w:t>
      </w:r>
    </w:p>
    <w:p w:rsidR="00555A0E" w:rsidRDefault="00555A0E" w:rsidP="00555A0E">
      <w:pPr>
        <w:pStyle w:val="HTML"/>
      </w:pPr>
      <w:r w:rsidRPr="00555A0E">
        <w:rPr>
          <w:color w:val="BEC0C2"/>
          <w:lang w:val="en-US"/>
        </w:rPr>
        <w:t xml:space="preserve">                    </w:t>
      </w:r>
      <w:r>
        <w:t>}</w:t>
      </w:r>
    </w:p>
    <w:p w:rsidR="00555A0E" w:rsidRDefault="00555A0E" w:rsidP="00555A0E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555A0E" w:rsidRDefault="00555A0E" w:rsidP="00555A0E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555A0E" w:rsidRDefault="00555A0E" w:rsidP="00555A0E">
      <w:pPr>
        <w:pStyle w:val="HTML"/>
      </w:pPr>
      <w:r>
        <w:t>}</w:t>
      </w:r>
    </w:p>
    <w:p w:rsidR="00555A0E" w:rsidRDefault="00555A0E" w:rsidP="00555A0E">
      <w:pPr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</w:p>
    <w:p w:rsidR="002B67F0" w:rsidRDefault="00555A0E" w:rsidP="00555A0E">
      <w:pPr>
        <w:ind w:firstLine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Tap</w:t>
      </w:r>
      <w:r w:rsidR="002B67F0" w:rsidRPr="002B67F0">
        <w:rPr>
          <w:b/>
          <w:sz w:val="28"/>
          <w:lang w:val="en-US"/>
        </w:rPr>
        <w:t>.</w:t>
      </w:r>
      <w:r w:rsidR="002B67F0" w:rsidRPr="00447720">
        <w:rPr>
          <w:b/>
          <w:sz w:val="28"/>
          <w:lang w:val="en-US"/>
        </w:rPr>
        <w:t>qml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QtQuick.Particles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Component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Item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container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ParticleSystem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particleSystem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Emitter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system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particleSystem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emitRate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2000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maximumEmitted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lifeSpan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2000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velocity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TargetDirection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targetX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targetY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targetVariation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360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magnitude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ItemParticle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system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particleSystem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delegate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Rectangle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particleSize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particleSize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particleSize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color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lightyellow</w:t>
      </w:r>
      <w:proofErr w:type="spellEnd"/>
      <w:r w:rsidRPr="00555A0E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radius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particleSize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/2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Timer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interval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running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onTriggered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container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.destroy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MouseArea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anchors.fill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object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.createObject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object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mouseX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object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mouseY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E5FE2" w:rsidRPr="00DD0329" w:rsidRDefault="00555A0E" w:rsidP="00555A0E">
      <w:pPr>
        <w:pStyle w:val="HTML"/>
        <w:rPr>
          <w:lang w:val="en-US"/>
        </w:rPr>
      </w:pPr>
      <w:r w:rsidRPr="00555A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B67F0" w:rsidRPr="00555A0E" w:rsidRDefault="00555A0E" w:rsidP="00AE5FE2">
      <w:pPr>
        <w:ind w:firstLine="0"/>
        <w:rPr>
          <w:rFonts w:cs="Times New Roman"/>
          <w:b/>
          <w:sz w:val="28"/>
          <w:lang w:val="en-US"/>
        </w:rPr>
      </w:pPr>
      <w:proofErr w:type="spellStart"/>
      <w:r w:rsidRPr="00555A0E">
        <w:rPr>
          <w:rFonts w:eastAsia="Times New Roman" w:cs="Times New Roman"/>
          <w:b/>
          <w:color w:val="000000" w:themeColor="text1"/>
          <w:sz w:val="28"/>
          <w:szCs w:val="20"/>
          <w:lang w:val="en-US" w:eastAsia="ru-RU"/>
        </w:rPr>
        <w:t>Fountain</w:t>
      </w:r>
      <w:r w:rsidR="002B67F0" w:rsidRPr="00555A0E">
        <w:rPr>
          <w:rFonts w:cs="Times New Roman"/>
          <w:b/>
          <w:sz w:val="28"/>
          <w:lang w:val="en-US"/>
        </w:rPr>
        <w:t>.qml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QtQuick.Particles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ParticleSystem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particleSystem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Emitter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system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particleSystem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anchors.bottom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lifeSpan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9000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lifeSpanVariation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emitRate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50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velocity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AngleDirection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angle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-90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angleVariation</w:t>
      </w:r>
      <w:proofErr w:type="spellEnd"/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magnitude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300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Gravity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system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particleSystem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anchors.fill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angle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90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magnitude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50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ItemParticle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system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particleSystem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delegate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Rectangle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particleSize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8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width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particleSize</w:t>
      </w:r>
      <w:proofErr w:type="spellEnd"/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height</w:t>
      </w:r>
      <w:proofErr w:type="gramEnd"/>
      <w:r w:rsidRPr="00555A0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particleSize</w:t>
      </w:r>
      <w:proofErr w:type="spellEnd"/>
    </w:p>
    <w:p w:rsidR="00555A0E" w:rsidRPr="001A53D1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1A53D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color</w:t>
      </w:r>
      <w:proofErr w:type="gramEnd"/>
      <w:r w:rsidRPr="001A53D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A53D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A53D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A53D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dodgerblue</w:t>
      </w:r>
      <w:proofErr w:type="spellEnd"/>
      <w:r w:rsidRPr="001A53D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A53D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555A0E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radius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555A0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particleSize</w:t>
      </w:r>
      <w:proofErr w:type="spellEnd"/>
      <w:r w:rsidRPr="00555A0E">
        <w:rPr>
          <w:rFonts w:ascii="Courier New" w:eastAsia="Times New Roman" w:hAnsi="Courier New" w:cs="Courier New"/>
          <w:sz w:val="20"/>
          <w:szCs w:val="20"/>
          <w:lang w:eastAsia="ru-RU"/>
        </w:rPr>
        <w:t>/2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555A0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55A0E" w:rsidRPr="00555A0E" w:rsidRDefault="00555A0E" w:rsidP="00555A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5A0E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555A0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04E1B" w:rsidRPr="00204E1B" w:rsidRDefault="00555A0E" w:rsidP="00555A0E">
      <w:pPr>
        <w:ind w:firstLine="0"/>
        <w:rPr>
          <w:b/>
          <w:sz w:val="28"/>
          <w:lang w:val="en-US"/>
        </w:rPr>
      </w:pPr>
      <w:r w:rsidRPr="00555A0E">
        <w:rPr>
          <w:rFonts w:eastAsia="Times New Roman" w:cs="Times New Roman"/>
          <w:szCs w:val="24"/>
          <w:lang w:eastAsia="ru-RU"/>
        </w:rPr>
        <w:t>}</w:t>
      </w:r>
    </w:p>
    <w:sectPr w:rsidR="00204E1B" w:rsidRPr="00204E1B" w:rsidSect="006F5765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0BC" w:rsidRDefault="002470BC" w:rsidP="006F5765">
      <w:pPr>
        <w:spacing w:line="240" w:lineRule="auto"/>
      </w:pPr>
      <w:r>
        <w:separator/>
      </w:r>
    </w:p>
  </w:endnote>
  <w:endnote w:type="continuationSeparator" w:id="0">
    <w:p w:rsidR="002470BC" w:rsidRDefault="002470BC" w:rsidP="006F5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941201"/>
      <w:docPartObj>
        <w:docPartGallery w:val="Page Numbers (Bottom of Page)"/>
        <w:docPartUnique/>
      </w:docPartObj>
    </w:sdtPr>
    <w:sdtEndPr/>
    <w:sdtContent>
      <w:p w:rsidR="00A61E07" w:rsidRDefault="00A61E0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FFA">
          <w:rPr>
            <w:noProof/>
          </w:rPr>
          <w:t>2</w:t>
        </w:r>
        <w:r>
          <w:fldChar w:fldCharType="end"/>
        </w:r>
      </w:p>
    </w:sdtContent>
  </w:sdt>
  <w:p w:rsidR="00A61E07" w:rsidRDefault="00A61E07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0BC" w:rsidRDefault="002470BC" w:rsidP="006F5765">
      <w:pPr>
        <w:spacing w:line="240" w:lineRule="auto"/>
      </w:pPr>
      <w:r>
        <w:separator/>
      </w:r>
    </w:p>
  </w:footnote>
  <w:footnote w:type="continuationSeparator" w:id="0">
    <w:p w:rsidR="002470BC" w:rsidRDefault="002470BC" w:rsidP="006F5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68EE4B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1636140"/>
    <w:multiLevelType w:val="hybridMultilevel"/>
    <w:tmpl w:val="483A2704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">
    <w:nsid w:val="098B5899"/>
    <w:multiLevelType w:val="hybridMultilevel"/>
    <w:tmpl w:val="C8BE956C"/>
    <w:lvl w:ilvl="0" w:tplc="B69E7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E3503"/>
    <w:multiLevelType w:val="hybridMultilevel"/>
    <w:tmpl w:val="0A4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F277B"/>
    <w:multiLevelType w:val="hybridMultilevel"/>
    <w:tmpl w:val="BDC4BA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462BBE"/>
    <w:multiLevelType w:val="hybridMultilevel"/>
    <w:tmpl w:val="C0FE49DA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>
    <w:nsid w:val="232325C7"/>
    <w:multiLevelType w:val="multilevel"/>
    <w:tmpl w:val="06F89584"/>
    <w:styleLink w:val="a0"/>
    <w:lvl w:ilvl="0">
      <w:start w:val="1"/>
      <w:numFmt w:val="decimal"/>
      <w:lvlText w:val="ШАГ %1."/>
      <w:lvlJc w:val="left"/>
      <w:pPr>
        <w:tabs>
          <w:tab w:val="num" w:pos="1531"/>
        </w:tabs>
        <w:ind w:left="1531" w:hanging="96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ШАГ %1.%2.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ШАГ %1.%2.%3."/>
      <w:lvlJc w:val="left"/>
      <w:pPr>
        <w:tabs>
          <w:tab w:val="num" w:pos="2722"/>
        </w:tabs>
        <w:ind w:left="2722" w:hanging="130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307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3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9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1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71" w:hanging="360"/>
      </w:pPr>
      <w:rPr>
        <w:rFonts w:hint="default"/>
      </w:rPr>
    </w:lvl>
  </w:abstractNum>
  <w:abstractNum w:abstractNumId="7">
    <w:nsid w:val="27E7777D"/>
    <w:multiLevelType w:val="hybridMultilevel"/>
    <w:tmpl w:val="E7A65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2266D"/>
    <w:multiLevelType w:val="hybridMultilevel"/>
    <w:tmpl w:val="CA42D0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2534C93"/>
    <w:multiLevelType w:val="multilevel"/>
    <w:tmpl w:val="11E28CA2"/>
    <w:styleLink w:val="a1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57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4A13AA"/>
    <w:multiLevelType w:val="multilevel"/>
    <w:tmpl w:val="132E0C08"/>
    <w:styleLink w:val="a2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0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0315A68"/>
    <w:multiLevelType w:val="hybridMultilevel"/>
    <w:tmpl w:val="F1A4A1EA"/>
    <w:lvl w:ilvl="0" w:tplc="8C1CA2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E18E9"/>
    <w:multiLevelType w:val="hybridMultilevel"/>
    <w:tmpl w:val="AD30A0CC"/>
    <w:lvl w:ilvl="0" w:tplc="AE846A4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3">
    <w:nsid w:val="519D36F7"/>
    <w:multiLevelType w:val="hybridMultilevel"/>
    <w:tmpl w:val="5D363992"/>
    <w:lvl w:ilvl="0" w:tplc="54B2BD1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A536183"/>
    <w:multiLevelType w:val="multilevel"/>
    <w:tmpl w:val="99D8801A"/>
    <w:styleLink w:val="a3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EED7DDB"/>
    <w:multiLevelType w:val="hybridMultilevel"/>
    <w:tmpl w:val="2F505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26D59"/>
    <w:multiLevelType w:val="hybridMultilevel"/>
    <w:tmpl w:val="5DACEA44"/>
    <w:lvl w:ilvl="0" w:tplc="25E8B160">
      <w:start w:val="1"/>
      <w:numFmt w:val="decimal"/>
      <w:lvlText w:val="%1)"/>
      <w:lvlJc w:val="left"/>
      <w:pPr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876FA0"/>
    <w:multiLevelType w:val="hybridMultilevel"/>
    <w:tmpl w:val="5CA47112"/>
    <w:lvl w:ilvl="0" w:tplc="3AD8D98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E5648A"/>
    <w:multiLevelType w:val="hybridMultilevel"/>
    <w:tmpl w:val="AE789E22"/>
    <w:lvl w:ilvl="0" w:tplc="AA9469E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FF90237"/>
    <w:multiLevelType w:val="hybridMultilevel"/>
    <w:tmpl w:val="52B8DA6A"/>
    <w:lvl w:ilvl="0" w:tplc="7B18EC1E">
      <w:start w:val="1"/>
      <w:numFmt w:val="bullet"/>
      <w:pStyle w:val="a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5F45C0E"/>
    <w:multiLevelType w:val="hybridMultilevel"/>
    <w:tmpl w:val="1CB6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9"/>
  </w:num>
  <w:num w:numId="5">
    <w:abstractNumId w:val="9"/>
  </w:num>
  <w:num w:numId="6">
    <w:abstractNumId w:val="14"/>
  </w:num>
  <w:num w:numId="7">
    <w:abstractNumId w:val="20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8"/>
  </w:num>
  <w:num w:numId="13">
    <w:abstractNumId w:val="16"/>
  </w:num>
  <w:num w:numId="14">
    <w:abstractNumId w:val="11"/>
  </w:num>
  <w:num w:numId="15">
    <w:abstractNumId w:val="17"/>
  </w:num>
  <w:num w:numId="16">
    <w:abstractNumId w:val="7"/>
  </w:num>
  <w:num w:numId="17">
    <w:abstractNumId w:val="3"/>
  </w:num>
  <w:num w:numId="18">
    <w:abstractNumId w:val="15"/>
  </w:num>
  <w:num w:numId="19">
    <w:abstractNumId w:val="2"/>
  </w:num>
  <w:num w:numId="20">
    <w:abstractNumId w:val="13"/>
  </w:num>
  <w:num w:numId="2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B2"/>
    <w:rsid w:val="00002496"/>
    <w:rsid w:val="00002EC8"/>
    <w:rsid w:val="000051DD"/>
    <w:rsid w:val="00012A44"/>
    <w:rsid w:val="00022A35"/>
    <w:rsid w:val="00023FE5"/>
    <w:rsid w:val="00036953"/>
    <w:rsid w:val="00065A74"/>
    <w:rsid w:val="00077829"/>
    <w:rsid w:val="00077DC9"/>
    <w:rsid w:val="00083DF7"/>
    <w:rsid w:val="00091510"/>
    <w:rsid w:val="00091B30"/>
    <w:rsid w:val="000A5267"/>
    <w:rsid w:val="000B5A3A"/>
    <w:rsid w:val="00102090"/>
    <w:rsid w:val="00105613"/>
    <w:rsid w:val="00107E71"/>
    <w:rsid w:val="00126EF4"/>
    <w:rsid w:val="001424B4"/>
    <w:rsid w:val="00145863"/>
    <w:rsid w:val="00157765"/>
    <w:rsid w:val="00180782"/>
    <w:rsid w:val="001966D9"/>
    <w:rsid w:val="001A2F1C"/>
    <w:rsid w:val="001A53D1"/>
    <w:rsid w:val="001A5FA5"/>
    <w:rsid w:val="001B53FF"/>
    <w:rsid w:val="001B5447"/>
    <w:rsid w:val="001C7BB9"/>
    <w:rsid w:val="001D06A8"/>
    <w:rsid w:val="001D579A"/>
    <w:rsid w:val="001D7F0C"/>
    <w:rsid w:val="001E05AE"/>
    <w:rsid w:val="001E14DC"/>
    <w:rsid w:val="001E5CE9"/>
    <w:rsid w:val="001F01D3"/>
    <w:rsid w:val="001F1095"/>
    <w:rsid w:val="00204E1B"/>
    <w:rsid w:val="00213347"/>
    <w:rsid w:val="00221AEB"/>
    <w:rsid w:val="00233217"/>
    <w:rsid w:val="00237467"/>
    <w:rsid w:val="002406F9"/>
    <w:rsid w:val="00246DB1"/>
    <w:rsid w:val="002470BC"/>
    <w:rsid w:val="0026021D"/>
    <w:rsid w:val="002629C6"/>
    <w:rsid w:val="00274363"/>
    <w:rsid w:val="00276CF6"/>
    <w:rsid w:val="002808CA"/>
    <w:rsid w:val="00282847"/>
    <w:rsid w:val="00286427"/>
    <w:rsid w:val="00292F05"/>
    <w:rsid w:val="002B67F0"/>
    <w:rsid w:val="002C4EB9"/>
    <w:rsid w:val="002C54F6"/>
    <w:rsid w:val="002D713E"/>
    <w:rsid w:val="002E0AA2"/>
    <w:rsid w:val="002E2E7D"/>
    <w:rsid w:val="002E7BB1"/>
    <w:rsid w:val="002F5983"/>
    <w:rsid w:val="002F67B0"/>
    <w:rsid w:val="002F6E2E"/>
    <w:rsid w:val="00312DB6"/>
    <w:rsid w:val="003140E0"/>
    <w:rsid w:val="00314F2C"/>
    <w:rsid w:val="0031794B"/>
    <w:rsid w:val="003216E3"/>
    <w:rsid w:val="00322957"/>
    <w:rsid w:val="0032396F"/>
    <w:rsid w:val="00334E5B"/>
    <w:rsid w:val="00350A2D"/>
    <w:rsid w:val="003567EE"/>
    <w:rsid w:val="00356E04"/>
    <w:rsid w:val="00357122"/>
    <w:rsid w:val="003619FD"/>
    <w:rsid w:val="00363A59"/>
    <w:rsid w:val="00364B1F"/>
    <w:rsid w:val="00370B15"/>
    <w:rsid w:val="00373C19"/>
    <w:rsid w:val="00381803"/>
    <w:rsid w:val="0039759E"/>
    <w:rsid w:val="003A07A0"/>
    <w:rsid w:val="003A5ED5"/>
    <w:rsid w:val="003C080C"/>
    <w:rsid w:val="003D0739"/>
    <w:rsid w:val="003D6233"/>
    <w:rsid w:val="003E0391"/>
    <w:rsid w:val="003E2DD8"/>
    <w:rsid w:val="003E6122"/>
    <w:rsid w:val="003F72FC"/>
    <w:rsid w:val="00410852"/>
    <w:rsid w:val="004206ED"/>
    <w:rsid w:val="00432987"/>
    <w:rsid w:val="00447720"/>
    <w:rsid w:val="004540AF"/>
    <w:rsid w:val="004572BB"/>
    <w:rsid w:val="0047261B"/>
    <w:rsid w:val="00481D47"/>
    <w:rsid w:val="00482B4F"/>
    <w:rsid w:val="004C3039"/>
    <w:rsid w:val="004D0C53"/>
    <w:rsid w:val="004E0238"/>
    <w:rsid w:val="004E46AE"/>
    <w:rsid w:val="004E7D9A"/>
    <w:rsid w:val="004F4613"/>
    <w:rsid w:val="004F6551"/>
    <w:rsid w:val="00500985"/>
    <w:rsid w:val="00501514"/>
    <w:rsid w:val="00506F6F"/>
    <w:rsid w:val="005141EB"/>
    <w:rsid w:val="00515F4A"/>
    <w:rsid w:val="00531125"/>
    <w:rsid w:val="00532879"/>
    <w:rsid w:val="00533DF0"/>
    <w:rsid w:val="00555A0E"/>
    <w:rsid w:val="00555B05"/>
    <w:rsid w:val="0055714E"/>
    <w:rsid w:val="00581AA2"/>
    <w:rsid w:val="005C276F"/>
    <w:rsid w:val="005C5015"/>
    <w:rsid w:val="005C6E20"/>
    <w:rsid w:val="005F0EB3"/>
    <w:rsid w:val="00605902"/>
    <w:rsid w:val="006079D2"/>
    <w:rsid w:val="00607D46"/>
    <w:rsid w:val="0061534D"/>
    <w:rsid w:val="00636AA5"/>
    <w:rsid w:val="00640013"/>
    <w:rsid w:val="0064607E"/>
    <w:rsid w:val="00647129"/>
    <w:rsid w:val="00652477"/>
    <w:rsid w:val="00663844"/>
    <w:rsid w:val="00663F2A"/>
    <w:rsid w:val="006716FA"/>
    <w:rsid w:val="00672DDA"/>
    <w:rsid w:val="00695EBB"/>
    <w:rsid w:val="006A4EF2"/>
    <w:rsid w:val="006B07CD"/>
    <w:rsid w:val="006B49BF"/>
    <w:rsid w:val="006B6D6A"/>
    <w:rsid w:val="006C2E92"/>
    <w:rsid w:val="006C553F"/>
    <w:rsid w:val="006D1309"/>
    <w:rsid w:val="006F5765"/>
    <w:rsid w:val="007070A9"/>
    <w:rsid w:val="007268D3"/>
    <w:rsid w:val="00735530"/>
    <w:rsid w:val="0074662A"/>
    <w:rsid w:val="00756A12"/>
    <w:rsid w:val="00762439"/>
    <w:rsid w:val="00763344"/>
    <w:rsid w:val="007755F0"/>
    <w:rsid w:val="007A77AB"/>
    <w:rsid w:val="007C110B"/>
    <w:rsid w:val="007D7DDA"/>
    <w:rsid w:val="007E6A8A"/>
    <w:rsid w:val="007E72D6"/>
    <w:rsid w:val="0080287C"/>
    <w:rsid w:val="0081314F"/>
    <w:rsid w:val="00813CA5"/>
    <w:rsid w:val="00817A3A"/>
    <w:rsid w:val="0083488D"/>
    <w:rsid w:val="0083758B"/>
    <w:rsid w:val="00844C36"/>
    <w:rsid w:val="00854B35"/>
    <w:rsid w:val="0086301B"/>
    <w:rsid w:val="008758DA"/>
    <w:rsid w:val="00885A2F"/>
    <w:rsid w:val="00897D04"/>
    <w:rsid w:val="008A01CB"/>
    <w:rsid w:val="008A0C03"/>
    <w:rsid w:val="008A20B0"/>
    <w:rsid w:val="008A3FBD"/>
    <w:rsid w:val="008A755E"/>
    <w:rsid w:val="008B6724"/>
    <w:rsid w:val="008B7CEC"/>
    <w:rsid w:val="008C0B4B"/>
    <w:rsid w:val="008D5C5A"/>
    <w:rsid w:val="008E3888"/>
    <w:rsid w:val="008F5FA1"/>
    <w:rsid w:val="009211D3"/>
    <w:rsid w:val="00932272"/>
    <w:rsid w:val="009352DC"/>
    <w:rsid w:val="00942B82"/>
    <w:rsid w:val="009433CD"/>
    <w:rsid w:val="00946009"/>
    <w:rsid w:val="00951193"/>
    <w:rsid w:val="00955E75"/>
    <w:rsid w:val="00962F5C"/>
    <w:rsid w:val="0096359F"/>
    <w:rsid w:val="0098153D"/>
    <w:rsid w:val="00997BD6"/>
    <w:rsid w:val="009C16D9"/>
    <w:rsid w:val="009D43CF"/>
    <w:rsid w:val="009F6410"/>
    <w:rsid w:val="00A01015"/>
    <w:rsid w:val="00A2186E"/>
    <w:rsid w:val="00A22728"/>
    <w:rsid w:val="00A311F0"/>
    <w:rsid w:val="00A40D0C"/>
    <w:rsid w:val="00A42CE1"/>
    <w:rsid w:val="00A5602E"/>
    <w:rsid w:val="00A57535"/>
    <w:rsid w:val="00A61E07"/>
    <w:rsid w:val="00A636F9"/>
    <w:rsid w:val="00A71E78"/>
    <w:rsid w:val="00A72BB6"/>
    <w:rsid w:val="00A879B2"/>
    <w:rsid w:val="00A97D68"/>
    <w:rsid w:val="00AA3FB2"/>
    <w:rsid w:val="00AA72F4"/>
    <w:rsid w:val="00AB3065"/>
    <w:rsid w:val="00AB51C1"/>
    <w:rsid w:val="00AC5282"/>
    <w:rsid w:val="00AD1317"/>
    <w:rsid w:val="00AE5FE2"/>
    <w:rsid w:val="00B31F65"/>
    <w:rsid w:val="00B51CA4"/>
    <w:rsid w:val="00B541CB"/>
    <w:rsid w:val="00B55BF4"/>
    <w:rsid w:val="00B629B3"/>
    <w:rsid w:val="00B65930"/>
    <w:rsid w:val="00B728F7"/>
    <w:rsid w:val="00B7553F"/>
    <w:rsid w:val="00B95350"/>
    <w:rsid w:val="00BB3B31"/>
    <w:rsid w:val="00BB7B9A"/>
    <w:rsid w:val="00BD09F4"/>
    <w:rsid w:val="00BD28BE"/>
    <w:rsid w:val="00BF298E"/>
    <w:rsid w:val="00BF53A6"/>
    <w:rsid w:val="00BF7AA5"/>
    <w:rsid w:val="00C06BEA"/>
    <w:rsid w:val="00C162BD"/>
    <w:rsid w:val="00C30624"/>
    <w:rsid w:val="00C30690"/>
    <w:rsid w:val="00C52369"/>
    <w:rsid w:val="00C553A2"/>
    <w:rsid w:val="00C709C4"/>
    <w:rsid w:val="00C71CEA"/>
    <w:rsid w:val="00CC63E0"/>
    <w:rsid w:val="00CC7197"/>
    <w:rsid w:val="00CE5BAE"/>
    <w:rsid w:val="00CF3FBC"/>
    <w:rsid w:val="00CF74F3"/>
    <w:rsid w:val="00D03B34"/>
    <w:rsid w:val="00D0641D"/>
    <w:rsid w:val="00D23022"/>
    <w:rsid w:val="00D25675"/>
    <w:rsid w:val="00D34B55"/>
    <w:rsid w:val="00D35D81"/>
    <w:rsid w:val="00D36091"/>
    <w:rsid w:val="00D56435"/>
    <w:rsid w:val="00D74B05"/>
    <w:rsid w:val="00D81A14"/>
    <w:rsid w:val="00D82920"/>
    <w:rsid w:val="00D902C1"/>
    <w:rsid w:val="00D94300"/>
    <w:rsid w:val="00D95940"/>
    <w:rsid w:val="00DA334A"/>
    <w:rsid w:val="00DA3A6B"/>
    <w:rsid w:val="00DA7C2F"/>
    <w:rsid w:val="00DB3EE0"/>
    <w:rsid w:val="00DC4152"/>
    <w:rsid w:val="00DD0329"/>
    <w:rsid w:val="00DD0BE6"/>
    <w:rsid w:val="00DD2094"/>
    <w:rsid w:val="00DE5EA2"/>
    <w:rsid w:val="00DF3EFA"/>
    <w:rsid w:val="00E03B00"/>
    <w:rsid w:val="00E12FAA"/>
    <w:rsid w:val="00E22E69"/>
    <w:rsid w:val="00E2782F"/>
    <w:rsid w:val="00E32806"/>
    <w:rsid w:val="00E3562C"/>
    <w:rsid w:val="00E50F7B"/>
    <w:rsid w:val="00E559A5"/>
    <w:rsid w:val="00E67111"/>
    <w:rsid w:val="00E775D6"/>
    <w:rsid w:val="00E87FFA"/>
    <w:rsid w:val="00EA5830"/>
    <w:rsid w:val="00EB0594"/>
    <w:rsid w:val="00EC591F"/>
    <w:rsid w:val="00EE2D95"/>
    <w:rsid w:val="00EE73F5"/>
    <w:rsid w:val="00F04250"/>
    <w:rsid w:val="00F11243"/>
    <w:rsid w:val="00F142AA"/>
    <w:rsid w:val="00F40727"/>
    <w:rsid w:val="00F409C3"/>
    <w:rsid w:val="00F51D6C"/>
    <w:rsid w:val="00FA0FC3"/>
    <w:rsid w:val="00FA6269"/>
    <w:rsid w:val="00FA69DC"/>
    <w:rsid w:val="00FA733D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BF298E"/>
    <w:pPr>
      <w:spacing w:before="160" w:line="240" w:lineRule="auto"/>
      <w:ind w:left="709"/>
      <w:contextualSpacing/>
    </w:pPr>
    <w:rPr>
      <w:rFonts w:ascii="Consolas" w:hAnsi="Consolas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1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unhideWhenUsed/>
    <w:rsid w:val="0044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44772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0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BF298E"/>
    <w:pPr>
      <w:spacing w:before="160" w:line="240" w:lineRule="auto"/>
      <w:ind w:left="709"/>
      <w:contextualSpacing/>
    </w:pPr>
    <w:rPr>
      <w:rFonts w:ascii="Consolas" w:hAnsi="Consolas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1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unhideWhenUsed/>
    <w:rsid w:val="0044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rsid w:val="004477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0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7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30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1EED-ED4E-4BCC-947C-056246E6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6371</TotalTime>
  <Pages>17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badger8800@gmail.com</cp:lastModifiedBy>
  <cp:revision>111</cp:revision>
  <cp:lastPrinted>2023-11-18T14:45:00Z</cp:lastPrinted>
  <dcterms:created xsi:type="dcterms:W3CDTF">2020-12-06T10:10:00Z</dcterms:created>
  <dcterms:modified xsi:type="dcterms:W3CDTF">2023-11-18T14:46:00Z</dcterms:modified>
</cp:coreProperties>
</file>